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378" w:rsidRDefault="00797369" w:rsidP="00525783">
      <w:pPr>
        <w:pStyle w:val="Centredtext"/>
      </w:pPr>
      <w:r w:rsidRPr="00797369">
        <w:rPr>
          <w:noProof/>
          <w:lang w:bidi="ar-SA"/>
        </w:rPr>
        <w:pict>
          <v:rect id="Rectangle 3" o:spid="_x0000_s1026" style="position:absolute;left:0;text-align:left;margin-left:73.45pt;margin-top:76.25pt;width:457.15pt;height:30.2pt;z-index:251614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w:r>
      <w:r w:rsidR="00207D34">
        <w:object w:dxaOrig="10080" w:dyaOrig="1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6.5pt" o:ole="">
            <v:imagedata r:id="rId11" o:title=""/>
          </v:shape>
          <o:OLEObject Type="Embed" ProgID="PBrush" ShapeID="_x0000_i1025" DrawAspect="Content" ObjectID="_1458987296" r:id="rId12"/>
        </w:object>
      </w:r>
    </w:p>
    <w:sdt>
      <w:sdtPr>
        <w:alias w:val="Title"/>
        <w:tag w:val=""/>
        <w:id w:val="1611861088"/>
        <w:placeholder>
          <w:docPart w:val="33C491827B5F43719D89D29C1F2AFA8B"/>
        </w:placeholder>
        <w:dataBinding w:prefixMappings="xmlns:ns0='http://purl.org/dc/elements/1.1/' xmlns:ns1='http://schemas.openxmlformats.org/package/2006/metadata/core-properties' " w:xpath="/ns1:coreProperties[1]/ns0:title[1]" w:storeItemID="{6C3C8BC8-F283-45AE-878A-BAB7291924A1}"/>
        <w:text/>
      </w:sdtPr>
      <w:sdtContent>
        <w:p w:rsidR="00944378" w:rsidRDefault="004E57A3" w:rsidP="00944378">
          <w:pPr>
            <w:pStyle w:val="Titre"/>
          </w:pPr>
          <w:r>
            <w:t>joyn Terminal API Specification</w:t>
          </w:r>
        </w:p>
      </w:sdtContent>
    </w:sdt>
    <w:p w:rsidR="00944378" w:rsidRDefault="000F6A30" w:rsidP="00944378">
      <w:pPr>
        <w:pStyle w:val="Titre"/>
      </w:pPr>
      <w:r>
        <w:t xml:space="preserve">Version </w:t>
      </w:r>
      <w:sdt>
        <w:sdtPr>
          <w:alias w:val="PRD Version"/>
          <w:tag w:val="GSMAPRDVersion"/>
          <w:id w:val="1841585918"/>
          <w:placeholder>
            <w:docPart w:val="470ED2DB77D84C83B5C9D9987476A4B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Content>
          <w:r w:rsidR="00B75962">
            <w:t>0.85</w:t>
          </w:r>
        </w:sdtContent>
      </w:sdt>
    </w:p>
    <w:sdt>
      <w:sdtPr>
        <w:alias w:val="Publication Date"/>
        <w:tag w:val="GSMAPublicationDate"/>
        <w:id w:val="1971784293"/>
        <w:placeholder>
          <w:docPart w:val="9A7BAC79D64845E6997A3D7883698D4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4194E9DF-0F6C-4EDD-9ED3-68D2F1B9BD57}"/>
        <w:date w:fullDate="2013-05-31T19:00:00Z">
          <w:dateFormat w:val="dd MMMM yyyy"/>
          <w:lid w:val="en-GB"/>
          <w:storeMappedDataAs w:val="dateTime"/>
          <w:calendar w:val="gregorian"/>
        </w:date>
      </w:sdtPr>
      <w:sdtContent>
        <w:p w:rsidR="00944378" w:rsidRDefault="00B75962" w:rsidP="00944378">
          <w:pPr>
            <w:pStyle w:val="Titre"/>
          </w:pPr>
          <w:r>
            <w:t>31 May 2013</w:t>
          </w:r>
        </w:p>
      </w:sdtContent>
    </w:sdt>
    <w:p w:rsidR="00944378" w:rsidRDefault="00944378" w:rsidP="009968FB">
      <w:pPr>
        <w:pStyle w:val="Disclaimer"/>
      </w:pPr>
      <w:r w:rsidRPr="00E72D86">
        <w:t>This is a</w:t>
      </w:r>
      <w:r w:rsidR="004B3B10">
        <w:t xml:space="preserve"> draft of a</w:t>
      </w:r>
      <w:r w:rsidRPr="00E72D86">
        <w:t xml:space="preserve"> </w:t>
      </w:r>
      <w:sdt>
        <w:sdtPr>
          <w:rPr>
            <w:b/>
          </w:rPr>
          <w:alias w:val="Document Type"/>
          <w:tag w:val="GSMADocumentTypeTaxHTField0"/>
          <w:id w:val="-844175331"/>
          <w:lock w:val="contentLocked"/>
          <w:placeholder>
            <w:docPart w:val="841E33ACD3A64686A8CD40EBB2ED2E0B"/>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4194E9DF-0F6C-4EDD-9ED3-68D2F1B9BD57}"/>
          <w:text w:multiLine="1"/>
        </w:sdtPr>
        <w:sdtContent>
          <w:r w:rsidR="00B3576F" w:rsidRPr="00B3576F">
            <w:rPr>
              <w:b/>
            </w:rPr>
            <w:t>Non-binding Permanent Reference Document</w:t>
          </w:r>
        </w:sdtContent>
      </w:sdt>
      <w:r w:rsidRPr="00E72D86">
        <w:t xml:space="preserve"> of the GSMA</w:t>
      </w:r>
    </w:p>
    <w:p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242695237"/>
          <w:placeholder>
            <w:docPart w:val="E36DE4802D884BF8AE83AF45FED666FE"/>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Content>
          <w:r w:rsidR="004B3B10">
            <w:rPr>
              <w:sz w:val="22"/>
            </w:rPr>
            <w:t>Non-confidential</w:t>
          </w:r>
        </w:sdtContent>
      </w:sdt>
    </w:p>
    <w:p w:rsidR="00397B86" w:rsidRDefault="00944378" w:rsidP="00E72D86">
      <w:pPr>
        <w:pStyle w:val="CSLegal3"/>
      </w:pPr>
      <w:r w:rsidRPr="00F66846">
        <w:t xml:space="preserve">Access to and distribution of this document is restricted to the persons </w:t>
      </w:r>
      <w:r w:rsidR="00A71E77">
        <w:t>permitted by the s</w:t>
      </w:r>
      <w:r w:rsidRPr="00F66846">
        <w:t xml:space="preserve">ecurity </w:t>
      </w:r>
      <w:r w:rsidR="00A71E77">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rsidR="00A71E77">
        <w:t>permitted under the s</w:t>
      </w:r>
      <w:r w:rsidRPr="00F66846">
        <w:t xml:space="preserve">ecurity </w:t>
      </w:r>
      <w:r w:rsidR="00A71E77">
        <w:t>c</w:t>
      </w:r>
      <w:r w:rsidRPr="00F66846">
        <w:t xml:space="preserve">lassification without the prior written approval of the Association. </w:t>
      </w:r>
    </w:p>
    <w:p w:rsidR="00944378" w:rsidRDefault="00944378" w:rsidP="00E72D86">
      <w:pPr>
        <w:pStyle w:val="DocInfo"/>
        <w:rPr>
          <w:rFonts w:eastAsia="Arial Unicode MS"/>
        </w:rPr>
      </w:pPr>
      <w:r>
        <w:t>Copyright Notice</w:t>
      </w:r>
    </w:p>
    <w:p w:rsidR="00944378" w:rsidRDefault="00944378" w:rsidP="00E72D86">
      <w:pPr>
        <w:pStyle w:val="CSLegal3"/>
      </w:pPr>
      <w:r>
        <w:t xml:space="preserve">Copyright © </w:t>
      </w:r>
      <w:r w:rsidR="00797369" w:rsidRPr="007A3C76">
        <w:fldChar w:fldCharType="begin"/>
      </w:r>
      <w:r w:rsidRPr="007A3C76">
        <w:instrText xml:space="preserve"> DATE  \@ "YYYY"  \* MERGEFORMAT </w:instrText>
      </w:r>
      <w:r w:rsidR="00797369" w:rsidRPr="007A3C76">
        <w:fldChar w:fldCharType="separate"/>
      </w:r>
      <w:r w:rsidR="00CA5E6F">
        <w:rPr>
          <w:noProof/>
        </w:rPr>
        <w:t>2014</w:t>
      </w:r>
      <w:r w:rsidR="00797369" w:rsidRPr="007A3C76">
        <w:fldChar w:fldCharType="end"/>
      </w:r>
      <w:r w:rsidRPr="007A3C76">
        <w:t xml:space="preserve"> </w:t>
      </w:r>
      <w:r>
        <w:t>GSM Association</w:t>
      </w:r>
    </w:p>
    <w:p w:rsidR="00397B86" w:rsidRPr="00397B86" w:rsidRDefault="00397B86" w:rsidP="00397B86">
      <w:pPr>
        <w:pStyle w:val="DocInfo"/>
        <w:spacing w:before="0"/>
      </w:pPr>
      <w:r w:rsidRPr="00397B86">
        <w:t>Disclaimer</w:t>
      </w:r>
    </w:p>
    <w:p w:rsidR="00397B86" w:rsidRDefault="00397B86" w:rsidP="00E72D86">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rsidR="00944378" w:rsidRDefault="00944378" w:rsidP="00944378">
      <w:pPr>
        <w:pStyle w:val="DocInfo"/>
        <w:spacing w:before="0"/>
      </w:pPr>
      <w:r>
        <w:t>Antitrust Notice</w:t>
      </w:r>
    </w:p>
    <w:p w:rsidR="00944378" w:rsidRDefault="00944378" w:rsidP="00944378">
      <w:pPr>
        <w:pStyle w:val="CSLegal3"/>
      </w:pPr>
      <w:r>
        <w:t>The information contain herein is in full compliance with the GSM Association’s antitrust compliance policy.</w:t>
      </w:r>
      <w:bookmarkStart w:id="0" w:name="RestrictedTable2"/>
      <w:bookmarkEnd w:id="0"/>
    </w:p>
    <w:p w:rsidR="00944378" w:rsidRDefault="00797369" w:rsidP="003F4D31">
      <w:pPr>
        <w:pStyle w:val="NormalParagraph"/>
      </w:pPr>
      <w:r w:rsidRPr="00797369">
        <w:rPr>
          <w:noProof/>
          <w:lang w:eastAsia="zh-CN"/>
        </w:rPr>
        <w:pict>
          <v:rect id="Rectangle 2" o:spid="_x0000_s1039" style="position:absolute;margin-left:73.45pt;margin-top:728.3pt;width:457.15pt;height:30.2pt;z-index:2516152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Yu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5t/Yu&#10;fwIAAPsEAAAOAAAAAAAAAAAAAAAAAC4CAABkcnMvZTJvRG9jLnhtbFBLAQItABQABgAIAAAAIQDa&#10;VAAx4QAAAA4BAAAPAAAAAAAAAAAAAAAAANkEAABkcnMvZG93bnJldi54bWxQSwUGAAAAAAQABADz&#10;AAAA5wUAAAAA&#10;" fillcolor="#de002b" stroked="f">
            <w10:wrap anchorx="page" anchory="page"/>
          </v:rect>
        </w:pict>
      </w:r>
    </w:p>
    <w:p w:rsidR="00944378" w:rsidRDefault="00944378" w:rsidP="00944378">
      <w:pPr>
        <w:pStyle w:val="En-ttedetabledesmatires"/>
        <w:sectPr w:rsidR="00944378" w:rsidSect="00873AD5">
          <w:headerReference w:type="default" r:id="rId13"/>
          <w:footerReference w:type="default" r:id="rId14"/>
          <w:pgSz w:w="11906" w:h="16838" w:code="9"/>
          <w:pgMar w:top="2381" w:right="1440" w:bottom="1440" w:left="1440" w:header="709" w:footer="709" w:gutter="0"/>
          <w:pgNumType w:start="1"/>
          <w:cols w:space="720"/>
          <w:docGrid w:linePitch="360"/>
        </w:sectPr>
      </w:pPr>
    </w:p>
    <w:p w:rsidR="00944378" w:rsidRDefault="00944378" w:rsidP="00944378">
      <w:pPr>
        <w:pStyle w:val="En-ttedetabledesmatires"/>
      </w:pPr>
      <w:r>
        <w:lastRenderedPageBreak/>
        <w:t>Table of Contents</w:t>
      </w:r>
    </w:p>
    <w:p w:rsidR="00DD0773" w:rsidRDefault="00797369">
      <w:pPr>
        <w:pStyle w:val="TM1"/>
        <w:rPr>
          <w:rFonts w:asciiTheme="minorHAnsi" w:eastAsiaTheme="minorEastAsia" w:hAnsiTheme="minorHAnsi" w:cstheme="minorBidi"/>
          <w:b w:val="0"/>
          <w:lang w:bidi="ar-SA"/>
        </w:rPr>
      </w:pPr>
      <w:r w:rsidRPr="00797369">
        <w:fldChar w:fldCharType="begin"/>
      </w:r>
      <w:r w:rsidR="00EF185D">
        <w:instrText xml:space="preserve"> TOC \o "1-3" \h \z \u </w:instrText>
      </w:r>
      <w:r w:rsidRPr="00797369">
        <w:fldChar w:fldCharType="separate"/>
      </w:r>
      <w:hyperlink w:anchor="_Toc358022550" w:history="1">
        <w:r w:rsidR="00DD0773" w:rsidRPr="00A450E8">
          <w:rPr>
            <w:rStyle w:val="Lienhypertexte"/>
          </w:rPr>
          <w:t>1</w:t>
        </w:r>
        <w:r w:rsidR="00DD0773">
          <w:rPr>
            <w:rFonts w:asciiTheme="minorHAnsi" w:eastAsiaTheme="minorEastAsia" w:hAnsiTheme="minorHAnsi" w:cstheme="minorBidi"/>
            <w:b w:val="0"/>
            <w:lang w:bidi="ar-SA"/>
          </w:rPr>
          <w:tab/>
        </w:r>
        <w:r w:rsidR="00DD0773" w:rsidRPr="00A450E8">
          <w:rPr>
            <w:rStyle w:val="Lienhypertexte"/>
          </w:rPr>
          <w:t>Introduction</w:t>
        </w:r>
        <w:r w:rsidR="00DD0773">
          <w:rPr>
            <w:webHidden/>
          </w:rPr>
          <w:tab/>
        </w:r>
        <w:r>
          <w:rPr>
            <w:webHidden/>
          </w:rPr>
          <w:fldChar w:fldCharType="begin"/>
        </w:r>
        <w:r w:rsidR="00DD0773">
          <w:rPr>
            <w:webHidden/>
          </w:rPr>
          <w:instrText xml:space="preserve"> PAGEREF _Toc358022550 \h </w:instrText>
        </w:r>
        <w:r>
          <w:rPr>
            <w:webHidden/>
          </w:rPr>
        </w:r>
        <w:r>
          <w:rPr>
            <w:webHidden/>
          </w:rPr>
          <w:fldChar w:fldCharType="separate"/>
        </w:r>
        <w:r w:rsidR="00DD0773">
          <w:rPr>
            <w:webHidden/>
          </w:rPr>
          <w:t>4</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1" w:history="1">
        <w:r w:rsidR="00DD0773" w:rsidRPr="00A450E8">
          <w:rPr>
            <w:rStyle w:val="Lienhypertexte"/>
          </w:rPr>
          <w:t>1.1</w:t>
        </w:r>
        <w:r w:rsidR="00DD0773">
          <w:rPr>
            <w:rFonts w:asciiTheme="minorHAnsi" w:eastAsiaTheme="minorEastAsia" w:hAnsiTheme="minorHAnsi" w:cstheme="minorBidi"/>
            <w:szCs w:val="22"/>
            <w:lang w:eastAsia="zh-CN" w:bidi="ar-SA"/>
          </w:rPr>
          <w:tab/>
        </w:r>
        <w:r w:rsidR="00DD0773" w:rsidRPr="00A450E8">
          <w:rPr>
            <w:rStyle w:val="Lienhypertexte"/>
          </w:rPr>
          <w:t>Overview</w:t>
        </w:r>
        <w:r w:rsidR="00DD0773">
          <w:rPr>
            <w:webHidden/>
          </w:rPr>
          <w:tab/>
        </w:r>
        <w:r>
          <w:rPr>
            <w:webHidden/>
          </w:rPr>
          <w:fldChar w:fldCharType="begin"/>
        </w:r>
        <w:r w:rsidR="00DD0773">
          <w:rPr>
            <w:webHidden/>
          </w:rPr>
          <w:instrText xml:space="preserve"> PAGEREF _Toc358022551 \h </w:instrText>
        </w:r>
        <w:r>
          <w:rPr>
            <w:webHidden/>
          </w:rPr>
        </w:r>
        <w:r>
          <w:rPr>
            <w:webHidden/>
          </w:rPr>
          <w:fldChar w:fldCharType="separate"/>
        </w:r>
        <w:r w:rsidR="00DD0773">
          <w:rPr>
            <w:webHidden/>
          </w:rPr>
          <w:t>4</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2" w:history="1">
        <w:r w:rsidR="00DD0773" w:rsidRPr="00A450E8">
          <w:rPr>
            <w:rStyle w:val="Lienhypertexte"/>
          </w:rPr>
          <w:t>1.2</w:t>
        </w:r>
        <w:r w:rsidR="00DD0773">
          <w:rPr>
            <w:rFonts w:asciiTheme="minorHAnsi" w:eastAsiaTheme="minorEastAsia" w:hAnsiTheme="minorHAnsi" w:cstheme="minorBidi"/>
            <w:szCs w:val="22"/>
            <w:lang w:eastAsia="zh-CN" w:bidi="ar-SA"/>
          </w:rPr>
          <w:tab/>
        </w:r>
        <w:r w:rsidR="00DD0773" w:rsidRPr="00A450E8">
          <w:rPr>
            <w:rStyle w:val="Lienhypertexte"/>
          </w:rPr>
          <w:t>Scope</w:t>
        </w:r>
        <w:r w:rsidR="00DD0773">
          <w:rPr>
            <w:webHidden/>
          </w:rPr>
          <w:tab/>
        </w:r>
        <w:r>
          <w:rPr>
            <w:webHidden/>
          </w:rPr>
          <w:fldChar w:fldCharType="begin"/>
        </w:r>
        <w:r w:rsidR="00DD0773">
          <w:rPr>
            <w:webHidden/>
          </w:rPr>
          <w:instrText xml:space="preserve"> PAGEREF _Toc358022552 \h </w:instrText>
        </w:r>
        <w:r>
          <w:rPr>
            <w:webHidden/>
          </w:rPr>
        </w:r>
        <w:r>
          <w:rPr>
            <w:webHidden/>
          </w:rPr>
          <w:fldChar w:fldCharType="separate"/>
        </w:r>
        <w:r w:rsidR="00DD0773">
          <w:rPr>
            <w:webHidden/>
          </w:rPr>
          <w:t>4</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3" w:history="1">
        <w:r w:rsidR="00DD0773" w:rsidRPr="00A450E8">
          <w:rPr>
            <w:rStyle w:val="Lienhypertexte"/>
          </w:rPr>
          <w:t>1.3</w:t>
        </w:r>
        <w:r w:rsidR="00DD0773">
          <w:rPr>
            <w:rFonts w:asciiTheme="minorHAnsi" w:eastAsiaTheme="minorEastAsia" w:hAnsiTheme="minorHAnsi" w:cstheme="minorBidi"/>
            <w:szCs w:val="22"/>
            <w:lang w:eastAsia="zh-CN" w:bidi="ar-SA"/>
          </w:rPr>
          <w:tab/>
        </w:r>
        <w:r w:rsidR="00DD0773" w:rsidRPr="00A450E8">
          <w:rPr>
            <w:rStyle w:val="Lienhypertexte"/>
          </w:rPr>
          <w:t>Definitions</w:t>
        </w:r>
        <w:r w:rsidR="00DD0773">
          <w:rPr>
            <w:webHidden/>
          </w:rPr>
          <w:tab/>
        </w:r>
        <w:r>
          <w:rPr>
            <w:webHidden/>
          </w:rPr>
          <w:fldChar w:fldCharType="begin"/>
        </w:r>
        <w:r w:rsidR="00DD0773">
          <w:rPr>
            <w:webHidden/>
          </w:rPr>
          <w:instrText xml:space="preserve"> PAGEREF _Toc358022553 \h </w:instrText>
        </w:r>
        <w:r>
          <w:rPr>
            <w:webHidden/>
          </w:rPr>
        </w:r>
        <w:r>
          <w:rPr>
            <w:webHidden/>
          </w:rPr>
          <w:fldChar w:fldCharType="separate"/>
        </w:r>
        <w:r w:rsidR="00DD0773">
          <w:rPr>
            <w:webHidden/>
          </w:rPr>
          <w:t>4</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4" w:history="1">
        <w:r w:rsidR="00DD0773" w:rsidRPr="00A450E8">
          <w:rPr>
            <w:rStyle w:val="Lienhypertexte"/>
          </w:rPr>
          <w:t>1.4</w:t>
        </w:r>
        <w:r w:rsidR="00DD0773">
          <w:rPr>
            <w:rFonts w:asciiTheme="minorHAnsi" w:eastAsiaTheme="minorEastAsia" w:hAnsiTheme="minorHAnsi" w:cstheme="minorBidi"/>
            <w:szCs w:val="22"/>
            <w:lang w:eastAsia="zh-CN" w:bidi="ar-SA"/>
          </w:rPr>
          <w:tab/>
        </w:r>
        <w:r w:rsidR="00DD0773" w:rsidRPr="00A450E8">
          <w:rPr>
            <w:rStyle w:val="Lienhypertexte"/>
          </w:rPr>
          <w:t>Abbreviations</w:t>
        </w:r>
        <w:r w:rsidR="00DD0773">
          <w:rPr>
            <w:webHidden/>
          </w:rPr>
          <w:tab/>
        </w:r>
        <w:r>
          <w:rPr>
            <w:webHidden/>
          </w:rPr>
          <w:fldChar w:fldCharType="begin"/>
        </w:r>
        <w:r w:rsidR="00DD0773">
          <w:rPr>
            <w:webHidden/>
          </w:rPr>
          <w:instrText xml:space="preserve"> PAGEREF _Toc358022554 \h </w:instrText>
        </w:r>
        <w:r>
          <w:rPr>
            <w:webHidden/>
          </w:rPr>
        </w:r>
        <w:r>
          <w:rPr>
            <w:webHidden/>
          </w:rPr>
          <w:fldChar w:fldCharType="separate"/>
        </w:r>
        <w:r w:rsidR="00DD0773">
          <w:rPr>
            <w:webHidden/>
          </w:rPr>
          <w:t>4</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5" w:history="1">
        <w:r w:rsidR="00DD0773" w:rsidRPr="00A450E8">
          <w:rPr>
            <w:rStyle w:val="Lienhypertexte"/>
          </w:rPr>
          <w:t>1.5</w:t>
        </w:r>
        <w:r w:rsidR="00DD0773">
          <w:rPr>
            <w:rFonts w:asciiTheme="minorHAnsi" w:eastAsiaTheme="minorEastAsia" w:hAnsiTheme="minorHAnsi" w:cstheme="minorBidi"/>
            <w:szCs w:val="22"/>
            <w:lang w:eastAsia="zh-CN" w:bidi="ar-SA"/>
          </w:rPr>
          <w:tab/>
        </w:r>
        <w:r w:rsidR="00DD0773" w:rsidRPr="00A450E8">
          <w:rPr>
            <w:rStyle w:val="Lienhypertexte"/>
          </w:rPr>
          <w:t>References</w:t>
        </w:r>
        <w:r w:rsidR="00DD0773">
          <w:rPr>
            <w:webHidden/>
          </w:rPr>
          <w:tab/>
        </w:r>
        <w:r>
          <w:rPr>
            <w:webHidden/>
          </w:rPr>
          <w:fldChar w:fldCharType="begin"/>
        </w:r>
        <w:r w:rsidR="00DD0773">
          <w:rPr>
            <w:webHidden/>
          </w:rPr>
          <w:instrText xml:space="preserve"> PAGEREF _Toc358022555 \h </w:instrText>
        </w:r>
        <w:r>
          <w:rPr>
            <w:webHidden/>
          </w:rPr>
        </w:r>
        <w:r>
          <w:rPr>
            <w:webHidden/>
          </w:rPr>
          <w:fldChar w:fldCharType="separate"/>
        </w:r>
        <w:r w:rsidR="00DD0773">
          <w:rPr>
            <w:webHidden/>
          </w:rPr>
          <w:t>5</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6" w:history="1">
        <w:r w:rsidR="00DD0773" w:rsidRPr="00A450E8">
          <w:rPr>
            <w:rStyle w:val="Lienhypertexte"/>
          </w:rPr>
          <w:t>1.6</w:t>
        </w:r>
        <w:r w:rsidR="00DD0773">
          <w:rPr>
            <w:rFonts w:asciiTheme="minorHAnsi" w:eastAsiaTheme="minorEastAsia" w:hAnsiTheme="minorHAnsi" w:cstheme="minorBidi"/>
            <w:szCs w:val="22"/>
            <w:lang w:eastAsia="zh-CN" w:bidi="ar-SA"/>
          </w:rPr>
          <w:tab/>
        </w:r>
        <w:r w:rsidR="00DD0773" w:rsidRPr="00A450E8">
          <w:rPr>
            <w:rStyle w:val="Lienhypertexte"/>
          </w:rPr>
          <w:t>Conventions</w:t>
        </w:r>
        <w:r w:rsidR="00DD0773">
          <w:rPr>
            <w:webHidden/>
          </w:rPr>
          <w:tab/>
        </w:r>
        <w:r>
          <w:rPr>
            <w:webHidden/>
          </w:rPr>
          <w:fldChar w:fldCharType="begin"/>
        </w:r>
        <w:r w:rsidR="00DD0773">
          <w:rPr>
            <w:webHidden/>
          </w:rPr>
          <w:instrText xml:space="preserve"> PAGEREF _Toc358022556 \h </w:instrText>
        </w:r>
        <w:r>
          <w:rPr>
            <w:webHidden/>
          </w:rPr>
        </w:r>
        <w:r>
          <w:rPr>
            <w:webHidden/>
          </w:rPr>
          <w:fldChar w:fldCharType="separate"/>
        </w:r>
        <w:r w:rsidR="00DD0773">
          <w:rPr>
            <w:webHidden/>
          </w:rPr>
          <w:t>5</w:t>
        </w:r>
        <w:r>
          <w:rPr>
            <w:webHidden/>
          </w:rPr>
          <w:fldChar w:fldCharType="end"/>
        </w:r>
      </w:hyperlink>
    </w:p>
    <w:p w:rsidR="00DD0773" w:rsidRDefault="00797369">
      <w:pPr>
        <w:pStyle w:val="TM1"/>
        <w:rPr>
          <w:rFonts w:asciiTheme="minorHAnsi" w:eastAsiaTheme="minorEastAsia" w:hAnsiTheme="minorHAnsi" w:cstheme="minorBidi"/>
          <w:b w:val="0"/>
          <w:lang w:bidi="ar-SA"/>
        </w:rPr>
      </w:pPr>
      <w:hyperlink w:anchor="_Toc358022557" w:history="1">
        <w:r w:rsidR="00DD0773" w:rsidRPr="00A450E8">
          <w:rPr>
            <w:rStyle w:val="Lienhypertexte"/>
          </w:rPr>
          <w:t>2</w:t>
        </w:r>
        <w:r w:rsidR="00DD0773">
          <w:rPr>
            <w:rFonts w:asciiTheme="minorHAnsi" w:eastAsiaTheme="minorEastAsia" w:hAnsiTheme="minorHAnsi" w:cstheme="minorBidi"/>
            <w:b w:val="0"/>
            <w:lang w:bidi="ar-SA"/>
          </w:rPr>
          <w:tab/>
        </w:r>
        <w:r w:rsidR="00DD0773" w:rsidRPr="00A450E8">
          <w:rPr>
            <w:rStyle w:val="Lienhypertexte"/>
          </w:rPr>
          <w:t>API Architecture</w:t>
        </w:r>
        <w:r w:rsidR="00DD0773">
          <w:rPr>
            <w:webHidden/>
          </w:rPr>
          <w:tab/>
        </w:r>
        <w:r>
          <w:rPr>
            <w:webHidden/>
          </w:rPr>
          <w:fldChar w:fldCharType="begin"/>
        </w:r>
        <w:r w:rsidR="00DD0773">
          <w:rPr>
            <w:webHidden/>
          </w:rPr>
          <w:instrText xml:space="preserve"> PAGEREF _Toc358022557 \h </w:instrText>
        </w:r>
        <w:r>
          <w:rPr>
            <w:webHidden/>
          </w:rPr>
        </w:r>
        <w:r>
          <w:rPr>
            <w:webHidden/>
          </w:rPr>
          <w:fldChar w:fldCharType="separate"/>
        </w:r>
        <w:r w:rsidR="00DD0773">
          <w:rPr>
            <w:webHidden/>
          </w:rPr>
          <w:t>5</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58" w:history="1">
        <w:r w:rsidR="00DD0773" w:rsidRPr="00A450E8">
          <w:rPr>
            <w:rStyle w:val="Lienhypertexte"/>
          </w:rPr>
          <w:t>2.1</w:t>
        </w:r>
        <w:r w:rsidR="00DD0773">
          <w:rPr>
            <w:rFonts w:asciiTheme="minorHAnsi" w:eastAsiaTheme="minorEastAsia" w:hAnsiTheme="minorHAnsi" w:cstheme="minorBidi"/>
            <w:szCs w:val="22"/>
            <w:lang w:eastAsia="zh-CN" w:bidi="ar-SA"/>
          </w:rPr>
          <w:tab/>
        </w:r>
        <w:r w:rsidR="00DD0773" w:rsidRPr="00A450E8">
          <w:rPr>
            <w:rStyle w:val="Lienhypertexte"/>
          </w:rPr>
          <w:t>Architecture Overview</w:t>
        </w:r>
        <w:r w:rsidR="00DD0773">
          <w:rPr>
            <w:webHidden/>
          </w:rPr>
          <w:tab/>
        </w:r>
        <w:r>
          <w:rPr>
            <w:webHidden/>
          </w:rPr>
          <w:fldChar w:fldCharType="begin"/>
        </w:r>
        <w:r w:rsidR="00DD0773">
          <w:rPr>
            <w:webHidden/>
          </w:rPr>
          <w:instrText xml:space="preserve"> PAGEREF _Toc358022558 \h </w:instrText>
        </w:r>
        <w:r>
          <w:rPr>
            <w:webHidden/>
          </w:rPr>
        </w:r>
        <w:r>
          <w:rPr>
            <w:webHidden/>
          </w:rPr>
          <w:fldChar w:fldCharType="separate"/>
        </w:r>
        <w:r w:rsidR="00DD0773">
          <w:rPr>
            <w:webHidden/>
          </w:rPr>
          <w:t>5</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59" w:history="1">
        <w:r w:rsidR="00DD0773" w:rsidRPr="00A450E8">
          <w:rPr>
            <w:rStyle w:val="Lienhypertexte"/>
          </w:rPr>
          <w:t>2.1.1</w:t>
        </w:r>
        <w:r w:rsidR="00DD0773">
          <w:rPr>
            <w:rFonts w:asciiTheme="minorHAnsi" w:eastAsiaTheme="minorEastAsia" w:hAnsiTheme="minorHAnsi" w:cstheme="minorBidi"/>
            <w:szCs w:val="22"/>
            <w:lang w:eastAsia="zh-CN" w:bidi="ar-SA"/>
          </w:rPr>
          <w:tab/>
        </w:r>
        <w:r w:rsidR="00DD0773" w:rsidRPr="00A450E8">
          <w:rPr>
            <w:rStyle w:val="Lienhypertexte"/>
          </w:rPr>
          <w:t>API Descriptions</w:t>
        </w:r>
        <w:r w:rsidR="00DD0773">
          <w:rPr>
            <w:webHidden/>
          </w:rPr>
          <w:tab/>
        </w:r>
        <w:r>
          <w:rPr>
            <w:webHidden/>
          </w:rPr>
          <w:fldChar w:fldCharType="begin"/>
        </w:r>
        <w:r w:rsidR="00DD0773">
          <w:rPr>
            <w:webHidden/>
          </w:rPr>
          <w:instrText xml:space="preserve"> PAGEREF _Toc358022559 \h </w:instrText>
        </w:r>
        <w:r>
          <w:rPr>
            <w:webHidden/>
          </w:rPr>
        </w:r>
        <w:r>
          <w:rPr>
            <w:webHidden/>
          </w:rPr>
          <w:fldChar w:fldCharType="separate"/>
        </w:r>
        <w:r w:rsidR="00DD0773">
          <w:rPr>
            <w:webHidden/>
          </w:rPr>
          <w:t>7</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60" w:history="1">
        <w:r w:rsidR="00DD0773" w:rsidRPr="00A450E8">
          <w:rPr>
            <w:rStyle w:val="Lienhypertexte"/>
          </w:rPr>
          <w:t>2.1.2</w:t>
        </w:r>
        <w:r w:rsidR="00DD0773">
          <w:rPr>
            <w:rFonts w:asciiTheme="minorHAnsi" w:eastAsiaTheme="minorEastAsia" w:hAnsiTheme="minorHAnsi" w:cstheme="minorBidi"/>
            <w:szCs w:val="22"/>
            <w:lang w:eastAsia="zh-CN" w:bidi="ar-SA"/>
          </w:rPr>
          <w:tab/>
        </w:r>
        <w:r w:rsidR="00DD0773" w:rsidRPr="00A450E8">
          <w:rPr>
            <w:rStyle w:val="Lienhypertexte"/>
          </w:rPr>
          <w:t>Applications Types</w:t>
        </w:r>
        <w:r w:rsidR="00DD0773">
          <w:rPr>
            <w:webHidden/>
          </w:rPr>
          <w:tab/>
        </w:r>
        <w:r>
          <w:rPr>
            <w:webHidden/>
          </w:rPr>
          <w:fldChar w:fldCharType="begin"/>
        </w:r>
        <w:r w:rsidR="00DD0773">
          <w:rPr>
            <w:webHidden/>
          </w:rPr>
          <w:instrText xml:space="preserve"> PAGEREF _Toc358022560 \h </w:instrText>
        </w:r>
        <w:r>
          <w:rPr>
            <w:webHidden/>
          </w:rPr>
        </w:r>
        <w:r>
          <w:rPr>
            <w:webHidden/>
          </w:rPr>
          <w:fldChar w:fldCharType="separate"/>
        </w:r>
        <w:r w:rsidR="00DD0773">
          <w:rPr>
            <w:webHidden/>
          </w:rPr>
          <w:t>8</w:t>
        </w:r>
        <w:r>
          <w:rPr>
            <w:webHidden/>
          </w:rPr>
          <w:fldChar w:fldCharType="end"/>
        </w:r>
      </w:hyperlink>
    </w:p>
    <w:p w:rsidR="00DD0773" w:rsidRDefault="00797369">
      <w:pPr>
        <w:pStyle w:val="TM1"/>
        <w:rPr>
          <w:rFonts w:asciiTheme="minorHAnsi" w:eastAsiaTheme="minorEastAsia" w:hAnsiTheme="minorHAnsi" w:cstheme="minorBidi"/>
          <w:b w:val="0"/>
          <w:lang w:bidi="ar-SA"/>
        </w:rPr>
      </w:pPr>
      <w:hyperlink w:anchor="_Toc358022561" w:history="1">
        <w:r w:rsidR="00DD0773" w:rsidRPr="00A450E8">
          <w:rPr>
            <w:rStyle w:val="Lienhypertexte"/>
          </w:rPr>
          <w:t>3</w:t>
        </w:r>
        <w:r w:rsidR="00DD0773">
          <w:rPr>
            <w:rFonts w:asciiTheme="minorHAnsi" w:eastAsiaTheme="minorEastAsia" w:hAnsiTheme="minorHAnsi" w:cstheme="minorBidi"/>
            <w:b w:val="0"/>
            <w:lang w:bidi="ar-SA"/>
          </w:rPr>
          <w:tab/>
        </w:r>
        <w:r w:rsidR="00DD0773" w:rsidRPr="00A450E8">
          <w:rPr>
            <w:rStyle w:val="Lienhypertexte"/>
          </w:rPr>
          <w:t>API concepts</w:t>
        </w:r>
        <w:r w:rsidR="00DD0773">
          <w:rPr>
            <w:webHidden/>
          </w:rPr>
          <w:tab/>
        </w:r>
        <w:r>
          <w:rPr>
            <w:webHidden/>
          </w:rPr>
          <w:fldChar w:fldCharType="begin"/>
        </w:r>
        <w:r w:rsidR="00DD0773">
          <w:rPr>
            <w:webHidden/>
          </w:rPr>
          <w:instrText xml:space="preserve"> PAGEREF _Toc358022561 \h </w:instrText>
        </w:r>
        <w:r>
          <w:rPr>
            <w:webHidden/>
          </w:rPr>
        </w:r>
        <w:r>
          <w:rPr>
            <w:webHidden/>
          </w:rPr>
          <w:fldChar w:fldCharType="separate"/>
        </w:r>
        <w:r w:rsidR="00DD0773">
          <w:rPr>
            <w:webHidden/>
          </w:rPr>
          <w:t>9</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62" w:history="1">
        <w:r w:rsidR="00DD0773" w:rsidRPr="00A450E8">
          <w:rPr>
            <w:rStyle w:val="Lienhypertexte"/>
            <w:rFonts w:eastAsia="Calibri" w:cs="Arial"/>
            <w:b/>
            <w:bCs/>
            <w:iCs/>
            <w:lang w:eastAsia="en-US"/>
          </w:rPr>
          <w:t>3.1</w:t>
        </w:r>
        <w:r w:rsidR="00DD0773">
          <w:rPr>
            <w:rFonts w:asciiTheme="minorHAnsi" w:eastAsiaTheme="minorEastAsia" w:hAnsiTheme="minorHAnsi" w:cstheme="minorBidi"/>
            <w:szCs w:val="22"/>
            <w:lang w:eastAsia="zh-CN" w:bidi="ar-SA"/>
          </w:rPr>
          <w:tab/>
        </w:r>
        <w:r w:rsidR="00DD0773" w:rsidRPr="00A450E8">
          <w:rPr>
            <w:rStyle w:val="Lienhypertexte"/>
            <w:rFonts w:eastAsia="Calibri" w:cs="Arial"/>
            <w:b/>
            <w:bCs/>
            <w:iCs/>
            <w:lang w:eastAsia="en-US"/>
          </w:rPr>
          <w:t>Servers and Listeners</w:t>
        </w:r>
        <w:r w:rsidR="00DD0773">
          <w:rPr>
            <w:webHidden/>
          </w:rPr>
          <w:tab/>
        </w:r>
        <w:r>
          <w:rPr>
            <w:webHidden/>
          </w:rPr>
          <w:fldChar w:fldCharType="begin"/>
        </w:r>
        <w:r w:rsidR="00DD0773">
          <w:rPr>
            <w:webHidden/>
          </w:rPr>
          <w:instrText xml:space="preserve"> PAGEREF _Toc358022562 \h </w:instrText>
        </w:r>
        <w:r>
          <w:rPr>
            <w:webHidden/>
          </w:rPr>
        </w:r>
        <w:r>
          <w:rPr>
            <w:webHidden/>
          </w:rPr>
          <w:fldChar w:fldCharType="separate"/>
        </w:r>
        <w:r w:rsidR="00DD0773">
          <w:rPr>
            <w:webHidden/>
          </w:rPr>
          <w:t>9</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63" w:history="1">
        <w:r w:rsidR="00DD0773" w:rsidRPr="00A450E8">
          <w:rPr>
            <w:rStyle w:val="Lienhypertexte"/>
            <w:rFonts w:eastAsia="Calibri"/>
          </w:rPr>
          <w:t>3.1.1</w:t>
        </w:r>
        <w:r w:rsidR="00DD0773">
          <w:rPr>
            <w:rFonts w:asciiTheme="minorHAnsi" w:eastAsiaTheme="minorEastAsia" w:hAnsiTheme="minorHAnsi" w:cstheme="minorBidi"/>
            <w:szCs w:val="22"/>
            <w:lang w:eastAsia="zh-CN" w:bidi="ar-SA"/>
          </w:rPr>
          <w:tab/>
        </w:r>
        <w:r w:rsidR="00DD0773" w:rsidRPr="00A450E8">
          <w:rPr>
            <w:rStyle w:val="Lienhypertexte"/>
            <w:rFonts w:eastAsia="Calibri"/>
          </w:rPr>
          <w:t>Service</w:t>
        </w:r>
        <w:r w:rsidR="00DD0773">
          <w:rPr>
            <w:webHidden/>
          </w:rPr>
          <w:tab/>
        </w:r>
        <w:r>
          <w:rPr>
            <w:webHidden/>
          </w:rPr>
          <w:fldChar w:fldCharType="begin"/>
        </w:r>
        <w:r w:rsidR="00DD0773">
          <w:rPr>
            <w:webHidden/>
          </w:rPr>
          <w:instrText xml:space="preserve"> PAGEREF _Toc358022563 \h </w:instrText>
        </w:r>
        <w:r>
          <w:rPr>
            <w:webHidden/>
          </w:rPr>
        </w:r>
        <w:r>
          <w:rPr>
            <w:webHidden/>
          </w:rPr>
          <w:fldChar w:fldCharType="separate"/>
        </w:r>
        <w:r w:rsidR="00DD0773">
          <w:rPr>
            <w:webHidden/>
          </w:rPr>
          <w:t>9</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64" w:history="1">
        <w:r w:rsidR="00DD0773" w:rsidRPr="00A450E8">
          <w:rPr>
            <w:rStyle w:val="Lienhypertexte"/>
            <w:rFonts w:eastAsia="Calibri"/>
          </w:rPr>
          <w:t>3.1.2</w:t>
        </w:r>
        <w:r w:rsidR="00DD0773">
          <w:rPr>
            <w:rFonts w:asciiTheme="minorHAnsi" w:eastAsiaTheme="minorEastAsia" w:hAnsiTheme="minorHAnsi" w:cstheme="minorBidi"/>
            <w:szCs w:val="22"/>
            <w:lang w:eastAsia="zh-CN" w:bidi="ar-SA"/>
          </w:rPr>
          <w:tab/>
        </w:r>
        <w:r w:rsidR="00DD0773" w:rsidRPr="00A450E8">
          <w:rPr>
            <w:rStyle w:val="Lienhypertexte"/>
            <w:rFonts w:eastAsia="Calibri"/>
          </w:rPr>
          <w:t>Service Session</w:t>
        </w:r>
        <w:r w:rsidR="00DD0773">
          <w:rPr>
            <w:webHidden/>
          </w:rPr>
          <w:tab/>
        </w:r>
        <w:r>
          <w:rPr>
            <w:webHidden/>
          </w:rPr>
          <w:fldChar w:fldCharType="begin"/>
        </w:r>
        <w:r w:rsidR="00DD0773">
          <w:rPr>
            <w:webHidden/>
          </w:rPr>
          <w:instrText xml:space="preserve"> PAGEREF _Toc358022564 \h </w:instrText>
        </w:r>
        <w:r>
          <w:rPr>
            <w:webHidden/>
          </w:rPr>
        </w:r>
        <w:r>
          <w:rPr>
            <w:webHidden/>
          </w:rPr>
          <w:fldChar w:fldCharType="separate"/>
        </w:r>
        <w:r w:rsidR="00DD0773">
          <w:rPr>
            <w:webHidden/>
          </w:rPr>
          <w:t>9</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65" w:history="1">
        <w:r w:rsidR="00DD0773" w:rsidRPr="00A450E8">
          <w:rPr>
            <w:rStyle w:val="Lienhypertexte"/>
            <w:rFonts w:eastAsia="Calibri" w:cs="Arial"/>
            <w:b/>
            <w:bCs/>
            <w:iCs/>
            <w:lang w:eastAsia="en-US"/>
          </w:rPr>
          <w:t>3.2</w:t>
        </w:r>
        <w:r w:rsidR="00DD0773">
          <w:rPr>
            <w:rFonts w:asciiTheme="minorHAnsi" w:eastAsiaTheme="minorEastAsia" w:hAnsiTheme="minorHAnsi" w:cstheme="minorBidi"/>
            <w:szCs w:val="22"/>
            <w:lang w:eastAsia="zh-CN" w:bidi="ar-SA"/>
          </w:rPr>
          <w:tab/>
        </w:r>
        <w:r w:rsidR="00DD0773" w:rsidRPr="00A450E8">
          <w:rPr>
            <w:rStyle w:val="Lienhypertexte"/>
            <w:rFonts w:eastAsia="Calibri" w:cs="Arial"/>
            <w:b/>
            <w:bCs/>
            <w:iCs/>
            <w:lang w:eastAsia="en-US"/>
          </w:rPr>
          <w:t>Service Version/Available/Unavailable</w:t>
        </w:r>
        <w:r w:rsidR="00DD0773">
          <w:rPr>
            <w:webHidden/>
          </w:rPr>
          <w:tab/>
        </w:r>
        <w:r>
          <w:rPr>
            <w:webHidden/>
          </w:rPr>
          <w:fldChar w:fldCharType="begin"/>
        </w:r>
        <w:r w:rsidR="00DD0773">
          <w:rPr>
            <w:webHidden/>
          </w:rPr>
          <w:instrText xml:space="preserve"> PAGEREF _Toc358022565 \h </w:instrText>
        </w:r>
        <w:r>
          <w:rPr>
            <w:webHidden/>
          </w:rPr>
        </w:r>
        <w:r>
          <w:rPr>
            <w:webHidden/>
          </w:rPr>
          <w:fldChar w:fldCharType="separate"/>
        </w:r>
        <w:r w:rsidR="00DD0773">
          <w:rPr>
            <w:webHidden/>
          </w:rPr>
          <w:t>10</w:t>
        </w:r>
        <w:r>
          <w:rPr>
            <w:webHidden/>
          </w:rPr>
          <w:fldChar w:fldCharType="end"/>
        </w:r>
      </w:hyperlink>
    </w:p>
    <w:p w:rsidR="00DD0773" w:rsidRDefault="00797369">
      <w:pPr>
        <w:pStyle w:val="TM1"/>
        <w:rPr>
          <w:rFonts w:asciiTheme="minorHAnsi" w:eastAsiaTheme="minorEastAsia" w:hAnsiTheme="minorHAnsi" w:cstheme="minorBidi"/>
          <w:b w:val="0"/>
          <w:lang w:bidi="ar-SA"/>
        </w:rPr>
      </w:pPr>
      <w:hyperlink w:anchor="_Toc358022566" w:history="1">
        <w:r w:rsidR="00DD0773" w:rsidRPr="00A450E8">
          <w:rPr>
            <w:rStyle w:val="Lienhypertexte"/>
          </w:rPr>
          <w:t>4</w:t>
        </w:r>
        <w:r w:rsidR="00DD0773">
          <w:rPr>
            <w:rFonts w:asciiTheme="minorHAnsi" w:eastAsiaTheme="minorEastAsia" w:hAnsiTheme="minorHAnsi" w:cstheme="minorBidi"/>
            <w:b w:val="0"/>
            <w:lang w:bidi="ar-SA"/>
          </w:rPr>
          <w:tab/>
        </w:r>
        <w:r w:rsidR="00DD0773" w:rsidRPr="00A450E8">
          <w:rPr>
            <w:rStyle w:val="Lienhypertexte"/>
          </w:rPr>
          <w:t>Android API</w:t>
        </w:r>
        <w:r w:rsidR="00DD0773">
          <w:rPr>
            <w:webHidden/>
          </w:rPr>
          <w:tab/>
        </w:r>
        <w:r>
          <w:rPr>
            <w:webHidden/>
          </w:rPr>
          <w:fldChar w:fldCharType="begin"/>
        </w:r>
        <w:r w:rsidR="00DD0773">
          <w:rPr>
            <w:webHidden/>
          </w:rPr>
          <w:instrText xml:space="preserve"> PAGEREF _Toc358022566 \h </w:instrText>
        </w:r>
        <w:r>
          <w:rPr>
            <w:webHidden/>
          </w:rPr>
        </w:r>
        <w:r>
          <w:rPr>
            <w:webHidden/>
          </w:rPr>
          <w:fldChar w:fldCharType="separate"/>
        </w:r>
        <w:r w:rsidR="00DD0773">
          <w:rPr>
            <w:webHidden/>
          </w:rPr>
          <w:t>10</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67" w:history="1">
        <w:r w:rsidR="00DD0773" w:rsidRPr="00A450E8">
          <w:rPr>
            <w:rStyle w:val="Lienhypertexte"/>
          </w:rPr>
          <w:t>4.1</w:t>
        </w:r>
        <w:r w:rsidR="00DD0773">
          <w:rPr>
            <w:rFonts w:asciiTheme="minorHAnsi" w:eastAsiaTheme="minorEastAsia" w:hAnsiTheme="minorHAnsi" w:cstheme="minorBidi"/>
            <w:szCs w:val="22"/>
            <w:lang w:eastAsia="zh-CN" w:bidi="ar-SA"/>
          </w:rPr>
          <w:tab/>
        </w:r>
        <w:r w:rsidR="00DD0773" w:rsidRPr="00A450E8">
          <w:rPr>
            <w:rStyle w:val="Lienhypertexte"/>
          </w:rPr>
          <w:t>Components Interaction</w:t>
        </w:r>
        <w:r w:rsidR="00DD0773">
          <w:rPr>
            <w:webHidden/>
          </w:rPr>
          <w:tab/>
        </w:r>
        <w:r>
          <w:rPr>
            <w:webHidden/>
          </w:rPr>
          <w:fldChar w:fldCharType="begin"/>
        </w:r>
        <w:r w:rsidR="00DD0773">
          <w:rPr>
            <w:webHidden/>
          </w:rPr>
          <w:instrText xml:space="preserve"> PAGEREF _Toc358022567 \h </w:instrText>
        </w:r>
        <w:r>
          <w:rPr>
            <w:webHidden/>
          </w:rPr>
        </w:r>
        <w:r>
          <w:rPr>
            <w:webHidden/>
          </w:rPr>
          <w:fldChar w:fldCharType="separate"/>
        </w:r>
        <w:r w:rsidR="00DD0773">
          <w:rPr>
            <w:webHidden/>
          </w:rPr>
          <w:t>10</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68" w:history="1">
        <w:r w:rsidR="00DD0773" w:rsidRPr="00A450E8">
          <w:rPr>
            <w:rStyle w:val="Lienhypertexte"/>
          </w:rPr>
          <w:t>4.1.1</w:t>
        </w:r>
        <w:r w:rsidR="00DD0773">
          <w:rPr>
            <w:rFonts w:asciiTheme="minorHAnsi" w:eastAsiaTheme="minorEastAsia" w:hAnsiTheme="minorHAnsi" w:cstheme="minorBidi"/>
            <w:szCs w:val="22"/>
            <w:lang w:eastAsia="zh-CN" w:bidi="ar-SA"/>
          </w:rPr>
          <w:tab/>
        </w:r>
        <w:r w:rsidR="00DD0773" w:rsidRPr="00A450E8">
          <w:rPr>
            <w:rStyle w:val="Lienhypertexte"/>
          </w:rPr>
          <w:t>New service application</w:t>
        </w:r>
        <w:r w:rsidR="00DD0773">
          <w:rPr>
            <w:webHidden/>
          </w:rPr>
          <w:tab/>
        </w:r>
        <w:r>
          <w:rPr>
            <w:webHidden/>
          </w:rPr>
          <w:fldChar w:fldCharType="begin"/>
        </w:r>
        <w:r w:rsidR="00DD0773">
          <w:rPr>
            <w:webHidden/>
          </w:rPr>
          <w:instrText xml:space="preserve"> PAGEREF _Toc358022568 \h </w:instrText>
        </w:r>
        <w:r>
          <w:rPr>
            <w:webHidden/>
          </w:rPr>
        </w:r>
        <w:r>
          <w:rPr>
            <w:webHidden/>
          </w:rPr>
          <w:fldChar w:fldCharType="separate"/>
        </w:r>
        <w:r w:rsidR="00DD0773">
          <w:rPr>
            <w:webHidden/>
          </w:rPr>
          <w:t>10</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69" w:history="1">
        <w:r w:rsidR="00DD0773" w:rsidRPr="00A450E8">
          <w:rPr>
            <w:rStyle w:val="Lienhypertexte"/>
          </w:rPr>
          <w:t>4.1.2</w:t>
        </w:r>
        <w:r w:rsidR="00DD0773">
          <w:rPr>
            <w:rFonts w:asciiTheme="minorHAnsi" w:eastAsiaTheme="minorEastAsia" w:hAnsiTheme="minorHAnsi" w:cstheme="minorBidi"/>
            <w:szCs w:val="22"/>
            <w:lang w:eastAsia="zh-CN" w:bidi="ar-SA"/>
          </w:rPr>
          <w:tab/>
        </w:r>
        <w:r w:rsidR="00DD0773" w:rsidRPr="00A450E8">
          <w:rPr>
            <w:rStyle w:val="Lienhypertexte"/>
          </w:rPr>
          <w:t>Constraints</w:t>
        </w:r>
        <w:r w:rsidR="00DD0773">
          <w:rPr>
            <w:webHidden/>
          </w:rPr>
          <w:tab/>
        </w:r>
        <w:r>
          <w:rPr>
            <w:webHidden/>
          </w:rPr>
          <w:fldChar w:fldCharType="begin"/>
        </w:r>
        <w:r w:rsidR="00DD0773">
          <w:rPr>
            <w:webHidden/>
          </w:rPr>
          <w:instrText xml:space="preserve"> PAGEREF _Toc358022569 \h </w:instrText>
        </w:r>
        <w:r>
          <w:rPr>
            <w:webHidden/>
          </w:rPr>
        </w:r>
        <w:r>
          <w:rPr>
            <w:webHidden/>
          </w:rPr>
          <w:fldChar w:fldCharType="separate"/>
        </w:r>
        <w:r w:rsidR="00DD0773">
          <w:rPr>
            <w:webHidden/>
          </w:rPr>
          <w:t>10</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70" w:history="1">
        <w:r w:rsidR="00DD0773" w:rsidRPr="00A450E8">
          <w:rPr>
            <w:rStyle w:val="Lienhypertexte"/>
          </w:rPr>
          <w:t>4.2</w:t>
        </w:r>
        <w:r w:rsidR="00DD0773">
          <w:rPr>
            <w:rFonts w:asciiTheme="minorHAnsi" w:eastAsiaTheme="minorEastAsia" w:hAnsiTheme="minorHAnsi" w:cstheme="minorBidi"/>
            <w:szCs w:val="22"/>
            <w:lang w:eastAsia="zh-CN" w:bidi="ar-SA"/>
          </w:rPr>
          <w:tab/>
        </w:r>
        <w:r w:rsidR="00DD0773" w:rsidRPr="00A450E8">
          <w:rPr>
            <w:rStyle w:val="Lienhypertexte"/>
          </w:rPr>
          <w:t>Security</w:t>
        </w:r>
        <w:r w:rsidR="00DD0773">
          <w:rPr>
            <w:webHidden/>
          </w:rPr>
          <w:tab/>
        </w:r>
        <w:r>
          <w:rPr>
            <w:webHidden/>
          </w:rPr>
          <w:fldChar w:fldCharType="begin"/>
        </w:r>
        <w:r w:rsidR="00DD0773">
          <w:rPr>
            <w:webHidden/>
          </w:rPr>
          <w:instrText xml:space="preserve"> PAGEREF _Toc358022570 \h </w:instrText>
        </w:r>
        <w:r>
          <w:rPr>
            <w:webHidden/>
          </w:rPr>
        </w:r>
        <w:r>
          <w:rPr>
            <w:webHidden/>
          </w:rPr>
          <w:fldChar w:fldCharType="separate"/>
        </w:r>
        <w:r w:rsidR="00DD0773">
          <w:rPr>
            <w:webHidden/>
          </w:rPr>
          <w:t>10</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71" w:history="1">
        <w:r w:rsidR="00DD0773" w:rsidRPr="00A450E8">
          <w:rPr>
            <w:rStyle w:val="Lienhypertexte"/>
          </w:rPr>
          <w:t>4.3</w:t>
        </w:r>
        <w:r w:rsidR="00DD0773">
          <w:rPr>
            <w:rFonts w:asciiTheme="minorHAnsi" w:eastAsiaTheme="minorEastAsia" w:hAnsiTheme="minorHAnsi" w:cstheme="minorBidi"/>
            <w:szCs w:val="22"/>
            <w:lang w:eastAsia="zh-CN" w:bidi="ar-SA"/>
          </w:rPr>
          <w:tab/>
        </w:r>
        <w:r w:rsidR="00DD0773" w:rsidRPr="00A450E8">
          <w:rPr>
            <w:rStyle w:val="Lienhypertexte"/>
          </w:rPr>
          <w:t>UX API</w:t>
        </w:r>
        <w:r w:rsidR="00DD0773">
          <w:rPr>
            <w:webHidden/>
          </w:rPr>
          <w:tab/>
        </w:r>
        <w:r>
          <w:rPr>
            <w:webHidden/>
          </w:rPr>
          <w:fldChar w:fldCharType="begin"/>
        </w:r>
        <w:r w:rsidR="00DD0773">
          <w:rPr>
            <w:webHidden/>
          </w:rPr>
          <w:instrText xml:space="preserve"> PAGEREF _Toc358022571 \h </w:instrText>
        </w:r>
        <w:r>
          <w:rPr>
            <w:webHidden/>
          </w:rPr>
        </w:r>
        <w:r>
          <w:rPr>
            <w:webHidden/>
          </w:rPr>
          <w:fldChar w:fldCharType="separate"/>
        </w:r>
        <w:r w:rsidR="00DD0773">
          <w:rPr>
            <w:webHidden/>
          </w:rPr>
          <w:t>11</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2" w:history="1">
        <w:r w:rsidR="00DD0773" w:rsidRPr="00A450E8">
          <w:rPr>
            <w:rStyle w:val="Lienhypertexte"/>
          </w:rPr>
          <w:t>4.3.1</w:t>
        </w:r>
        <w:r w:rsidR="00DD0773">
          <w:rPr>
            <w:rFonts w:asciiTheme="minorHAnsi" w:eastAsiaTheme="minorEastAsia" w:hAnsiTheme="minorHAnsi" w:cstheme="minorBidi"/>
            <w:szCs w:val="22"/>
            <w:lang w:eastAsia="zh-CN" w:bidi="ar-SA"/>
          </w:rPr>
          <w:tab/>
        </w:r>
        <w:r w:rsidR="00DD0773" w:rsidRPr="00A450E8">
          <w:rPr>
            <w:rStyle w:val="Lienhypertexte"/>
          </w:rPr>
          <w:t>Package</w:t>
        </w:r>
        <w:r w:rsidR="00DD0773">
          <w:rPr>
            <w:webHidden/>
          </w:rPr>
          <w:tab/>
        </w:r>
        <w:r>
          <w:rPr>
            <w:webHidden/>
          </w:rPr>
          <w:fldChar w:fldCharType="begin"/>
        </w:r>
        <w:r w:rsidR="00DD0773">
          <w:rPr>
            <w:webHidden/>
          </w:rPr>
          <w:instrText xml:space="preserve"> PAGEREF _Toc358022572 \h </w:instrText>
        </w:r>
        <w:r>
          <w:rPr>
            <w:webHidden/>
          </w:rPr>
        </w:r>
        <w:r>
          <w:rPr>
            <w:webHidden/>
          </w:rPr>
          <w:fldChar w:fldCharType="separate"/>
        </w:r>
        <w:r w:rsidR="00DD0773">
          <w:rPr>
            <w:webHidden/>
          </w:rPr>
          <w:t>11</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3" w:history="1">
        <w:r w:rsidR="00DD0773" w:rsidRPr="00A450E8">
          <w:rPr>
            <w:rStyle w:val="Lienhypertexte"/>
          </w:rPr>
          <w:t>4.3.2</w:t>
        </w:r>
        <w:r w:rsidR="00DD0773">
          <w:rPr>
            <w:rFonts w:asciiTheme="minorHAnsi" w:eastAsiaTheme="minorEastAsia" w:hAnsiTheme="minorHAnsi" w:cstheme="minorBidi"/>
            <w:szCs w:val="22"/>
            <w:lang w:eastAsia="zh-CN" w:bidi="ar-SA"/>
          </w:rPr>
          <w:tab/>
        </w:r>
        <w:r w:rsidR="00DD0773" w:rsidRPr="00A450E8">
          <w:rPr>
            <w:rStyle w:val="Lienhypertexte"/>
          </w:rPr>
          <w:t>Methods and Callbacks</w:t>
        </w:r>
        <w:r w:rsidR="00DD0773">
          <w:rPr>
            <w:webHidden/>
          </w:rPr>
          <w:tab/>
        </w:r>
        <w:r>
          <w:rPr>
            <w:webHidden/>
          </w:rPr>
          <w:fldChar w:fldCharType="begin"/>
        </w:r>
        <w:r w:rsidR="00DD0773">
          <w:rPr>
            <w:webHidden/>
          </w:rPr>
          <w:instrText xml:space="preserve"> PAGEREF _Toc358022573 \h </w:instrText>
        </w:r>
        <w:r>
          <w:rPr>
            <w:webHidden/>
          </w:rPr>
        </w:r>
        <w:r>
          <w:rPr>
            <w:webHidden/>
          </w:rPr>
          <w:fldChar w:fldCharType="separate"/>
        </w:r>
        <w:r w:rsidR="00DD0773">
          <w:rPr>
            <w:webHidden/>
          </w:rPr>
          <w:t>11</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4" w:history="1">
        <w:r w:rsidR="00DD0773" w:rsidRPr="00A450E8">
          <w:rPr>
            <w:rStyle w:val="Lienhypertexte"/>
          </w:rPr>
          <w:t>4.3.3</w:t>
        </w:r>
        <w:r w:rsidR="00DD0773">
          <w:rPr>
            <w:rFonts w:asciiTheme="minorHAnsi" w:eastAsiaTheme="minorEastAsia" w:hAnsiTheme="minorHAnsi" w:cstheme="minorBidi"/>
            <w:szCs w:val="22"/>
            <w:lang w:eastAsia="zh-CN" w:bidi="ar-SA"/>
          </w:rPr>
          <w:tab/>
        </w:r>
        <w:r w:rsidR="00DD0773" w:rsidRPr="00A450E8">
          <w:rPr>
            <w:rStyle w:val="Lienhypertexte"/>
          </w:rPr>
          <w:t>Intents</w:t>
        </w:r>
        <w:r w:rsidR="00DD0773">
          <w:rPr>
            <w:webHidden/>
          </w:rPr>
          <w:tab/>
        </w:r>
        <w:r>
          <w:rPr>
            <w:webHidden/>
          </w:rPr>
          <w:fldChar w:fldCharType="begin"/>
        </w:r>
        <w:r w:rsidR="00DD0773">
          <w:rPr>
            <w:webHidden/>
          </w:rPr>
          <w:instrText xml:space="preserve"> PAGEREF _Toc358022574 \h </w:instrText>
        </w:r>
        <w:r>
          <w:rPr>
            <w:webHidden/>
          </w:rPr>
        </w:r>
        <w:r>
          <w:rPr>
            <w:webHidden/>
          </w:rPr>
          <w:fldChar w:fldCharType="separate"/>
        </w:r>
        <w:r w:rsidR="00DD0773">
          <w:rPr>
            <w:webHidden/>
          </w:rPr>
          <w:t>12</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75" w:history="1">
        <w:r w:rsidR="00DD0773" w:rsidRPr="00A450E8">
          <w:rPr>
            <w:rStyle w:val="Lienhypertexte"/>
          </w:rPr>
          <w:t>4.4</w:t>
        </w:r>
        <w:r w:rsidR="00DD0773">
          <w:rPr>
            <w:rFonts w:asciiTheme="minorHAnsi" w:eastAsiaTheme="minorEastAsia" w:hAnsiTheme="minorHAnsi" w:cstheme="minorBidi"/>
            <w:szCs w:val="22"/>
            <w:lang w:eastAsia="zh-CN" w:bidi="ar-SA"/>
          </w:rPr>
          <w:tab/>
        </w:r>
        <w:r w:rsidR="00DD0773" w:rsidRPr="00A450E8">
          <w:rPr>
            <w:rStyle w:val="Lienhypertexte"/>
          </w:rPr>
          <w:t>Services API</w:t>
        </w:r>
        <w:r w:rsidR="00DD0773">
          <w:rPr>
            <w:webHidden/>
          </w:rPr>
          <w:tab/>
        </w:r>
        <w:r>
          <w:rPr>
            <w:webHidden/>
          </w:rPr>
          <w:fldChar w:fldCharType="begin"/>
        </w:r>
        <w:r w:rsidR="00DD0773">
          <w:rPr>
            <w:webHidden/>
          </w:rPr>
          <w:instrText xml:space="preserve"> PAGEREF _Toc358022575 \h </w:instrText>
        </w:r>
        <w:r>
          <w:rPr>
            <w:webHidden/>
          </w:rPr>
        </w:r>
        <w:r>
          <w:rPr>
            <w:webHidden/>
          </w:rPr>
          <w:fldChar w:fldCharType="separate"/>
        </w:r>
        <w:r w:rsidR="00DD0773">
          <w:rPr>
            <w:webHidden/>
          </w:rPr>
          <w:t>13</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6" w:history="1">
        <w:r w:rsidR="00DD0773" w:rsidRPr="00A450E8">
          <w:rPr>
            <w:rStyle w:val="Lienhypertexte"/>
          </w:rPr>
          <w:t>4.4.1</w:t>
        </w:r>
        <w:r w:rsidR="00DD0773">
          <w:rPr>
            <w:rFonts w:asciiTheme="minorHAnsi" w:eastAsiaTheme="minorEastAsia" w:hAnsiTheme="minorHAnsi" w:cstheme="minorBidi"/>
            <w:szCs w:val="22"/>
            <w:lang w:eastAsia="zh-CN" w:bidi="ar-SA"/>
          </w:rPr>
          <w:tab/>
        </w:r>
        <w:r w:rsidR="00DD0773" w:rsidRPr="00A450E8">
          <w:rPr>
            <w:rStyle w:val="Lienhypertexte"/>
          </w:rPr>
          <w:t>Overview</w:t>
        </w:r>
        <w:r w:rsidR="00DD0773">
          <w:rPr>
            <w:webHidden/>
          </w:rPr>
          <w:tab/>
        </w:r>
        <w:r>
          <w:rPr>
            <w:webHidden/>
          </w:rPr>
          <w:fldChar w:fldCharType="begin"/>
        </w:r>
        <w:r w:rsidR="00DD0773">
          <w:rPr>
            <w:webHidden/>
          </w:rPr>
          <w:instrText xml:space="preserve"> PAGEREF _Toc358022576 \h </w:instrText>
        </w:r>
        <w:r>
          <w:rPr>
            <w:webHidden/>
          </w:rPr>
        </w:r>
        <w:r>
          <w:rPr>
            <w:webHidden/>
          </w:rPr>
          <w:fldChar w:fldCharType="separate"/>
        </w:r>
        <w:r w:rsidR="00DD0773">
          <w:rPr>
            <w:webHidden/>
          </w:rPr>
          <w:t>13</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7" w:history="1">
        <w:r w:rsidR="00DD0773" w:rsidRPr="00A450E8">
          <w:rPr>
            <w:rStyle w:val="Lienhypertexte"/>
          </w:rPr>
          <w:t>4.4.2</w:t>
        </w:r>
        <w:r w:rsidR="00DD0773">
          <w:rPr>
            <w:rFonts w:asciiTheme="minorHAnsi" w:eastAsiaTheme="minorEastAsia" w:hAnsiTheme="minorHAnsi" w:cstheme="minorBidi"/>
            <w:szCs w:val="22"/>
            <w:lang w:eastAsia="zh-CN" w:bidi="ar-SA"/>
          </w:rPr>
          <w:tab/>
        </w:r>
        <w:r w:rsidR="00DD0773" w:rsidRPr="00A450E8">
          <w:rPr>
            <w:rStyle w:val="Lienhypertexte"/>
          </w:rPr>
          <w:t>Access Control</w:t>
        </w:r>
        <w:r w:rsidR="00DD0773">
          <w:rPr>
            <w:webHidden/>
          </w:rPr>
          <w:tab/>
        </w:r>
        <w:r>
          <w:rPr>
            <w:webHidden/>
          </w:rPr>
          <w:fldChar w:fldCharType="begin"/>
        </w:r>
        <w:r w:rsidR="00DD0773">
          <w:rPr>
            <w:webHidden/>
          </w:rPr>
          <w:instrText xml:space="preserve"> PAGEREF _Toc358022577 \h </w:instrText>
        </w:r>
        <w:r>
          <w:rPr>
            <w:webHidden/>
          </w:rPr>
        </w:r>
        <w:r>
          <w:rPr>
            <w:webHidden/>
          </w:rPr>
          <w:fldChar w:fldCharType="separate"/>
        </w:r>
        <w:r w:rsidR="00DD0773">
          <w:rPr>
            <w:webHidden/>
          </w:rPr>
          <w:t>14</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8" w:history="1">
        <w:r w:rsidR="00DD0773" w:rsidRPr="00A450E8">
          <w:rPr>
            <w:rStyle w:val="Lienhypertexte"/>
          </w:rPr>
          <w:t>4.4.3</w:t>
        </w:r>
        <w:r w:rsidR="00DD0773">
          <w:rPr>
            <w:rFonts w:asciiTheme="minorHAnsi" w:eastAsiaTheme="minorEastAsia" w:hAnsiTheme="minorHAnsi" w:cstheme="minorBidi"/>
            <w:szCs w:val="22"/>
            <w:lang w:eastAsia="zh-CN" w:bidi="ar-SA"/>
          </w:rPr>
          <w:tab/>
        </w:r>
        <w:r w:rsidR="00DD0773" w:rsidRPr="00A450E8">
          <w:rPr>
            <w:rStyle w:val="Lienhypertexte"/>
          </w:rPr>
          <w:t>Common architecture</w:t>
        </w:r>
        <w:r w:rsidR="00DD0773">
          <w:rPr>
            <w:webHidden/>
          </w:rPr>
          <w:tab/>
        </w:r>
        <w:r>
          <w:rPr>
            <w:webHidden/>
          </w:rPr>
          <w:fldChar w:fldCharType="begin"/>
        </w:r>
        <w:r w:rsidR="00DD0773">
          <w:rPr>
            <w:webHidden/>
          </w:rPr>
          <w:instrText xml:space="preserve"> PAGEREF _Toc358022578 \h </w:instrText>
        </w:r>
        <w:r>
          <w:rPr>
            <w:webHidden/>
          </w:rPr>
        </w:r>
        <w:r>
          <w:rPr>
            <w:webHidden/>
          </w:rPr>
          <w:fldChar w:fldCharType="separate"/>
        </w:r>
        <w:r w:rsidR="00DD0773">
          <w:rPr>
            <w:webHidden/>
          </w:rPr>
          <w:t>14</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79" w:history="1">
        <w:r w:rsidR="00DD0773" w:rsidRPr="00A450E8">
          <w:rPr>
            <w:rStyle w:val="Lienhypertexte"/>
          </w:rPr>
          <w:t>4.4.4</w:t>
        </w:r>
        <w:r w:rsidR="00DD0773">
          <w:rPr>
            <w:rFonts w:asciiTheme="minorHAnsi" w:eastAsiaTheme="minorEastAsia" w:hAnsiTheme="minorHAnsi" w:cstheme="minorBidi"/>
            <w:szCs w:val="22"/>
            <w:lang w:eastAsia="zh-CN" w:bidi="ar-SA"/>
          </w:rPr>
          <w:tab/>
        </w:r>
        <w:r w:rsidR="00DD0773" w:rsidRPr="00A450E8">
          <w:rPr>
            <w:rStyle w:val="Lienhypertexte"/>
          </w:rPr>
          <w:t>Capability API</w:t>
        </w:r>
        <w:r w:rsidR="00DD0773">
          <w:rPr>
            <w:webHidden/>
          </w:rPr>
          <w:tab/>
        </w:r>
        <w:r>
          <w:rPr>
            <w:webHidden/>
          </w:rPr>
          <w:fldChar w:fldCharType="begin"/>
        </w:r>
        <w:r w:rsidR="00DD0773">
          <w:rPr>
            <w:webHidden/>
          </w:rPr>
          <w:instrText xml:space="preserve"> PAGEREF _Toc358022579 \h </w:instrText>
        </w:r>
        <w:r>
          <w:rPr>
            <w:webHidden/>
          </w:rPr>
        </w:r>
        <w:r>
          <w:rPr>
            <w:webHidden/>
          </w:rPr>
          <w:fldChar w:fldCharType="separate"/>
        </w:r>
        <w:r w:rsidR="00DD0773">
          <w:rPr>
            <w:webHidden/>
          </w:rPr>
          <w:t>16</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0" w:history="1">
        <w:r w:rsidR="00DD0773" w:rsidRPr="00A450E8">
          <w:rPr>
            <w:rStyle w:val="Lienhypertexte"/>
          </w:rPr>
          <w:t>4.4.5</w:t>
        </w:r>
        <w:r w:rsidR="00DD0773">
          <w:rPr>
            <w:rFonts w:asciiTheme="minorHAnsi" w:eastAsiaTheme="minorEastAsia" w:hAnsiTheme="minorHAnsi" w:cstheme="minorBidi"/>
            <w:szCs w:val="22"/>
            <w:lang w:eastAsia="zh-CN" w:bidi="ar-SA"/>
          </w:rPr>
          <w:tab/>
        </w:r>
        <w:r w:rsidR="00DD0773" w:rsidRPr="00A450E8">
          <w:rPr>
            <w:rStyle w:val="Lienhypertexte"/>
          </w:rPr>
          <w:t>IM/Chat API</w:t>
        </w:r>
        <w:r w:rsidR="00DD0773">
          <w:rPr>
            <w:webHidden/>
          </w:rPr>
          <w:tab/>
        </w:r>
        <w:r>
          <w:rPr>
            <w:webHidden/>
          </w:rPr>
          <w:fldChar w:fldCharType="begin"/>
        </w:r>
        <w:r w:rsidR="00DD0773">
          <w:rPr>
            <w:webHidden/>
          </w:rPr>
          <w:instrText xml:space="preserve"> PAGEREF _Toc358022580 \h </w:instrText>
        </w:r>
        <w:r>
          <w:rPr>
            <w:webHidden/>
          </w:rPr>
        </w:r>
        <w:r>
          <w:rPr>
            <w:webHidden/>
          </w:rPr>
          <w:fldChar w:fldCharType="separate"/>
        </w:r>
        <w:r w:rsidR="00DD0773">
          <w:rPr>
            <w:webHidden/>
          </w:rPr>
          <w:t>21</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1" w:history="1">
        <w:r w:rsidR="00DD0773" w:rsidRPr="00A450E8">
          <w:rPr>
            <w:rStyle w:val="Lienhypertexte"/>
          </w:rPr>
          <w:t>4.4.6</w:t>
        </w:r>
        <w:r w:rsidR="00DD0773">
          <w:rPr>
            <w:rFonts w:asciiTheme="minorHAnsi" w:eastAsiaTheme="minorEastAsia" w:hAnsiTheme="minorHAnsi" w:cstheme="minorBidi"/>
            <w:szCs w:val="22"/>
            <w:lang w:eastAsia="zh-CN" w:bidi="ar-SA"/>
          </w:rPr>
          <w:tab/>
        </w:r>
        <w:r w:rsidR="00DD0773" w:rsidRPr="00A450E8">
          <w:rPr>
            <w:rStyle w:val="Lienhypertexte"/>
          </w:rPr>
          <w:t>File Transfer API</w:t>
        </w:r>
        <w:r w:rsidR="00DD0773">
          <w:rPr>
            <w:webHidden/>
          </w:rPr>
          <w:tab/>
        </w:r>
        <w:r>
          <w:rPr>
            <w:webHidden/>
          </w:rPr>
          <w:fldChar w:fldCharType="begin"/>
        </w:r>
        <w:r w:rsidR="00DD0773">
          <w:rPr>
            <w:webHidden/>
          </w:rPr>
          <w:instrText xml:space="preserve"> PAGEREF _Toc358022581 \h </w:instrText>
        </w:r>
        <w:r>
          <w:rPr>
            <w:webHidden/>
          </w:rPr>
        </w:r>
        <w:r>
          <w:rPr>
            <w:webHidden/>
          </w:rPr>
          <w:fldChar w:fldCharType="separate"/>
        </w:r>
        <w:r w:rsidR="00DD0773">
          <w:rPr>
            <w:webHidden/>
          </w:rPr>
          <w:t>33</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2" w:history="1">
        <w:r w:rsidR="00DD0773" w:rsidRPr="00A450E8">
          <w:rPr>
            <w:rStyle w:val="Lienhypertexte"/>
          </w:rPr>
          <w:t>4.4.7</w:t>
        </w:r>
        <w:r w:rsidR="00DD0773">
          <w:rPr>
            <w:rFonts w:asciiTheme="minorHAnsi" w:eastAsiaTheme="minorEastAsia" w:hAnsiTheme="minorHAnsi" w:cstheme="minorBidi"/>
            <w:szCs w:val="22"/>
            <w:lang w:eastAsia="zh-CN" w:bidi="ar-SA"/>
          </w:rPr>
          <w:tab/>
        </w:r>
        <w:r w:rsidR="00DD0773" w:rsidRPr="00A450E8">
          <w:rPr>
            <w:rStyle w:val="Lienhypertexte"/>
          </w:rPr>
          <w:t>Image Share API</w:t>
        </w:r>
        <w:r w:rsidR="00DD0773">
          <w:rPr>
            <w:webHidden/>
          </w:rPr>
          <w:tab/>
        </w:r>
        <w:r>
          <w:rPr>
            <w:webHidden/>
          </w:rPr>
          <w:fldChar w:fldCharType="begin"/>
        </w:r>
        <w:r w:rsidR="00DD0773">
          <w:rPr>
            <w:webHidden/>
          </w:rPr>
          <w:instrText xml:space="preserve"> PAGEREF _Toc358022582 \h </w:instrText>
        </w:r>
        <w:r>
          <w:rPr>
            <w:webHidden/>
          </w:rPr>
        </w:r>
        <w:r>
          <w:rPr>
            <w:webHidden/>
          </w:rPr>
          <w:fldChar w:fldCharType="separate"/>
        </w:r>
        <w:r w:rsidR="00DD0773">
          <w:rPr>
            <w:webHidden/>
          </w:rPr>
          <w:t>40</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3" w:history="1">
        <w:r w:rsidR="00DD0773" w:rsidRPr="00A450E8">
          <w:rPr>
            <w:rStyle w:val="Lienhypertexte"/>
          </w:rPr>
          <w:t>4.4.8</w:t>
        </w:r>
        <w:r w:rsidR="00DD0773">
          <w:rPr>
            <w:rFonts w:asciiTheme="minorHAnsi" w:eastAsiaTheme="minorEastAsia" w:hAnsiTheme="minorHAnsi" w:cstheme="minorBidi"/>
            <w:szCs w:val="22"/>
            <w:lang w:eastAsia="zh-CN" w:bidi="ar-SA"/>
          </w:rPr>
          <w:tab/>
        </w:r>
        <w:r w:rsidR="00DD0773" w:rsidRPr="00A450E8">
          <w:rPr>
            <w:rStyle w:val="Lienhypertexte"/>
          </w:rPr>
          <w:t>Video Share API</w:t>
        </w:r>
        <w:r w:rsidR="00DD0773">
          <w:rPr>
            <w:webHidden/>
          </w:rPr>
          <w:tab/>
        </w:r>
        <w:r>
          <w:rPr>
            <w:webHidden/>
          </w:rPr>
          <w:fldChar w:fldCharType="begin"/>
        </w:r>
        <w:r w:rsidR="00DD0773">
          <w:rPr>
            <w:webHidden/>
          </w:rPr>
          <w:instrText xml:space="preserve"> PAGEREF _Toc358022583 \h </w:instrText>
        </w:r>
        <w:r>
          <w:rPr>
            <w:webHidden/>
          </w:rPr>
        </w:r>
        <w:r>
          <w:rPr>
            <w:webHidden/>
          </w:rPr>
          <w:fldChar w:fldCharType="separate"/>
        </w:r>
        <w:r w:rsidR="00DD0773">
          <w:rPr>
            <w:webHidden/>
          </w:rPr>
          <w:t>46</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4" w:history="1">
        <w:r w:rsidR="00DD0773" w:rsidRPr="00A450E8">
          <w:rPr>
            <w:rStyle w:val="Lienhypertexte"/>
          </w:rPr>
          <w:t>4.4.9</w:t>
        </w:r>
        <w:r w:rsidR="00DD0773">
          <w:rPr>
            <w:rFonts w:asciiTheme="minorHAnsi" w:eastAsiaTheme="minorEastAsia" w:hAnsiTheme="minorHAnsi" w:cstheme="minorBidi"/>
            <w:szCs w:val="22"/>
            <w:lang w:eastAsia="zh-CN" w:bidi="ar-SA"/>
          </w:rPr>
          <w:tab/>
        </w:r>
        <w:r w:rsidR="00DD0773" w:rsidRPr="00A450E8">
          <w:rPr>
            <w:rStyle w:val="Lienhypertexte"/>
          </w:rPr>
          <w:t>Contacts API</w:t>
        </w:r>
        <w:r w:rsidR="00DD0773">
          <w:rPr>
            <w:webHidden/>
          </w:rPr>
          <w:tab/>
        </w:r>
        <w:r>
          <w:rPr>
            <w:webHidden/>
          </w:rPr>
          <w:fldChar w:fldCharType="begin"/>
        </w:r>
        <w:r w:rsidR="00DD0773">
          <w:rPr>
            <w:webHidden/>
          </w:rPr>
          <w:instrText xml:space="preserve"> PAGEREF _Toc358022584 \h </w:instrText>
        </w:r>
        <w:r>
          <w:rPr>
            <w:webHidden/>
          </w:rPr>
        </w:r>
        <w:r>
          <w:rPr>
            <w:webHidden/>
          </w:rPr>
          <w:fldChar w:fldCharType="separate"/>
        </w:r>
        <w:r w:rsidR="00DD0773">
          <w:rPr>
            <w:webHidden/>
          </w:rPr>
          <w:t>52</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5" w:history="1">
        <w:r w:rsidR="00DD0773" w:rsidRPr="00A450E8">
          <w:rPr>
            <w:rStyle w:val="Lienhypertexte"/>
          </w:rPr>
          <w:t>4.4.10</w:t>
        </w:r>
        <w:r w:rsidR="00DD0773">
          <w:rPr>
            <w:rFonts w:asciiTheme="minorHAnsi" w:eastAsiaTheme="minorEastAsia" w:hAnsiTheme="minorHAnsi" w:cstheme="minorBidi"/>
            <w:szCs w:val="22"/>
            <w:lang w:eastAsia="zh-CN" w:bidi="ar-SA"/>
          </w:rPr>
          <w:tab/>
        </w:r>
        <w:r w:rsidR="00DD0773" w:rsidRPr="00A450E8">
          <w:rPr>
            <w:rStyle w:val="Lienhypertexte"/>
          </w:rPr>
          <w:t>API Versioning</w:t>
        </w:r>
        <w:r w:rsidR="00DD0773">
          <w:rPr>
            <w:webHidden/>
          </w:rPr>
          <w:tab/>
        </w:r>
        <w:r>
          <w:rPr>
            <w:webHidden/>
          </w:rPr>
          <w:fldChar w:fldCharType="begin"/>
        </w:r>
        <w:r w:rsidR="00DD0773">
          <w:rPr>
            <w:webHidden/>
          </w:rPr>
          <w:instrText xml:space="preserve"> PAGEREF _Toc358022585 \h </w:instrText>
        </w:r>
        <w:r>
          <w:rPr>
            <w:webHidden/>
          </w:rPr>
        </w:r>
        <w:r>
          <w:rPr>
            <w:webHidden/>
          </w:rPr>
          <w:fldChar w:fldCharType="separate"/>
        </w:r>
        <w:r w:rsidR="00DD0773">
          <w:rPr>
            <w:webHidden/>
          </w:rPr>
          <w:t>54</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6" w:history="1">
        <w:r w:rsidR="00DD0773" w:rsidRPr="00A450E8">
          <w:rPr>
            <w:rStyle w:val="Lienhypertexte"/>
          </w:rPr>
          <w:t>4.4.11</w:t>
        </w:r>
        <w:r w:rsidR="00DD0773">
          <w:rPr>
            <w:rFonts w:asciiTheme="minorHAnsi" w:eastAsiaTheme="minorEastAsia" w:hAnsiTheme="minorHAnsi" w:cstheme="minorBidi"/>
            <w:szCs w:val="22"/>
            <w:lang w:eastAsia="zh-CN" w:bidi="ar-SA"/>
          </w:rPr>
          <w:tab/>
        </w:r>
        <w:r w:rsidR="00DD0773" w:rsidRPr="00A450E8">
          <w:rPr>
            <w:rStyle w:val="Lienhypertexte"/>
          </w:rPr>
          <w:t>Utility API</w:t>
        </w:r>
        <w:r w:rsidR="00DD0773">
          <w:rPr>
            <w:webHidden/>
          </w:rPr>
          <w:tab/>
        </w:r>
        <w:r>
          <w:rPr>
            <w:webHidden/>
          </w:rPr>
          <w:fldChar w:fldCharType="begin"/>
        </w:r>
        <w:r w:rsidR="00DD0773">
          <w:rPr>
            <w:webHidden/>
          </w:rPr>
          <w:instrText xml:space="preserve"> PAGEREF _Toc358022586 \h </w:instrText>
        </w:r>
        <w:r>
          <w:rPr>
            <w:webHidden/>
          </w:rPr>
        </w:r>
        <w:r>
          <w:rPr>
            <w:webHidden/>
          </w:rPr>
          <w:fldChar w:fldCharType="separate"/>
        </w:r>
        <w:r w:rsidR="00DD0773">
          <w:rPr>
            <w:webHidden/>
          </w:rPr>
          <w:t>55</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87" w:history="1">
        <w:r w:rsidR="00DD0773" w:rsidRPr="00A450E8">
          <w:rPr>
            <w:rStyle w:val="Lienhypertexte"/>
          </w:rPr>
          <w:t>4.5</w:t>
        </w:r>
        <w:r w:rsidR="00DD0773">
          <w:rPr>
            <w:rFonts w:asciiTheme="minorHAnsi" w:eastAsiaTheme="minorEastAsia" w:hAnsiTheme="minorHAnsi" w:cstheme="minorBidi"/>
            <w:szCs w:val="22"/>
            <w:lang w:eastAsia="zh-CN" w:bidi="ar-SA"/>
          </w:rPr>
          <w:tab/>
        </w:r>
        <w:r w:rsidR="00DD0773" w:rsidRPr="00A450E8">
          <w:rPr>
            <w:rStyle w:val="Lienhypertexte"/>
          </w:rPr>
          <w:t>Privileged Client API</w:t>
        </w:r>
        <w:r w:rsidR="00DD0773">
          <w:rPr>
            <w:webHidden/>
          </w:rPr>
          <w:tab/>
        </w:r>
        <w:r>
          <w:rPr>
            <w:webHidden/>
          </w:rPr>
          <w:fldChar w:fldCharType="begin"/>
        </w:r>
        <w:r w:rsidR="00DD0773">
          <w:rPr>
            <w:webHidden/>
          </w:rPr>
          <w:instrText xml:space="preserve"> PAGEREF _Toc358022587 \h </w:instrText>
        </w:r>
        <w:r>
          <w:rPr>
            <w:webHidden/>
          </w:rPr>
        </w:r>
        <w:r>
          <w:rPr>
            <w:webHidden/>
          </w:rPr>
          <w:fldChar w:fldCharType="separate"/>
        </w:r>
        <w:r w:rsidR="00DD0773">
          <w:rPr>
            <w:webHidden/>
          </w:rPr>
          <w:t>55</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88" w:history="1">
        <w:r w:rsidR="00DD0773" w:rsidRPr="00A450E8">
          <w:rPr>
            <w:rStyle w:val="Lienhypertexte"/>
          </w:rPr>
          <w:t>4.5.1</w:t>
        </w:r>
        <w:r w:rsidR="00DD0773">
          <w:rPr>
            <w:rFonts w:asciiTheme="minorHAnsi" w:eastAsiaTheme="minorEastAsia" w:hAnsiTheme="minorHAnsi" w:cstheme="minorBidi"/>
            <w:szCs w:val="22"/>
            <w:lang w:eastAsia="zh-CN" w:bidi="ar-SA"/>
          </w:rPr>
          <w:tab/>
        </w:r>
        <w:r w:rsidR="00DD0773" w:rsidRPr="00A450E8">
          <w:rPr>
            <w:rStyle w:val="Lienhypertexte"/>
          </w:rPr>
          <w:t>Overview</w:t>
        </w:r>
        <w:r w:rsidR="00DD0773">
          <w:rPr>
            <w:webHidden/>
          </w:rPr>
          <w:tab/>
        </w:r>
        <w:r>
          <w:rPr>
            <w:webHidden/>
          </w:rPr>
          <w:fldChar w:fldCharType="begin"/>
        </w:r>
        <w:r w:rsidR="00DD0773">
          <w:rPr>
            <w:webHidden/>
          </w:rPr>
          <w:instrText xml:space="preserve"> PAGEREF _Toc358022588 \h </w:instrText>
        </w:r>
        <w:r>
          <w:rPr>
            <w:webHidden/>
          </w:rPr>
        </w:r>
        <w:r>
          <w:rPr>
            <w:webHidden/>
          </w:rPr>
          <w:fldChar w:fldCharType="separate"/>
        </w:r>
        <w:r w:rsidR="00DD0773">
          <w:rPr>
            <w:webHidden/>
          </w:rPr>
          <w:t>55</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89" w:history="1">
        <w:r w:rsidR="00DD0773" w:rsidRPr="00A450E8">
          <w:rPr>
            <w:rStyle w:val="Lienhypertexte"/>
          </w:rPr>
          <w:t>4.6</w:t>
        </w:r>
        <w:r w:rsidR="00DD0773">
          <w:rPr>
            <w:rFonts w:asciiTheme="minorHAnsi" w:eastAsiaTheme="minorEastAsia" w:hAnsiTheme="minorHAnsi" w:cstheme="minorBidi"/>
            <w:szCs w:val="22"/>
            <w:lang w:eastAsia="zh-CN" w:bidi="ar-SA"/>
          </w:rPr>
          <w:tab/>
        </w:r>
        <w:r w:rsidR="00DD0773" w:rsidRPr="00A450E8">
          <w:rPr>
            <w:rStyle w:val="Lienhypertexte"/>
          </w:rPr>
          <w:t>IMS APIs</w:t>
        </w:r>
        <w:r w:rsidR="00DD0773">
          <w:rPr>
            <w:webHidden/>
          </w:rPr>
          <w:tab/>
        </w:r>
        <w:r>
          <w:rPr>
            <w:webHidden/>
          </w:rPr>
          <w:fldChar w:fldCharType="begin"/>
        </w:r>
        <w:r w:rsidR="00DD0773">
          <w:rPr>
            <w:webHidden/>
          </w:rPr>
          <w:instrText xml:space="preserve"> PAGEREF _Toc358022589 \h </w:instrText>
        </w:r>
        <w:r>
          <w:rPr>
            <w:webHidden/>
          </w:rPr>
        </w:r>
        <w:r>
          <w:rPr>
            <w:webHidden/>
          </w:rPr>
          <w:fldChar w:fldCharType="separate"/>
        </w:r>
        <w:r w:rsidR="00DD0773">
          <w:rPr>
            <w:webHidden/>
          </w:rPr>
          <w:t>55</w:t>
        </w:r>
        <w:r>
          <w:rPr>
            <w:webHidden/>
          </w:rPr>
          <w:fldChar w:fldCharType="end"/>
        </w:r>
      </w:hyperlink>
    </w:p>
    <w:p w:rsidR="00DD0773" w:rsidRDefault="00797369">
      <w:pPr>
        <w:pStyle w:val="TM3"/>
        <w:rPr>
          <w:rFonts w:asciiTheme="minorHAnsi" w:eastAsiaTheme="minorEastAsia" w:hAnsiTheme="minorHAnsi" w:cstheme="minorBidi"/>
          <w:szCs w:val="22"/>
          <w:lang w:eastAsia="zh-CN" w:bidi="ar-SA"/>
        </w:rPr>
      </w:pPr>
      <w:hyperlink w:anchor="_Toc358022590" w:history="1">
        <w:r w:rsidR="00DD0773" w:rsidRPr="00A450E8">
          <w:rPr>
            <w:rStyle w:val="Lienhypertexte"/>
            <w:rFonts w:eastAsia="SimSun"/>
          </w:rPr>
          <w:t>4.6.1</w:t>
        </w:r>
        <w:r w:rsidR="00DD0773">
          <w:rPr>
            <w:rFonts w:asciiTheme="minorHAnsi" w:eastAsiaTheme="minorEastAsia" w:hAnsiTheme="minorHAnsi" w:cstheme="minorBidi"/>
            <w:szCs w:val="22"/>
            <w:lang w:eastAsia="zh-CN" w:bidi="ar-SA"/>
          </w:rPr>
          <w:tab/>
        </w:r>
        <w:r w:rsidR="00DD0773" w:rsidRPr="00A450E8">
          <w:rPr>
            <w:rStyle w:val="Lienhypertexte"/>
            <w:rFonts w:eastAsia="SimSun"/>
          </w:rPr>
          <w:t>Overview</w:t>
        </w:r>
        <w:r w:rsidR="00DD0773">
          <w:rPr>
            <w:webHidden/>
          </w:rPr>
          <w:tab/>
        </w:r>
        <w:r>
          <w:rPr>
            <w:webHidden/>
          </w:rPr>
          <w:fldChar w:fldCharType="begin"/>
        </w:r>
        <w:r w:rsidR="00DD0773">
          <w:rPr>
            <w:webHidden/>
          </w:rPr>
          <w:instrText xml:space="preserve"> PAGEREF _Toc358022590 \h </w:instrText>
        </w:r>
        <w:r>
          <w:rPr>
            <w:webHidden/>
          </w:rPr>
        </w:r>
        <w:r>
          <w:rPr>
            <w:webHidden/>
          </w:rPr>
          <w:fldChar w:fldCharType="separate"/>
        </w:r>
        <w:r w:rsidR="00DD0773">
          <w:rPr>
            <w:webHidden/>
          </w:rPr>
          <w:t>55</w:t>
        </w:r>
        <w:r>
          <w:rPr>
            <w:webHidden/>
          </w:rPr>
          <w:fldChar w:fldCharType="end"/>
        </w:r>
      </w:hyperlink>
    </w:p>
    <w:p w:rsidR="00DD0773" w:rsidRDefault="00797369">
      <w:pPr>
        <w:pStyle w:val="TM1"/>
        <w:tabs>
          <w:tab w:val="left" w:pos="1248"/>
        </w:tabs>
        <w:rPr>
          <w:rFonts w:asciiTheme="minorHAnsi" w:eastAsiaTheme="minorEastAsia" w:hAnsiTheme="minorHAnsi" w:cstheme="minorBidi"/>
          <w:b w:val="0"/>
          <w:lang w:bidi="ar-SA"/>
        </w:rPr>
      </w:pPr>
      <w:hyperlink w:anchor="_Toc358022591" w:history="1">
        <w:r w:rsidR="00DD0773" w:rsidRPr="00A450E8">
          <w:rPr>
            <w:rStyle w:val="Lienhypertexte"/>
          </w:rPr>
          <w:t>Annex A</w:t>
        </w:r>
        <w:r w:rsidR="00DD0773">
          <w:rPr>
            <w:rFonts w:asciiTheme="minorHAnsi" w:eastAsiaTheme="minorEastAsia" w:hAnsiTheme="minorHAnsi" w:cstheme="minorBidi"/>
            <w:b w:val="0"/>
            <w:lang w:bidi="ar-SA"/>
          </w:rPr>
          <w:tab/>
        </w:r>
        <w:r w:rsidR="00DD0773" w:rsidRPr="00A450E8">
          <w:rPr>
            <w:rStyle w:val="Lienhypertexte"/>
          </w:rPr>
          <w:t>Document Management</w:t>
        </w:r>
        <w:r w:rsidR="00DD0773">
          <w:rPr>
            <w:webHidden/>
          </w:rPr>
          <w:tab/>
        </w:r>
        <w:r>
          <w:rPr>
            <w:webHidden/>
          </w:rPr>
          <w:fldChar w:fldCharType="begin"/>
        </w:r>
        <w:r w:rsidR="00DD0773">
          <w:rPr>
            <w:webHidden/>
          </w:rPr>
          <w:instrText xml:space="preserve"> PAGEREF _Toc358022591 \h </w:instrText>
        </w:r>
        <w:r>
          <w:rPr>
            <w:webHidden/>
          </w:rPr>
        </w:r>
        <w:r>
          <w:rPr>
            <w:webHidden/>
          </w:rPr>
          <w:fldChar w:fldCharType="separate"/>
        </w:r>
        <w:r w:rsidR="00DD0773">
          <w:rPr>
            <w:webHidden/>
          </w:rPr>
          <w:t>55</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92" w:history="1">
        <w:r w:rsidR="00DD0773" w:rsidRPr="00A450E8">
          <w:rPr>
            <w:rStyle w:val="Lienhypertexte"/>
          </w:rPr>
          <w:t>A.1</w:t>
        </w:r>
        <w:r w:rsidR="00DD0773">
          <w:rPr>
            <w:rFonts w:asciiTheme="minorHAnsi" w:eastAsiaTheme="minorEastAsia" w:hAnsiTheme="minorHAnsi" w:cstheme="minorBidi"/>
            <w:szCs w:val="22"/>
            <w:lang w:eastAsia="zh-CN" w:bidi="ar-SA"/>
          </w:rPr>
          <w:tab/>
        </w:r>
        <w:r w:rsidR="00DD0773" w:rsidRPr="00A450E8">
          <w:rPr>
            <w:rStyle w:val="Lienhypertexte"/>
          </w:rPr>
          <w:t>Document History</w:t>
        </w:r>
        <w:r w:rsidR="00DD0773">
          <w:rPr>
            <w:webHidden/>
          </w:rPr>
          <w:tab/>
        </w:r>
        <w:r>
          <w:rPr>
            <w:webHidden/>
          </w:rPr>
          <w:fldChar w:fldCharType="begin"/>
        </w:r>
        <w:r w:rsidR="00DD0773">
          <w:rPr>
            <w:webHidden/>
          </w:rPr>
          <w:instrText xml:space="preserve"> PAGEREF _Toc358022592 \h </w:instrText>
        </w:r>
        <w:r>
          <w:rPr>
            <w:webHidden/>
          </w:rPr>
        </w:r>
        <w:r>
          <w:rPr>
            <w:webHidden/>
          </w:rPr>
          <w:fldChar w:fldCharType="separate"/>
        </w:r>
        <w:r w:rsidR="00DD0773">
          <w:rPr>
            <w:webHidden/>
          </w:rPr>
          <w:t>55</w:t>
        </w:r>
        <w:r>
          <w:rPr>
            <w:webHidden/>
          </w:rPr>
          <w:fldChar w:fldCharType="end"/>
        </w:r>
      </w:hyperlink>
    </w:p>
    <w:p w:rsidR="00DD0773" w:rsidRDefault="00797369">
      <w:pPr>
        <w:pStyle w:val="TM2"/>
        <w:rPr>
          <w:rFonts w:asciiTheme="minorHAnsi" w:eastAsiaTheme="minorEastAsia" w:hAnsiTheme="minorHAnsi" w:cstheme="minorBidi"/>
          <w:szCs w:val="22"/>
          <w:lang w:eastAsia="zh-CN" w:bidi="ar-SA"/>
        </w:rPr>
      </w:pPr>
      <w:hyperlink w:anchor="_Toc358022593" w:history="1">
        <w:r w:rsidR="00DD0773" w:rsidRPr="00A450E8">
          <w:rPr>
            <w:rStyle w:val="Lienhypertexte"/>
          </w:rPr>
          <w:t>A.2</w:t>
        </w:r>
        <w:r w:rsidR="00DD0773">
          <w:rPr>
            <w:rFonts w:asciiTheme="minorHAnsi" w:eastAsiaTheme="minorEastAsia" w:hAnsiTheme="minorHAnsi" w:cstheme="minorBidi"/>
            <w:szCs w:val="22"/>
            <w:lang w:eastAsia="zh-CN" w:bidi="ar-SA"/>
          </w:rPr>
          <w:tab/>
        </w:r>
        <w:r w:rsidR="00DD0773" w:rsidRPr="00A450E8">
          <w:rPr>
            <w:rStyle w:val="Lienhypertexte"/>
          </w:rPr>
          <w:t>Other Information</w:t>
        </w:r>
        <w:r w:rsidR="00DD0773">
          <w:rPr>
            <w:webHidden/>
          </w:rPr>
          <w:tab/>
        </w:r>
        <w:r>
          <w:rPr>
            <w:webHidden/>
          </w:rPr>
          <w:fldChar w:fldCharType="begin"/>
        </w:r>
        <w:r w:rsidR="00DD0773">
          <w:rPr>
            <w:webHidden/>
          </w:rPr>
          <w:instrText xml:space="preserve"> PAGEREF _Toc358022593 \h </w:instrText>
        </w:r>
        <w:r>
          <w:rPr>
            <w:webHidden/>
          </w:rPr>
        </w:r>
        <w:r>
          <w:rPr>
            <w:webHidden/>
          </w:rPr>
          <w:fldChar w:fldCharType="separate"/>
        </w:r>
        <w:r w:rsidR="00DD0773">
          <w:rPr>
            <w:webHidden/>
          </w:rPr>
          <w:t>56</w:t>
        </w:r>
        <w:r>
          <w:rPr>
            <w:webHidden/>
          </w:rPr>
          <w:fldChar w:fldCharType="end"/>
        </w:r>
      </w:hyperlink>
    </w:p>
    <w:p w:rsidR="00925B3D" w:rsidRDefault="00797369" w:rsidP="001F2D3A">
      <w:pPr>
        <w:pStyle w:val="NormalParagraph"/>
      </w:pPr>
      <w:r>
        <w:fldChar w:fldCharType="end"/>
      </w:r>
    </w:p>
    <w:p w:rsidR="00944378" w:rsidRDefault="00944378" w:rsidP="00AC2FCC">
      <w:pPr>
        <w:pStyle w:val="NormalParagraph"/>
      </w:pPr>
    </w:p>
    <w:p w:rsidR="00291E52" w:rsidRPr="00432122" w:rsidRDefault="00243CE1" w:rsidP="00F14715">
      <w:pPr>
        <w:pStyle w:val="Titre1"/>
      </w:pPr>
      <w:bookmarkStart w:id="1" w:name="_Toc101946531"/>
      <w:bookmarkStart w:id="2" w:name="_Toc74460299"/>
      <w:r>
        <w:br w:type="page"/>
      </w:r>
      <w:bookmarkStart w:id="3" w:name="_Toc358022550"/>
      <w:bookmarkStart w:id="4" w:name="_Toc327547998"/>
      <w:bookmarkStart w:id="5" w:name="_Toc327548198"/>
      <w:r w:rsidR="00291E52" w:rsidRPr="00432122">
        <w:lastRenderedPageBreak/>
        <w:t>Introduction</w:t>
      </w:r>
      <w:bookmarkEnd w:id="3"/>
    </w:p>
    <w:p w:rsidR="00291E52" w:rsidRPr="00432122" w:rsidRDefault="00291E52" w:rsidP="00291E52">
      <w:pPr>
        <w:pStyle w:val="Titre2"/>
      </w:pPr>
      <w:bookmarkStart w:id="6" w:name="_Toc358022551"/>
      <w:r w:rsidRPr="00432122">
        <w:t>Overview</w:t>
      </w:r>
      <w:bookmarkEnd w:id="6"/>
    </w:p>
    <w:p w:rsidR="00EF37A1" w:rsidRPr="00432122" w:rsidRDefault="00DB2F68" w:rsidP="0067303C">
      <w:r w:rsidRPr="00432122">
        <w:t xml:space="preserve">This document defines the </w:t>
      </w:r>
      <w:r w:rsidR="00AC5296" w:rsidRPr="00432122">
        <w:t xml:space="preserve">architecture and a </w:t>
      </w:r>
      <w:r w:rsidRPr="00432122">
        <w:t xml:space="preserve">set of </w:t>
      </w:r>
      <w:r w:rsidR="00DF5E32" w:rsidRPr="00432122">
        <w:t xml:space="preserve">standardized </w:t>
      </w:r>
      <w:r w:rsidRPr="00432122">
        <w:t>Application Programming Interfaces (API)</w:t>
      </w:r>
      <w:r w:rsidR="00EF37A1" w:rsidRPr="00432122">
        <w:t xml:space="preserve"> to develop </w:t>
      </w:r>
      <w:r w:rsidR="00693F81" w:rsidRPr="00432122">
        <w:t>joyn</w:t>
      </w:r>
      <w:r w:rsidR="00EF37A1" w:rsidRPr="00432122">
        <w:t xml:space="preserve"> </w:t>
      </w:r>
      <w:r w:rsidR="00B75962" w:rsidRPr="00432122">
        <w:t>user experience (</w:t>
      </w:r>
      <w:r w:rsidR="00EF37A1" w:rsidRPr="00432122">
        <w:t>UX</w:t>
      </w:r>
      <w:r w:rsidR="00B75962" w:rsidRPr="00432122">
        <w:t>)</w:t>
      </w:r>
      <w:r w:rsidR="00EF37A1" w:rsidRPr="00432122">
        <w:t xml:space="preserve">, use </w:t>
      </w:r>
      <w:r w:rsidR="00693F81" w:rsidRPr="00432122">
        <w:t>joyn</w:t>
      </w:r>
      <w:r w:rsidR="00EF37A1" w:rsidRPr="00432122">
        <w:t xml:space="preserve"> services </w:t>
      </w:r>
      <w:r w:rsidR="00485B62" w:rsidRPr="00432122">
        <w:t>and</w:t>
      </w:r>
      <w:r w:rsidR="00EF37A1" w:rsidRPr="00432122">
        <w:t xml:space="preserve"> develop </w:t>
      </w:r>
      <w:r w:rsidR="00B75962" w:rsidRPr="00432122">
        <w:t>IP Multimedia Sub-system (IMS)</w:t>
      </w:r>
      <w:r w:rsidR="00EF37A1" w:rsidRPr="00432122">
        <w:t>-based services</w:t>
      </w:r>
      <w:r w:rsidR="00CF517B" w:rsidRPr="00432122">
        <w:t>.</w:t>
      </w:r>
    </w:p>
    <w:p w:rsidR="00944378" w:rsidRPr="00432122" w:rsidRDefault="00944378" w:rsidP="00291E52">
      <w:pPr>
        <w:pStyle w:val="Titre2"/>
      </w:pPr>
      <w:bookmarkStart w:id="7" w:name="_Toc358022552"/>
      <w:r w:rsidRPr="00432122">
        <w:t>Scope</w:t>
      </w:r>
      <w:bookmarkEnd w:id="4"/>
      <w:bookmarkEnd w:id="5"/>
      <w:bookmarkEnd w:id="7"/>
    </w:p>
    <w:p w:rsidR="00314D1F" w:rsidRPr="00432122" w:rsidRDefault="00197F59" w:rsidP="0067303C">
      <w:r w:rsidRPr="00432122">
        <w:t xml:space="preserve">The scope </w:t>
      </w:r>
      <w:r w:rsidR="00E56276" w:rsidRPr="00432122">
        <w:t>of</w:t>
      </w:r>
      <w:r w:rsidR="00314D1F" w:rsidRPr="00432122">
        <w:t xml:space="preserve"> this document </w:t>
      </w:r>
      <w:r w:rsidR="00F57E7F" w:rsidRPr="00432122">
        <w:t>covers</w:t>
      </w:r>
      <w:r w:rsidR="0093296D" w:rsidRPr="00432122">
        <w:t xml:space="preserve"> </w:t>
      </w:r>
      <w:r w:rsidR="00314D1F" w:rsidRPr="00432122">
        <w:t xml:space="preserve">the APIs </w:t>
      </w:r>
      <w:r w:rsidR="009141EC" w:rsidRPr="00432122">
        <w:t>along with security limitations for the</w:t>
      </w:r>
      <w:r w:rsidR="00314D1F" w:rsidRPr="00432122">
        <w:t xml:space="preserve"> functionalities</w:t>
      </w:r>
      <w:r w:rsidR="00F57E7F" w:rsidRPr="00432122">
        <w:t xml:space="preserve"> </w:t>
      </w:r>
      <w:r w:rsidR="00912063" w:rsidRPr="00432122">
        <w:t xml:space="preserve">defined in </w:t>
      </w:r>
      <w:fldSimple w:instr=" REF RCSe \h  \* MERGEFORMAT ">
        <w:r w:rsidR="0067303C" w:rsidRPr="00432122">
          <w:t>[PRD RCC.50 RCS-e]</w:t>
        </w:r>
      </w:fldSimple>
      <w:r w:rsidR="00E56276" w:rsidRPr="00432122">
        <w:t>.</w:t>
      </w:r>
    </w:p>
    <w:p w:rsidR="00944378" w:rsidRPr="00432122" w:rsidRDefault="00944378" w:rsidP="00F14715">
      <w:pPr>
        <w:pStyle w:val="Titre2"/>
      </w:pPr>
      <w:bookmarkStart w:id="8" w:name="_Toc327447333"/>
      <w:bookmarkStart w:id="9" w:name="_Toc327548001"/>
      <w:bookmarkStart w:id="10" w:name="_Toc327548201"/>
      <w:bookmarkStart w:id="11" w:name="_Toc358022553"/>
      <w:r w:rsidRPr="00432122">
        <w:t>Definitions</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3"/>
        <w:gridCol w:w="7509"/>
      </w:tblGrid>
      <w:tr w:rsidR="00944378" w:rsidRPr="00432122" w:rsidTr="00E3679E">
        <w:trPr>
          <w:cantSplit/>
          <w:tblHeader/>
        </w:trPr>
        <w:tc>
          <w:tcPr>
            <w:tcW w:w="1733" w:type="dxa"/>
            <w:shd w:val="clear" w:color="auto" w:fill="DE002B"/>
          </w:tcPr>
          <w:p w:rsidR="00944378" w:rsidRPr="00432122" w:rsidRDefault="00944378" w:rsidP="00C25E2B">
            <w:pPr>
              <w:pStyle w:val="TableHeader"/>
              <w:rPr>
                <w:lang w:val="en-GB"/>
              </w:rPr>
            </w:pPr>
            <w:r w:rsidRPr="00432122">
              <w:rPr>
                <w:lang w:val="en-GB"/>
              </w:rPr>
              <w:t xml:space="preserve">Term </w:t>
            </w:r>
          </w:p>
        </w:tc>
        <w:tc>
          <w:tcPr>
            <w:tcW w:w="7509" w:type="dxa"/>
            <w:shd w:val="clear" w:color="auto" w:fill="DE002B"/>
          </w:tcPr>
          <w:p w:rsidR="00944378" w:rsidRPr="00432122" w:rsidRDefault="00944378" w:rsidP="00C25E2B">
            <w:pPr>
              <w:pStyle w:val="TableHeader"/>
              <w:rPr>
                <w:lang w:val="en-GB"/>
              </w:rPr>
            </w:pPr>
            <w:r w:rsidRPr="00432122">
              <w:rPr>
                <w:lang w:val="en-GB"/>
              </w:rPr>
              <w:t>Description</w:t>
            </w:r>
          </w:p>
        </w:tc>
      </w:tr>
      <w:tr w:rsidR="00012EBB" w:rsidRPr="00432122" w:rsidTr="00242E2B">
        <w:tc>
          <w:tcPr>
            <w:tcW w:w="1733" w:type="dxa"/>
          </w:tcPr>
          <w:p w:rsidR="00012EBB" w:rsidRPr="00432122" w:rsidRDefault="00012EBB" w:rsidP="00F57E7F">
            <w:pPr>
              <w:pStyle w:val="TableText"/>
            </w:pPr>
            <w:r w:rsidRPr="00432122">
              <w:rPr>
                <w:rFonts w:cs="Arial"/>
                <w:color w:val="000000"/>
                <w:szCs w:val="20"/>
              </w:rPr>
              <w:t>3</w:t>
            </w:r>
            <w:r w:rsidRPr="00432122">
              <w:rPr>
                <w:rFonts w:cs="Arial"/>
                <w:color w:val="000000"/>
                <w:szCs w:val="20"/>
                <w:vertAlign w:val="superscript"/>
              </w:rPr>
              <w:t>rd</w:t>
            </w:r>
            <w:r w:rsidRPr="00432122">
              <w:rPr>
                <w:rFonts w:cs="Arial"/>
                <w:color w:val="000000"/>
                <w:szCs w:val="20"/>
              </w:rPr>
              <w:t xml:space="preserve"> Party</w:t>
            </w:r>
            <w:r w:rsidR="008E2C7E" w:rsidRPr="00432122">
              <w:rPr>
                <w:rFonts w:cs="Arial"/>
                <w:color w:val="000000"/>
                <w:szCs w:val="20"/>
              </w:rPr>
              <w:t xml:space="preserve"> </w:t>
            </w:r>
            <w:r w:rsidR="00F57E7F" w:rsidRPr="00432122">
              <w:rPr>
                <w:rFonts w:cs="Arial"/>
                <w:color w:val="000000"/>
                <w:szCs w:val="20"/>
              </w:rPr>
              <w:t>Applications</w:t>
            </w:r>
          </w:p>
        </w:tc>
        <w:tc>
          <w:tcPr>
            <w:tcW w:w="7509" w:type="dxa"/>
          </w:tcPr>
          <w:p w:rsidR="00012EBB" w:rsidRPr="00432122" w:rsidRDefault="006346B7" w:rsidP="00DB53B7">
            <w:pPr>
              <w:pStyle w:val="TableText"/>
            </w:pPr>
            <w:r w:rsidRPr="00432122">
              <w:rPr>
                <w:rFonts w:cs="Arial"/>
                <w:color w:val="000000"/>
                <w:szCs w:val="20"/>
              </w:rPr>
              <w:t xml:space="preserve">Applications </w:t>
            </w:r>
            <w:r w:rsidR="008E2C7E" w:rsidRPr="00432122">
              <w:rPr>
                <w:rFonts w:cs="Arial"/>
                <w:color w:val="000000"/>
                <w:szCs w:val="20"/>
              </w:rPr>
              <w:t xml:space="preserve">that </w:t>
            </w:r>
            <w:r w:rsidRPr="00432122">
              <w:rPr>
                <w:rFonts w:cs="Arial"/>
                <w:color w:val="000000"/>
                <w:szCs w:val="20"/>
              </w:rPr>
              <w:t>are</w:t>
            </w:r>
            <w:r w:rsidR="008E2C7E" w:rsidRPr="00432122">
              <w:rPr>
                <w:rFonts w:cs="Arial"/>
                <w:color w:val="000000"/>
                <w:szCs w:val="20"/>
              </w:rPr>
              <w:t xml:space="preserve"> not part of the </w:t>
            </w:r>
            <w:r w:rsidR="00693F81" w:rsidRPr="00432122">
              <w:rPr>
                <w:rFonts w:cs="Arial"/>
                <w:color w:val="000000"/>
                <w:szCs w:val="20"/>
              </w:rPr>
              <w:t>joyn</w:t>
            </w:r>
            <w:r w:rsidR="00201166" w:rsidRPr="00432122">
              <w:rPr>
                <w:rFonts w:cs="Arial"/>
                <w:color w:val="000000"/>
                <w:szCs w:val="20"/>
              </w:rPr>
              <w:t xml:space="preserve"> Client</w:t>
            </w:r>
            <w:r w:rsidRPr="00432122">
              <w:rPr>
                <w:rFonts w:cs="Arial"/>
                <w:color w:val="000000"/>
                <w:szCs w:val="20"/>
              </w:rPr>
              <w:t xml:space="preserve"> and developed by companies or individuals other than </w:t>
            </w:r>
            <w:r w:rsidR="00DB53B7" w:rsidRPr="00432122">
              <w:rPr>
                <w:rFonts w:cs="Arial"/>
                <w:color w:val="000000"/>
                <w:szCs w:val="20"/>
              </w:rPr>
              <w:t>Mobile Network Operators (</w:t>
            </w:r>
            <w:r w:rsidRPr="00432122">
              <w:rPr>
                <w:rFonts w:cs="Arial"/>
                <w:color w:val="000000"/>
                <w:szCs w:val="20"/>
              </w:rPr>
              <w:t>MNO</w:t>
            </w:r>
            <w:r w:rsidR="00DB53B7" w:rsidRPr="00432122">
              <w:rPr>
                <w:rFonts w:cs="Arial"/>
                <w:color w:val="000000"/>
                <w:szCs w:val="20"/>
              </w:rPr>
              <w:t>)</w:t>
            </w:r>
            <w:r w:rsidRPr="00432122">
              <w:rPr>
                <w:rFonts w:cs="Arial"/>
                <w:color w:val="000000"/>
                <w:szCs w:val="20"/>
              </w:rPr>
              <w:t xml:space="preserve"> and </w:t>
            </w:r>
            <w:r w:rsidR="00DB53B7" w:rsidRPr="00432122">
              <w:rPr>
                <w:rFonts w:cs="Arial"/>
                <w:color w:val="000000"/>
                <w:szCs w:val="20"/>
              </w:rPr>
              <w:t>Original Equipment Manufacturers (OEM)</w:t>
            </w:r>
            <w:r w:rsidRPr="00432122">
              <w:rPr>
                <w:rFonts w:cs="Arial"/>
                <w:color w:val="000000"/>
                <w:szCs w:val="20"/>
              </w:rPr>
              <w:t>.</w:t>
            </w:r>
          </w:p>
        </w:tc>
      </w:tr>
      <w:tr w:rsidR="00EB66D7" w:rsidRPr="00432122" w:rsidTr="00982065">
        <w:tc>
          <w:tcPr>
            <w:tcW w:w="1733" w:type="dxa"/>
          </w:tcPr>
          <w:p w:rsidR="00EB66D7" w:rsidRPr="00432122" w:rsidDel="00116B1E" w:rsidRDefault="00EB66D7" w:rsidP="00C73FB5">
            <w:pPr>
              <w:pStyle w:val="TableText"/>
              <w:rPr>
                <w:rFonts w:cs="Arial"/>
                <w:color w:val="000000"/>
                <w:szCs w:val="20"/>
              </w:rPr>
            </w:pPr>
            <w:r w:rsidRPr="00432122">
              <w:rPr>
                <w:rFonts w:cs="Arial"/>
                <w:color w:val="000000"/>
                <w:szCs w:val="20"/>
              </w:rPr>
              <w:t>Core Applications</w:t>
            </w:r>
          </w:p>
        </w:tc>
        <w:tc>
          <w:tcPr>
            <w:tcW w:w="7509" w:type="dxa"/>
          </w:tcPr>
          <w:p w:rsidR="00EB66D7" w:rsidRPr="00432122" w:rsidDel="00D03B67" w:rsidRDefault="00EB66D7" w:rsidP="00D03B67">
            <w:pPr>
              <w:pStyle w:val="TableText"/>
              <w:rPr>
                <w:rFonts w:cs="Arial"/>
                <w:color w:val="000000"/>
                <w:szCs w:val="20"/>
              </w:rPr>
            </w:pPr>
            <w:r w:rsidRPr="00432122">
              <w:rPr>
                <w:rFonts w:cs="Arial"/>
                <w:color w:val="000000"/>
                <w:szCs w:val="20"/>
              </w:rPr>
              <w:t xml:space="preserve">Applications that are part of </w:t>
            </w:r>
            <w:r w:rsidR="00367FBF" w:rsidRPr="00432122">
              <w:rPr>
                <w:rFonts w:cs="Arial"/>
                <w:color w:val="000000"/>
                <w:szCs w:val="20"/>
              </w:rPr>
              <w:t xml:space="preserve">the </w:t>
            </w:r>
            <w:r w:rsidR="00693F81" w:rsidRPr="00432122">
              <w:rPr>
                <w:rFonts w:cs="Arial"/>
                <w:color w:val="000000"/>
                <w:szCs w:val="20"/>
              </w:rPr>
              <w:t>joyn</w:t>
            </w:r>
            <w:r w:rsidR="00367FBF" w:rsidRPr="00432122">
              <w:rPr>
                <w:rFonts w:cs="Arial"/>
                <w:color w:val="000000"/>
                <w:szCs w:val="20"/>
              </w:rPr>
              <w:t xml:space="preserve"> Client.</w:t>
            </w:r>
          </w:p>
        </w:tc>
      </w:tr>
      <w:tr w:rsidR="00012EBB" w:rsidRPr="00432122" w:rsidTr="00982065">
        <w:tc>
          <w:tcPr>
            <w:tcW w:w="1733" w:type="dxa"/>
          </w:tcPr>
          <w:p w:rsidR="00012EBB" w:rsidRPr="00432122" w:rsidRDefault="00C73FB5" w:rsidP="00C73FB5">
            <w:pPr>
              <w:pStyle w:val="TableText"/>
            </w:pPr>
            <w:r w:rsidRPr="00432122">
              <w:rPr>
                <w:rFonts w:cs="Arial"/>
                <w:color w:val="000000"/>
                <w:szCs w:val="20"/>
              </w:rPr>
              <w:t>Trusted Application</w:t>
            </w:r>
            <w:r w:rsidR="00D03B67" w:rsidRPr="00432122">
              <w:rPr>
                <w:rFonts w:cs="Arial"/>
                <w:color w:val="000000"/>
                <w:szCs w:val="20"/>
              </w:rPr>
              <w:t>s</w:t>
            </w:r>
          </w:p>
        </w:tc>
        <w:tc>
          <w:tcPr>
            <w:tcW w:w="7509" w:type="dxa"/>
          </w:tcPr>
          <w:p w:rsidR="00012EBB" w:rsidRPr="00432122" w:rsidRDefault="00D03B67" w:rsidP="00D03B67">
            <w:pPr>
              <w:pStyle w:val="TableText"/>
            </w:pPr>
            <w:r w:rsidRPr="00432122">
              <w:rPr>
                <w:rFonts w:cs="Arial"/>
                <w:color w:val="000000"/>
                <w:szCs w:val="20"/>
              </w:rPr>
              <w:t>Applications using the IMS API, developed by trusted parties</w:t>
            </w:r>
            <w:r w:rsidR="006346B7" w:rsidRPr="00432122">
              <w:rPr>
                <w:rFonts w:cs="Arial"/>
                <w:color w:val="000000"/>
                <w:szCs w:val="20"/>
              </w:rPr>
              <w:t xml:space="preserve"> (MNOs and OEMs)</w:t>
            </w:r>
            <w:r w:rsidRPr="00432122">
              <w:rPr>
                <w:rFonts w:cs="Arial"/>
                <w:color w:val="000000"/>
                <w:szCs w:val="20"/>
              </w:rPr>
              <w:t>.</w:t>
            </w:r>
          </w:p>
        </w:tc>
      </w:tr>
      <w:tr w:rsidR="00012EBB" w:rsidRPr="00432122" w:rsidTr="00982065">
        <w:tc>
          <w:tcPr>
            <w:tcW w:w="1733" w:type="dxa"/>
          </w:tcPr>
          <w:p w:rsidR="00012EBB" w:rsidRPr="00432122" w:rsidRDefault="00012EBB" w:rsidP="00EB66D7">
            <w:pPr>
              <w:pStyle w:val="TableText"/>
              <w:rPr>
                <w:rFonts w:cs="Arial"/>
                <w:szCs w:val="20"/>
              </w:rPr>
            </w:pPr>
            <w:r w:rsidRPr="00432122">
              <w:rPr>
                <w:rFonts w:cs="Arial"/>
                <w:color w:val="000000"/>
                <w:szCs w:val="20"/>
              </w:rPr>
              <w:t xml:space="preserve">IMS </w:t>
            </w:r>
            <w:r w:rsidR="00EB66D7" w:rsidRPr="00432122">
              <w:rPr>
                <w:rFonts w:cs="Arial"/>
                <w:color w:val="000000"/>
                <w:szCs w:val="20"/>
              </w:rPr>
              <w:t>Stack</w:t>
            </w:r>
          </w:p>
        </w:tc>
        <w:tc>
          <w:tcPr>
            <w:tcW w:w="7509" w:type="dxa"/>
          </w:tcPr>
          <w:p w:rsidR="00012EBB" w:rsidRPr="00432122" w:rsidRDefault="00012EBB" w:rsidP="00D03B67">
            <w:pPr>
              <w:pStyle w:val="TableText"/>
              <w:rPr>
                <w:rFonts w:cs="Arial"/>
                <w:szCs w:val="20"/>
              </w:rPr>
            </w:pPr>
            <w:r w:rsidRPr="00432122">
              <w:rPr>
                <w:rFonts w:cs="Arial"/>
                <w:color w:val="000000"/>
                <w:szCs w:val="20"/>
              </w:rPr>
              <w:t xml:space="preserve">Component responsible for implementing IMS </w:t>
            </w:r>
            <w:r w:rsidR="00D03B67" w:rsidRPr="00432122">
              <w:rPr>
                <w:rFonts w:cs="Arial"/>
                <w:color w:val="000000"/>
                <w:szCs w:val="20"/>
              </w:rPr>
              <w:t>protocol suite and core services</w:t>
            </w:r>
            <w:r w:rsidRPr="00432122">
              <w:rPr>
                <w:rFonts w:cs="Arial"/>
                <w:color w:val="000000"/>
                <w:szCs w:val="20"/>
              </w:rPr>
              <w:t>.</w:t>
            </w:r>
          </w:p>
        </w:tc>
      </w:tr>
      <w:tr w:rsidR="008B44B6" w:rsidRPr="00432122" w:rsidTr="00982065">
        <w:tc>
          <w:tcPr>
            <w:tcW w:w="1733" w:type="dxa"/>
          </w:tcPr>
          <w:p w:rsidR="008B44B6" w:rsidRPr="00432122" w:rsidRDefault="00693F81" w:rsidP="008B44B6">
            <w:pPr>
              <w:pStyle w:val="TableText"/>
              <w:rPr>
                <w:rFonts w:cs="Arial"/>
                <w:szCs w:val="20"/>
              </w:rPr>
            </w:pPr>
            <w:r w:rsidRPr="00432122">
              <w:rPr>
                <w:rFonts w:cs="Arial"/>
                <w:color w:val="000000"/>
                <w:szCs w:val="20"/>
              </w:rPr>
              <w:t>joyn</w:t>
            </w:r>
            <w:r w:rsidR="008B44B6" w:rsidRPr="00432122">
              <w:rPr>
                <w:rFonts w:cs="Arial"/>
                <w:color w:val="000000"/>
                <w:szCs w:val="20"/>
              </w:rPr>
              <w:t xml:space="preserve"> Client</w:t>
            </w:r>
          </w:p>
        </w:tc>
        <w:tc>
          <w:tcPr>
            <w:tcW w:w="7509" w:type="dxa"/>
          </w:tcPr>
          <w:p w:rsidR="008B44B6" w:rsidRPr="00432122" w:rsidRDefault="008B44B6" w:rsidP="008B44B6">
            <w:pPr>
              <w:pStyle w:val="TableText"/>
              <w:rPr>
                <w:rFonts w:cs="Arial"/>
                <w:szCs w:val="20"/>
              </w:rPr>
            </w:pPr>
            <w:r w:rsidRPr="00432122">
              <w:rPr>
                <w:rFonts w:cs="Arial"/>
                <w:color w:val="000000"/>
                <w:szCs w:val="20"/>
              </w:rPr>
              <w:t xml:space="preserve">Complete software package that passed </w:t>
            </w:r>
            <w:r w:rsidR="00693F81" w:rsidRPr="00432122">
              <w:rPr>
                <w:rFonts w:cs="Arial"/>
                <w:color w:val="000000"/>
                <w:szCs w:val="20"/>
              </w:rPr>
              <w:t>joyn</w:t>
            </w:r>
            <w:r w:rsidRPr="00432122">
              <w:rPr>
                <w:rFonts w:cs="Arial"/>
                <w:color w:val="000000"/>
                <w:szCs w:val="20"/>
              </w:rPr>
              <w:t xml:space="preserve"> accreditation. </w:t>
            </w:r>
          </w:p>
        </w:tc>
      </w:tr>
      <w:tr w:rsidR="008B44B6" w:rsidRPr="00432122" w:rsidTr="00982065">
        <w:tc>
          <w:tcPr>
            <w:tcW w:w="1733" w:type="dxa"/>
          </w:tcPr>
          <w:p w:rsidR="008B44B6" w:rsidRPr="00432122" w:rsidRDefault="008B44B6" w:rsidP="0072133E">
            <w:pPr>
              <w:pStyle w:val="TableText"/>
              <w:rPr>
                <w:rFonts w:cs="Arial"/>
                <w:szCs w:val="20"/>
              </w:rPr>
            </w:pPr>
            <w:r w:rsidRPr="00432122">
              <w:rPr>
                <w:rFonts w:cs="Arial"/>
                <w:color w:val="000000"/>
                <w:szCs w:val="20"/>
              </w:rPr>
              <w:t>Service API</w:t>
            </w:r>
          </w:p>
        </w:tc>
        <w:tc>
          <w:tcPr>
            <w:tcW w:w="7509" w:type="dxa"/>
          </w:tcPr>
          <w:p w:rsidR="008B44B6" w:rsidRPr="00432122" w:rsidRDefault="008B44B6" w:rsidP="00D03B67">
            <w:pPr>
              <w:pStyle w:val="TableText"/>
              <w:rPr>
                <w:rFonts w:cs="Arial"/>
                <w:szCs w:val="20"/>
              </w:rPr>
            </w:pPr>
            <w:r w:rsidRPr="00432122">
              <w:rPr>
                <w:rFonts w:cs="Arial"/>
                <w:color w:val="000000"/>
                <w:szCs w:val="20"/>
              </w:rPr>
              <w:t xml:space="preserve">APIs that expose Standard Services and can be used in multiple instances without any restrictions. </w:t>
            </w:r>
          </w:p>
        </w:tc>
      </w:tr>
      <w:tr w:rsidR="008B44B6" w:rsidRPr="00432122" w:rsidTr="00982065">
        <w:tc>
          <w:tcPr>
            <w:tcW w:w="1733" w:type="dxa"/>
          </w:tcPr>
          <w:p w:rsidR="008B44B6" w:rsidRPr="00432122" w:rsidRDefault="00E2503F" w:rsidP="003102F1">
            <w:pPr>
              <w:pStyle w:val="TableText"/>
              <w:rPr>
                <w:rFonts w:cs="Arial"/>
                <w:szCs w:val="20"/>
              </w:rPr>
            </w:pPr>
            <w:r w:rsidRPr="00432122">
              <w:rPr>
                <w:rFonts w:cs="Arial"/>
                <w:color w:val="000000"/>
                <w:szCs w:val="20"/>
              </w:rPr>
              <w:t>Privileged Client API</w:t>
            </w:r>
          </w:p>
        </w:tc>
        <w:tc>
          <w:tcPr>
            <w:tcW w:w="7509" w:type="dxa"/>
          </w:tcPr>
          <w:p w:rsidR="008B44B6" w:rsidRPr="00432122" w:rsidRDefault="008B44B6" w:rsidP="00EB66D7">
            <w:pPr>
              <w:pStyle w:val="TableText"/>
              <w:rPr>
                <w:rFonts w:cs="Arial"/>
                <w:szCs w:val="20"/>
              </w:rPr>
            </w:pPr>
            <w:r w:rsidRPr="00432122">
              <w:rPr>
                <w:rFonts w:cs="Arial"/>
                <w:color w:val="000000"/>
                <w:szCs w:val="20"/>
              </w:rPr>
              <w:t xml:space="preserve"> API shall expose key functionalities which are necessary for the proper working of the </w:t>
            </w:r>
            <w:r w:rsidR="00693F81" w:rsidRPr="00432122">
              <w:rPr>
                <w:rFonts w:cs="Arial"/>
                <w:color w:val="000000"/>
                <w:szCs w:val="20"/>
              </w:rPr>
              <w:t>joyn</w:t>
            </w:r>
            <w:r w:rsidRPr="00432122">
              <w:rPr>
                <w:rFonts w:cs="Arial"/>
                <w:color w:val="000000"/>
                <w:szCs w:val="20"/>
              </w:rPr>
              <w:t xml:space="preserve"> client.</w:t>
            </w:r>
          </w:p>
        </w:tc>
      </w:tr>
      <w:tr w:rsidR="008B44B6" w:rsidRPr="00432122" w:rsidTr="00982065">
        <w:tc>
          <w:tcPr>
            <w:tcW w:w="1733" w:type="dxa"/>
          </w:tcPr>
          <w:p w:rsidR="008B44B6" w:rsidRPr="00432122" w:rsidRDefault="008B44B6" w:rsidP="00F14715">
            <w:pPr>
              <w:pStyle w:val="TableText"/>
              <w:rPr>
                <w:rFonts w:cs="Arial"/>
                <w:szCs w:val="20"/>
              </w:rPr>
            </w:pPr>
            <w:r w:rsidRPr="00432122">
              <w:rPr>
                <w:rFonts w:cs="Arial"/>
                <w:color w:val="000000"/>
                <w:szCs w:val="20"/>
              </w:rPr>
              <w:t>IMS API</w:t>
            </w:r>
          </w:p>
        </w:tc>
        <w:tc>
          <w:tcPr>
            <w:tcW w:w="7509" w:type="dxa"/>
          </w:tcPr>
          <w:p w:rsidR="008B44B6" w:rsidRPr="00432122" w:rsidRDefault="008B44B6" w:rsidP="00EB66D7">
            <w:pPr>
              <w:pStyle w:val="TableText"/>
              <w:rPr>
                <w:rFonts w:cs="Arial"/>
                <w:szCs w:val="20"/>
              </w:rPr>
            </w:pPr>
            <w:r w:rsidRPr="00432122">
              <w:rPr>
                <w:rFonts w:cs="Arial"/>
                <w:color w:val="000000"/>
                <w:szCs w:val="20"/>
              </w:rPr>
              <w:t>APIs that are exposed by the IMS Stack.</w:t>
            </w:r>
          </w:p>
        </w:tc>
      </w:tr>
      <w:tr w:rsidR="008B44B6" w:rsidRPr="00432122" w:rsidTr="00982065">
        <w:tc>
          <w:tcPr>
            <w:tcW w:w="1733" w:type="dxa"/>
          </w:tcPr>
          <w:p w:rsidR="008B44B6" w:rsidRPr="00432122" w:rsidRDefault="008B44B6" w:rsidP="00BC4909">
            <w:pPr>
              <w:pStyle w:val="TableText"/>
              <w:rPr>
                <w:rFonts w:cs="Arial"/>
                <w:szCs w:val="20"/>
              </w:rPr>
            </w:pPr>
            <w:r w:rsidRPr="00432122">
              <w:rPr>
                <w:rFonts w:cs="Arial"/>
                <w:color w:val="000000"/>
                <w:szCs w:val="20"/>
              </w:rPr>
              <w:t>Standard Services</w:t>
            </w:r>
          </w:p>
        </w:tc>
        <w:tc>
          <w:tcPr>
            <w:tcW w:w="7509" w:type="dxa"/>
          </w:tcPr>
          <w:p w:rsidR="008B44B6" w:rsidRPr="00432122" w:rsidRDefault="008B44B6" w:rsidP="00EB66D7">
            <w:pPr>
              <w:pStyle w:val="TableText"/>
              <w:rPr>
                <w:rFonts w:cs="Arial"/>
                <w:szCs w:val="20"/>
              </w:rPr>
            </w:pPr>
            <w:r w:rsidRPr="00432122">
              <w:rPr>
                <w:rFonts w:cs="Arial"/>
                <w:color w:val="000000"/>
                <w:szCs w:val="20"/>
              </w:rPr>
              <w:t xml:space="preserve">Services that are identified by feature tags, as defined by </w:t>
            </w:r>
            <w:r w:rsidR="00693F81" w:rsidRPr="00432122">
              <w:rPr>
                <w:rFonts w:cs="Arial"/>
                <w:color w:val="000000"/>
                <w:szCs w:val="20"/>
              </w:rPr>
              <w:t>joyn</w:t>
            </w:r>
            <w:r w:rsidRPr="00432122">
              <w:rPr>
                <w:rFonts w:cs="Arial"/>
                <w:color w:val="000000"/>
                <w:szCs w:val="20"/>
              </w:rPr>
              <w:t xml:space="preserve"> Specification.</w:t>
            </w:r>
          </w:p>
        </w:tc>
      </w:tr>
    </w:tbl>
    <w:p w:rsidR="00944378" w:rsidRPr="00432122" w:rsidRDefault="00944378" w:rsidP="00F14715">
      <w:pPr>
        <w:pStyle w:val="Titre2"/>
      </w:pPr>
      <w:bookmarkStart w:id="12" w:name="_Toc327447334"/>
      <w:bookmarkStart w:id="13" w:name="_Toc327548002"/>
      <w:bookmarkStart w:id="14" w:name="_Toc327548202"/>
      <w:bookmarkStart w:id="15" w:name="_Toc358022554"/>
      <w:r w:rsidRPr="00432122">
        <w:t>Abbreviations</w:t>
      </w:r>
      <w:bookmarkEnd w:id="12"/>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7942"/>
      </w:tblGrid>
      <w:tr w:rsidR="00944378" w:rsidRPr="00432122" w:rsidTr="00D7048E">
        <w:trPr>
          <w:cantSplit/>
          <w:tblHeader/>
        </w:trPr>
        <w:tc>
          <w:tcPr>
            <w:tcW w:w="1242" w:type="dxa"/>
            <w:shd w:val="clear" w:color="auto" w:fill="DE002B"/>
          </w:tcPr>
          <w:p w:rsidR="00944378" w:rsidRPr="00432122" w:rsidRDefault="00944378" w:rsidP="00C25E2B">
            <w:pPr>
              <w:pStyle w:val="TableHeader"/>
              <w:rPr>
                <w:lang w:val="en-GB"/>
              </w:rPr>
            </w:pPr>
            <w:r w:rsidRPr="00432122">
              <w:rPr>
                <w:lang w:val="en-GB"/>
              </w:rPr>
              <w:t xml:space="preserve">Term </w:t>
            </w:r>
          </w:p>
        </w:tc>
        <w:tc>
          <w:tcPr>
            <w:tcW w:w="7942" w:type="dxa"/>
            <w:shd w:val="clear" w:color="auto" w:fill="DE002B"/>
          </w:tcPr>
          <w:p w:rsidR="00944378" w:rsidRPr="00432122" w:rsidRDefault="00944378" w:rsidP="00C25E2B">
            <w:pPr>
              <w:pStyle w:val="TableHeader"/>
              <w:rPr>
                <w:lang w:val="en-GB"/>
              </w:rPr>
            </w:pPr>
            <w:r w:rsidRPr="00432122">
              <w:rPr>
                <w:lang w:val="en-GB"/>
              </w:rPr>
              <w:t>Description</w:t>
            </w:r>
          </w:p>
        </w:tc>
      </w:tr>
      <w:tr w:rsidR="00447BAC" w:rsidRPr="00432122" w:rsidTr="00A66939">
        <w:tc>
          <w:tcPr>
            <w:tcW w:w="1242" w:type="dxa"/>
            <w:vAlign w:val="center"/>
          </w:tcPr>
          <w:p w:rsidR="00447BAC" w:rsidRPr="00432122" w:rsidRDefault="00447BAC" w:rsidP="004272CE">
            <w:pPr>
              <w:pStyle w:val="TableText"/>
            </w:pPr>
            <w:r w:rsidRPr="00432122">
              <w:t>AIDL</w:t>
            </w:r>
          </w:p>
        </w:tc>
        <w:tc>
          <w:tcPr>
            <w:tcW w:w="7942" w:type="dxa"/>
            <w:vAlign w:val="center"/>
          </w:tcPr>
          <w:p w:rsidR="00447BAC" w:rsidRPr="00432122" w:rsidRDefault="00447BAC" w:rsidP="004272CE">
            <w:pPr>
              <w:pStyle w:val="TableText"/>
            </w:pPr>
            <w:r w:rsidRPr="00432122">
              <w:t>Android Interface Definition Language</w:t>
            </w:r>
          </w:p>
        </w:tc>
      </w:tr>
      <w:tr w:rsidR="00681867" w:rsidRPr="00432122" w:rsidTr="00A66939">
        <w:tc>
          <w:tcPr>
            <w:tcW w:w="1242" w:type="dxa"/>
            <w:vAlign w:val="center"/>
          </w:tcPr>
          <w:p w:rsidR="00681867" w:rsidRPr="00432122" w:rsidRDefault="00B75962" w:rsidP="004272CE">
            <w:pPr>
              <w:pStyle w:val="TableText"/>
            </w:pPr>
            <w:r w:rsidRPr="00432122">
              <w:t xml:space="preserve">API </w:t>
            </w:r>
          </w:p>
        </w:tc>
        <w:tc>
          <w:tcPr>
            <w:tcW w:w="7942" w:type="dxa"/>
            <w:vAlign w:val="center"/>
          </w:tcPr>
          <w:p w:rsidR="00681867" w:rsidRPr="00432122" w:rsidRDefault="00B75962" w:rsidP="004272CE">
            <w:pPr>
              <w:pStyle w:val="TableText"/>
            </w:pPr>
            <w:r w:rsidRPr="00432122">
              <w:t>Application Programming Interfaces</w:t>
            </w:r>
          </w:p>
        </w:tc>
      </w:tr>
      <w:tr w:rsidR="00287581" w:rsidRPr="00432122" w:rsidTr="00A66939">
        <w:tc>
          <w:tcPr>
            <w:tcW w:w="1242" w:type="dxa"/>
            <w:vAlign w:val="center"/>
          </w:tcPr>
          <w:p w:rsidR="00287581" w:rsidRPr="00432122" w:rsidRDefault="00287581" w:rsidP="004272CE">
            <w:pPr>
              <w:pStyle w:val="TableText"/>
            </w:pPr>
            <w:r w:rsidRPr="00432122">
              <w:t>CD</w:t>
            </w:r>
          </w:p>
        </w:tc>
        <w:tc>
          <w:tcPr>
            <w:tcW w:w="7942" w:type="dxa"/>
            <w:vAlign w:val="center"/>
          </w:tcPr>
          <w:p w:rsidR="00287581" w:rsidRPr="00432122" w:rsidRDefault="00432122" w:rsidP="004272CE">
            <w:pPr>
              <w:pStyle w:val="TableText"/>
            </w:pPr>
            <w:r w:rsidRPr="00432122">
              <w:t>Capability</w:t>
            </w:r>
            <w:r w:rsidR="00287581" w:rsidRPr="00432122">
              <w:t xml:space="preserve"> Discovery</w:t>
            </w:r>
          </w:p>
        </w:tc>
      </w:tr>
      <w:tr w:rsidR="001D7778" w:rsidRPr="00432122" w:rsidTr="00A66939">
        <w:tc>
          <w:tcPr>
            <w:tcW w:w="1242" w:type="dxa"/>
            <w:vAlign w:val="center"/>
          </w:tcPr>
          <w:p w:rsidR="001D7778" w:rsidRPr="00432122" w:rsidRDefault="001D7778" w:rsidP="004272CE">
            <w:pPr>
              <w:pStyle w:val="TableText"/>
            </w:pPr>
            <w:r w:rsidRPr="00432122">
              <w:t>CS</w:t>
            </w:r>
          </w:p>
        </w:tc>
        <w:tc>
          <w:tcPr>
            <w:tcW w:w="7942" w:type="dxa"/>
            <w:vAlign w:val="center"/>
          </w:tcPr>
          <w:p w:rsidR="001D7778" w:rsidRPr="00432122" w:rsidRDefault="001D7778" w:rsidP="004272CE">
            <w:pPr>
              <w:pStyle w:val="TableText"/>
            </w:pPr>
            <w:r w:rsidRPr="00432122">
              <w:t>Circuit Switched</w:t>
            </w:r>
          </w:p>
        </w:tc>
      </w:tr>
      <w:tr w:rsidR="00116875" w:rsidRPr="00432122" w:rsidTr="00A66939">
        <w:tc>
          <w:tcPr>
            <w:tcW w:w="1242" w:type="dxa"/>
            <w:vAlign w:val="center"/>
          </w:tcPr>
          <w:p w:rsidR="00116875" w:rsidRPr="00432122" w:rsidRDefault="00116875" w:rsidP="004272CE">
            <w:pPr>
              <w:pStyle w:val="TableText"/>
            </w:pPr>
            <w:r w:rsidRPr="00432122">
              <w:t>FT</w:t>
            </w:r>
          </w:p>
        </w:tc>
        <w:tc>
          <w:tcPr>
            <w:tcW w:w="7942" w:type="dxa"/>
            <w:vAlign w:val="center"/>
          </w:tcPr>
          <w:p w:rsidR="00116875" w:rsidRPr="00432122" w:rsidRDefault="00116875" w:rsidP="004272CE">
            <w:pPr>
              <w:pStyle w:val="TableText"/>
            </w:pPr>
            <w:r w:rsidRPr="00432122">
              <w:t>File Transfer</w:t>
            </w:r>
          </w:p>
        </w:tc>
      </w:tr>
      <w:tr w:rsidR="00447BAC" w:rsidRPr="00432122" w:rsidTr="00A66939">
        <w:tc>
          <w:tcPr>
            <w:tcW w:w="1242" w:type="dxa"/>
            <w:vAlign w:val="center"/>
          </w:tcPr>
          <w:p w:rsidR="00447BAC" w:rsidRPr="00432122" w:rsidRDefault="00447BAC" w:rsidP="004272CE">
            <w:pPr>
              <w:pStyle w:val="TableText"/>
            </w:pPr>
            <w:r w:rsidRPr="00432122">
              <w:t>ID</w:t>
            </w:r>
          </w:p>
        </w:tc>
        <w:tc>
          <w:tcPr>
            <w:tcW w:w="7942" w:type="dxa"/>
            <w:vAlign w:val="center"/>
          </w:tcPr>
          <w:p w:rsidR="00447BAC" w:rsidRPr="00432122" w:rsidRDefault="00447BAC" w:rsidP="004272CE">
            <w:pPr>
              <w:pStyle w:val="TableText"/>
            </w:pPr>
            <w:r w:rsidRPr="00432122">
              <w:t>Identifier</w:t>
            </w:r>
          </w:p>
        </w:tc>
      </w:tr>
      <w:tr w:rsidR="001B4171" w:rsidRPr="00432122" w:rsidTr="00A66939">
        <w:tc>
          <w:tcPr>
            <w:tcW w:w="1242" w:type="dxa"/>
            <w:vAlign w:val="center"/>
          </w:tcPr>
          <w:p w:rsidR="001B4171" w:rsidRPr="00432122" w:rsidRDefault="001B4171" w:rsidP="004272CE">
            <w:pPr>
              <w:pStyle w:val="TableText"/>
            </w:pPr>
            <w:r w:rsidRPr="00432122">
              <w:t>IM</w:t>
            </w:r>
          </w:p>
        </w:tc>
        <w:tc>
          <w:tcPr>
            <w:tcW w:w="7942" w:type="dxa"/>
            <w:vAlign w:val="center"/>
          </w:tcPr>
          <w:p w:rsidR="001B4171" w:rsidRPr="00432122" w:rsidRDefault="001B4171" w:rsidP="004272CE">
            <w:pPr>
              <w:pStyle w:val="TableText"/>
            </w:pPr>
            <w:r w:rsidRPr="00432122">
              <w:t>Instant Messaging</w:t>
            </w:r>
          </w:p>
        </w:tc>
      </w:tr>
      <w:tr w:rsidR="00B75962" w:rsidRPr="00432122" w:rsidTr="00A66939">
        <w:tc>
          <w:tcPr>
            <w:tcW w:w="1242" w:type="dxa"/>
            <w:vAlign w:val="center"/>
          </w:tcPr>
          <w:p w:rsidR="00B75962" w:rsidRPr="00432122" w:rsidRDefault="00B75962" w:rsidP="004272CE">
            <w:pPr>
              <w:pStyle w:val="TableText"/>
            </w:pPr>
            <w:r w:rsidRPr="00432122">
              <w:t>IMS</w:t>
            </w:r>
          </w:p>
        </w:tc>
        <w:tc>
          <w:tcPr>
            <w:tcW w:w="7942" w:type="dxa"/>
            <w:vAlign w:val="center"/>
          </w:tcPr>
          <w:p w:rsidR="00B75962" w:rsidRPr="00432122" w:rsidRDefault="00B75962" w:rsidP="004272CE">
            <w:pPr>
              <w:pStyle w:val="TableText"/>
            </w:pPr>
            <w:r w:rsidRPr="00432122">
              <w:t>IP Multimedia Sub-system</w:t>
            </w:r>
          </w:p>
        </w:tc>
      </w:tr>
      <w:tr w:rsidR="001D7778" w:rsidRPr="00432122" w:rsidTr="00A66939">
        <w:tc>
          <w:tcPr>
            <w:tcW w:w="1242" w:type="dxa"/>
            <w:vAlign w:val="center"/>
          </w:tcPr>
          <w:p w:rsidR="001D7778" w:rsidRPr="00432122" w:rsidRDefault="001D7778" w:rsidP="004272CE">
            <w:pPr>
              <w:pStyle w:val="TableText"/>
            </w:pPr>
            <w:r w:rsidRPr="00432122">
              <w:t>IS</w:t>
            </w:r>
          </w:p>
        </w:tc>
        <w:tc>
          <w:tcPr>
            <w:tcW w:w="7942" w:type="dxa"/>
            <w:vAlign w:val="center"/>
          </w:tcPr>
          <w:p w:rsidR="001D7778" w:rsidRPr="00432122" w:rsidRDefault="001D7778" w:rsidP="004272CE">
            <w:pPr>
              <w:pStyle w:val="TableText"/>
            </w:pPr>
            <w:r w:rsidRPr="00432122">
              <w:t>Image Share</w:t>
            </w:r>
          </w:p>
        </w:tc>
      </w:tr>
      <w:tr w:rsidR="00116875" w:rsidRPr="00432122" w:rsidTr="00A66939">
        <w:tc>
          <w:tcPr>
            <w:tcW w:w="1242" w:type="dxa"/>
            <w:vAlign w:val="center"/>
          </w:tcPr>
          <w:p w:rsidR="00116875" w:rsidRPr="00432122" w:rsidRDefault="00116875" w:rsidP="004272CE">
            <w:pPr>
              <w:pStyle w:val="TableText"/>
            </w:pPr>
            <w:r w:rsidRPr="00432122">
              <w:t>MIME</w:t>
            </w:r>
          </w:p>
        </w:tc>
        <w:tc>
          <w:tcPr>
            <w:tcW w:w="7942" w:type="dxa"/>
            <w:vAlign w:val="center"/>
          </w:tcPr>
          <w:p w:rsidR="00116875" w:rsidRPr="00432122" w:rsidRDefault="00116875" w:rsidP="004272CE">
            <w:pPr>
              <w:pStyle w:val="TableText"/>
            </w:pPr>
            <w:r w:rsidRPr="00432122">
              <w:t>Multipurpose Internet Mail Extensions</w:t>
            </w:r>
          </w:p>
        </w:tc>
      </w:tr>
      <w:tr w:rsidR="00DB53B7" w:rsidRPr="00432122" w:rsidTr="00A66939">
        <w:tc>
          <w:tcPr>
            <w:tcW w:w="1242" w:type="dxa"/>
            <w:vAlign w:val="center"/>
          </w:tcPr>
          <w:p w:rsidR="00DB53B7" w:rsidRPr="00432122" w:rsidRDefault="00DB53B7" w:rsidP="004272CE">
            <w:pPr>
              <w:pStyle w:val="TableText"/>
            </w:pPr>
            <w:r w:rsidRPr="00432122">
              <w:lastRenderedPageBreak/>
              <w:t xml:space="preserve">MNO </w:t>
            </w:r>
          </w:p>
        </w:tc>
        <w:tc>
          <w:tcPr>
            <w:tcW w:w="7942" w:type="dxa"/>
            <w:vAlign w:val="center"/>
          </w:tcPr>
          <w:p w:rsidR="00DB53B7" w:rsidRPr="00432122" w:rsidRDefault="00DB53B7" w:rsidP="004272CE">
            <w:pPr>
              <w:pStyle w:val="TableText"/>
            </w:pPr>
            <w:r w:rsidRPr="00432122">
              <w:t>Mobile Network Operator</w:t>
            </w:r>
          </w:p>
        </w:tc>
      </w:tr>
      <w:tr w:rsidR="00287581" w:rsidRPr="00432122" w:rsidTr="00A66939">
        <w:tc>
          <w:tcPr>
            <w:tcW w:w="1242" w:type="dxa"/>
            <w:vAlign w:val="center"/>
          </w:tcPr>
          <w:p w:rsidR="00287581" w:rsidRPr="00432122" w:rsidRDefault="00287581" w:rsidP="004272CE">
            <w:pPr>
              <w:pStyle w:val="TableText"/>
            </w:pPr>
            <w:r w:rsidRPr="00432122">
              <w:t>MSISDN</w:t>
            </w:r>
          </w:p>
        </w:tc>
        <w:tc>
          <w:tcPr>
            <w:tcW w:w="7942" w:type="dxa"/>
            <w:vAlign w:val="center"/>
          </w:tcPr>
          <w:p w:rsidR="00287581" w:rsidRPr="00432122" w:rsidRDefault="00287581" w:rsidP="004272CE">
            <w:pPr>
              <w:pStyle w:val="TableText"/>
            </w:pPr>
            <w:r w:rsidRPr="00432122">
              <w:t>Mobile Subscriber Integrated Services Digital Network Number</w:t>
            </w:r>
          </w:p>
        </w:tc>
      </w:tr>
      <w:tr w:rsidR="00B75962" w:rsidRPr="00432122" w:rsidTr="00A66939">
        <w:tc>
          <w:tcPr>
            <w:tcW w:w="1242" w:type="dxa"/>
            <w:vAlign w:val="center"/>
          </w:tcPr>
          <w:p w:rsidR="00B75962" w:rsidRPr="00432122" w:rsidRDefault="00B75962" w:rsidP="004272CE">
            <w:pPr>
              <w:pStyle w:val="TableText"/>
            </w:pPr>
            <w:r w:rsidRPr="00432122">
              <w:t>MSRP</w:t>
            </w:r>
          </w:p>
        </w:tc>
        <w:tc>
          <w:tcPr>
            <w:tcW w:w="7942" w:type="dxa"/>
            <w:vAlign w:val="center"/>
          </w:tcPr>
          <w:p w:rsidR="00B75962" w:rsidRPr="00432122" w:rsidRDefault="00B75962" w:rsidP="004272CE">
            <w:pPr>
              <w:pStyle w:val="TableText"/>
            </w:pPr>
            <w:r w:rsidRPr="00432122">
              <w:t>Message Session Relay Protocol</w:t>
            </w:r>
          </w:p>
        </w:tc>
      </w:tr>
      <w:tr w:rsidR="00DB53B7" w:rsidRPr="00432122" w:rsidTr="00A66939">
        <w:tc>
          <w:tcPr>
            <w:tcW w:w="1242" w:type="dxa"/>
            <w:vAlign w:val="center"/>
          </w:tcPr>
          <w:p w:rsidR="00DB53B7" w:rsidRPr="00432122" w:rsidRDefault="00DB53B7" w:rsidP="004272CE">
            <w:pPr>
              <w:pStyle w:val="TableText"/>
            </w:pPr>
            <w:r w:rsidRPr="00432122">
              <w:t>OEM</w:t>
            </w:r>
          </w:p>
        </w:tc>
        <w:tc>
          <w:tcPr>
            <w:tcW w:w="7942" w:type="dxa"/>
            <w:vAlign w:val="center"/>
          </w:tcPr>
          <w:p w:rsidR="00DB53B7" w:rsidRPr="00432122" w:rsidRDefault="00DB53B7" w:rsidP="004272CE">
            <w:pPr>
              <w:pStyle w:val="TableText"/>
            </w:pPr>
            <w:r w:rsidRPr="00432122">
              <w:t>Original Equipment Manufacturer</w:t>
            </w:r>
          </w:p>
        </w:tc>
      </w:tr>
      <w:tr w:rsidR="001B4171" w:rsidRPr="00432122" w:rsidTr="00A66939">
        <w:tc>
          <w:tcPr>
            <w:tcW w:w="1242" w:type="dxa"/>
            <w:vAlign w:val="center"/>
          </w:tcPr>
          <w:p w:rsidR="001B4171" w:rsidRPr="00432122" w:rsidRDefault="001B4171" w:rsidP="004272CE">
            <w:pPr>
              <w:pStyle w:val="TableText"/>
            </w:pPr>
            <w:r w:rsidRPr="00432122">
              <w:t>OMA</w:t>
            </w:r>
          </w:p>
        </w:tc>
        <w:tc>
          <w:tcPr>
            <w:tcW w:w="7942" w:type="dxa"/>
            <w:vAlign w:val="center"/>
          </w:tcPr>
          <w:p w:rsidR="001B4171" w:rsidRPr="00432122" w:rsidRDefault="001B4171" w:rsidP="004272CE">
            <w:pPr>
              <w:pStyle w:val="TableText"/>
            </w:pPr>
            <w:r w:rsidRPr="00432122">
              <w:t>Open Mobile Alliance</w:t>
            </w:r>
          </w:p>
        </w:tc>
      </w:tr>
      <w:tr w:rsidR="00A475C4" w:rsidRPr="00432122" w:rsidTr="00A66939">
        <w:tc>
          <w:tcPr>
            <w:tcW w:w="1242" w:type="dxa"/>
            <w:vAlign w:val="center"/>
          </w:tcPr>
          <w:p w:rsidR="00A475C4" w:rsidRPr="00432122" w:rsidRDefault="00A475C4" w:rsidP="004272CE">
            <w:pPr>
              <w:pStyle w:val="TableText"/>
            </w:pPr>
            <w:r w:rsidRPr="00432122">
              <w:t>QCIF</w:t>
            </w:r>
          </w:p>
        </w:tc>
        <w:tc>
          <w:tcPr>
            <w:tcW w:w="7942" w:type="dxa"/>
            <w:vAlign w:val="center"/>
          </w:tcPr>
          <w:p w:rsidR="00A475C4" w:rsidRPr="00432122" w:rsidRDefault="00A475C4" w:rsidP="004272CE">
            <w:pPr>
              <w:pStyle w:val="TableText"/>
            </w:pPr>
            <w:r w:rsidRPr="00432122">
              <w:t>Quarter Common Intermediate Format</w:t>
            </w:r>
          </w:p>
        </w:tc>
      </w:tr>
      <w:tr w:rsidR="00B75962" w:rsidRPr="00432122" w:rsidTr="00A66939">
        <w:tc>
          <w:tcPr>
            <w:tcW w:w="1242" w:type="dxa"/>
            <w:vAlign w:val="center"/>
          </w:tcPr>
          <w:p w:rsidR="00B75962" w:rsidRPr="00432122" w:rsidRDefault="00B75962" w:rsidP="004272CE">
            <w:pPr>
              <w:pStyle w:val="TableText"/>
            </w:pPr>
            <w:r w:rsidRPr="00432122">
              <w:t>RCS</w:t>
            </w:r>
          </w:p>
        </w:tc>
        <w:tc>
          <w:tcPr>
            <w:tcW w:w="7942" w:type="dxa"/>
            <w:vAlign w:val="center"/>
          </w:tcPr>
          <w:p w:rsidR="00B75962" w:rsidRPr="00432122" w:rsidRDefault="00B75962" w:rsidP="004272CE">
            <w:pPr>
              <w:pStyle w:val="TableText"/>
            </w:pPr>
            <w:r w:rsidRPr="00432122">
              <w:t>Rich Communication Services</w:t>
            </w:r>
          </w:p>
        </w:tc>
      </w:tr>
      <w:tr w:rsidR="00B75962" w:rsidRPr="00432122" w:rsidTr="00A66939">
        <w:tc>
          <w:tcPr>
            <w:tcW w:w="1242" w:type="dxa"/>
            <w:vAlign w:val="center"/>
          </w:tcPr>
          <w:p w:rsidR="00B75962" w:rsidRPr="00432122" w:rsidRDefault="00B75962" w:rsidP="004272CE">
            <w:pPr>
              <w:pStyle w:val="TableText"/>
            </w:pPr>
            <w:r w:rsidRPr="00432122">
              <w:t>RTCP</w:t>
            </w:r>
          </w:p>
        </w:tc>
        <w:tc>
          <w:tcPr>
            <w:tcW w:w="7942" w:type="dxa"/>
            <w:vAlign w:val="center"/>
          </w:tcPr>
          <w:p w:rsidR="00B75962" w:rsidRPr="00432122" w:rsidRDefault="00B75962" w:rsidP="004272CE">
            <w:pPr>
              <w:pStyle w:val="TableText"/>
            </w:pPr>
            <w:r w:rsidRPr="00432122">
              <w:t>Real-Time Control Protocol</w:t>
            </w:r>
          </w:p>
        </w:tc>
      </w:tr>
      <w:tr w:rsidR="00B75962" w:rsidRPr="00432122" w:rsidTr="00A66939">
        <w:tc>
          <w:tcPr>
            <w:tcW w:w="1242" w:type="dxa"/>
            <w:vAlign w:val="center"/>
          </w:tcPr>
          <w:p w:rsidR="00B75962" w:rsidRPr="00432122" w:rsidRDefault="00B75962" w:rsidP="004272CE">
            <w:pPr>
              <w:pStyle w:val="TableText"/>
            </w:pPr>
            <w:r w:rsidRPr="00432122">
              <w:t>RTP</w:t>
            </w:r>
          </w:p>
        </w:tc>
        <w:tc>
          <w:tcPr>
            <w:tcW w:w="7942" w:type="dxa"/>
            <w:vAlign w:val="center"/>
          </w:tcPr>
          <w:p w:rsidR="00B75962" w:rsidRPr="00432122" w:rsidRDefault="00B75962" w:rsidP="004272CE">
            <w:pPr>
              <w:pStyle w:val="TableText"/>
            </w:pPr>
            <w:r w:rsidRPr="00432122">
              <w:t>Real-Time Protocol</w:t>
            </w:r>
          </w:p>
        </w:tc>
      </w:tr>
      <w:tr w:rsidR="00333E44" w:rsidRPr="00432122" w:rsidTr="00A66939">
        <w:tc>
          <w:tcPr>
            <w:tcW w:w="1242" w:type="dxa"/>
            <w:vAlign w:val="center"/>
          </w:tcPr>
          <w:p w:rsidR="00333E44" w:rsidRPr="00432122" w:rsidRDefault="00333E44" w:rsidP="004272CE">
            <w:pPr>
              <w:pStyle w:val="TableText"/>
            </w:pPr>
            <w:r w:rsidRPr="00432122">
              <w:t>SDK</w:t>
            </w:r>
          </w:p>
        </w:tc>
        <w:tc>
          <w:tcPr>
            <w:tcW w:w="7942" w:type="dxa"/>
            <w:vAlign w:val="center"/>
          </w:tcPr>
          <w:p w:rsidR="00333E44" w:rsidRPr="00432122" w:rsidRDefault="00333E44" w:rsidP="004272CE">
            <w:pPr>
              <w:pStyle w:val="TableText"/>
            </w:pPr>
            <w:r w:rsidRPr="00432122">
              <w:t>Software Development Kit</w:t>
            </w:r>
          </w:p>
        </w:tc>
      </w:tr>
      <w:tr w:rsidR="001B4171" w:rsidRPr="00432122" w:rsidTr="00A66939">
        <w:tc>
          <w:tcPr>
            <w:tcW w:w="1242" w:type="dxa"/>
            <w:vAlign w:val="center"/>
          </w:tcPr>
          <w:p w:rsidR="001B4171" w:rsidRPr="00432122" w:rsidRDefault="001B4171" w:rsidP="004272CE">
            <w:pPr>
              <w:pStyle w:val="TableText"/>
            </w:pPr>
            <w:r w:rsidRPr="00432122">
              <w:t>SIMPLE</w:t>
            </w:r>
          </w:p>
        </w:tc>
        <w:tc>
          <w:tcPr>
            <w:tcW w:w="7942" w:type="dxa"/>
            <w:vAlign w:val="center"/>
          </w:tcPr>
          <w:p w:rsidR="001B4171" w:rsidRPr="00432122" w:rsidRDefault="001B4171" w:rsidP="004272CE">
            <w:pPr>
              <w:pStyle w:val="TableText"/>
            </w:pPr>
            <w:r w:rsidRPr="00432122">
              <w:t>SIP (Session Initiation Protocol) Instant Message and Presence Leveraging  Extensions</w:t>
            </w:r>
          </w:p>
        </w:tc>
      </w:tr>
      <w:tr w:rsidR="00B75962" w:rsidRPr="00432122" w:rsidTr="00A66939">
        <w:tc>
          <w:tcPr>
            <w:tcW w:w="1242" w:type="dxa"/>
            <w:vAlign w:val="center"/>
          </w:tcPr>
          <w:p w:rsidR="00B75962" w:rsidRPr="00432122" w:rsidRDefault="00B75962" w:rsidP="004272CE">
            <w:pPr>
              <w:pStyle w:val="TableText"/>
            </w:pPr>
            <w:r w:rsidRPr="00432122">
              <w:t>SIP</w:t>
            </w:r>
          </w:p>
        </w:tc>
        <w:tc>
          <w:tcPr>
            <w:tcW w:w="7942" w:type="dxa"/>
            <w:vAlign w:val="center"/>
          </w:tcPr>
          <w:p w:rsidR="00B75962" w:rsidRPr="00432122" w:rsidRDefault="00B75962" w:rsidP="004272CE">
            <w:pPr>
              <w:pStyle w:val="TableText"/>
            </w:pPr>
            <w:r w:rsidRPr="00432122">
              <w:t>Session Initiation Protocol</w:t>
            </w:r>
          </w:p>
        </w:tc>
      </w:tr>
      <w:tr w:rsidR="00333E44" w:rsidRPr="00432122" w:rsidTr="00A66939">
        <w:tc>
          <w:tcPr>
            <w:tcW w:w="1242" w:type="dxa"/>
            <w:vAlign w:val="center"/>
          </w:tcPr>
          <w:p w:rsidR="00333E44" w:rsidRPr="00432122" w:rsidRDefault="00333E44" w:rsidP="004272CE">
            <w:pPr>
              <w:pStyle w:val="TableText"/>
            </w:pPr>
            <w:r w:rsidRPr="00432122">
              <w:t>URI</w:t>
            </w:r>
          </w:p>
        </w:tc>
        <w:tc>
          <w:tcPr>
            <w:tcW w:w="7942" w:type="dxa"/>
            <w:vAlign w:val="center"/>
          </w:tcPr>
          <w:p w:rsidR="00333E44" w:rsidRPr="00432122" w:rsidRDefault="00333E44" w:rsidP="004272CE">
            <w:pPr>
              <w:pStyle w:val="TableText"/>
            </w:pPr>
            <w:r w:rsidRPr="00432122">
              <w:t>Uniform Resource Identifier</w:t>
            </w:r>
          </w:p>
        </w:tc>
      </w:tr>
      <w:tr w:rsidR="00681867" w:rsidRPr="00432122" w:rsidTr="00A66939">
        <w:tc>
          <w:tcPr>
            <w:tcW w:w="1242" w:type="dxa"/>
            <w:vAlign w:val="center"/>
          </w:tcPr>
          <w:p w:rsidR="00681867" w:rsidRPr="00432122" w:rsidRDefault="00B75962" w:rsidP="004272CE">
            <w:pPr>
              <w:pStyle w:val="TableText"/>
            </w:pPr>
            <w:r w:rsidRPr="00432122">
              <w:t>UX</w:t>
            </w:r>
          </w:p>
        </w:tc>
        <w:tc>
          <w:tcPr>
            <w:tcW w:w="7942" w:type="dxa"/>
            <w:vAlign w:val="center"/>
          </w:tcPr>
          <w:p w:rsidR="00681867" w:rsidRPr="00432122" w:rsidRDefault="00B75962" w:rsidP="004272CE">
            <w:pPr>
              <w:pStyle w:val="TableText"/>
            </w:pPr>
            <w:r w:rsidRPr="00432122">
              <w:t>User Experience</w:t>
            </w:r>
          </w:p>
        </w:tc>
      </w:tr>
    </w:tbl>
    <w:p w:rsidR="00291E52" w:rsidRPr="00432122" w:rsidRDefault="00291E52" w:rsidP="00291E52">
      <w:pPr>
        <w:pStyle w:val="Titre2"/>
      </w:pPr>
      <w:bookmarkStart w:id="16" w:name="_Toc327447332"/>
      <w:bookmarkStart w:id="17" w:name="_Toc327547999"/>
      <w:bookmarkStart w:id="18" w:name="_Toc327548199"/>
      <w:bookmarkStart w:id="19" w:name="_Toc358022555"/>
      <w:bookmarkStart w:id="20" w:name="_Toc327548004"/>
      <w:bookmarkStart w:id="21" w:name="_Toc327548204"/>
      <w:r w:rsidRPr="00432122">
        <w:t>References</w:t>
      </w:r>
      <w:bookmarkEnd w:id="16"/>
      <w:bookmarkEnd w:id="17"/>
      <w:bookmarkEnd w:id="18"/>
      <w:bookmarkEnd w:id="19"/>
      <w:r w:rsidRPr="00432122">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4"/>
        <w:gridCol w:w="1838"/>
        <w:gridCol w:w="6524"/>
      </w:tblGrid>
      <w:tr w:rsidR="00291E52" w:rsidRPr="00432122" w:rsidTr="00A5625B">
        <w:trPr>
          <w:cantSplit/>
          <w:tblHeader/>
        </w:trPr>
        <w:tc>
          <w:tcPr>
            <w:tcW w:w="714" w:type="dxa"/>
            <w:shd w:val="clear" w:color="auto" w:fill="DE002B"/>
            <w:vAlign w:val="bottom"/>
          </w:tcPr>
          <w:p w:rsidR="00291E52" w:rsidRPr="00432122" w:rsidRDefault="00291E52" w:rsidP="00A5625B">
            <w:pPr>
              <w:pStyle w:val="TableHeader"/>
              <w:rPr>
                <w:lang w:val="en-GB"/>
              </w:rPr>
            </w:pPr>
            <w:r w:rsidRPr="00432122">
              <w:rPr>
                <w:lang w:val="en-GB"/>
              </w:rPr>
              <w:t>Ref</w:t>
            </w:r>
          </w:p>
        </w:tc>
        <w:tc>
          <w:tcPr>
            <w:tcW w:w="1838" w:type="dxa"/>
            <w:shd w:val="clear" w:color="auto" w:fill="DE002B"/>
            <w:vAlign w:val="bottom"/>
          </w:tcPr>
          <w:p w:rsidR="00291E52" w:rsidRPr="00432122" w:rsidRDefault="00291E52" w:rsidP="00291E52">
            <w:pPr>
              <w:pStyle w:val="TableHeader"/>
              <w:rPr>
                <w:lang w:val="en-GB"/>
              </w:rPr>
            </w:pPr>
            <w:r w:rsidRPr="00432122">
              <w:rPr>
                <w:lang w:val="en-GB"/>
              </w:rPr>
              <w:t>Doc Number</w:t>
            </w:r>
          </w:p>
        </w:tc>
        <w:tc>
          <w:tcPr>
            <w:tcW w:w="6524" w:type="dxa"/>
            <w:shd w:val="clear" w:color="auto" w:fill="DE002B"/>
            <w:vAlign w:val="bottom"/>
          </w:tcPr>
          <w:p w:rsidR="00291E52" w:rsidRPr="00432122" w:rsidRDefault="00291E52" w:rsidP="00A5625B">
            <w:pPr>
              <w:pStyle w:val="TableHeader"/>
              <w:rPr>
                <w:lang w:val="en-GB"/>
              </w:rPr>
            </w:pPr>
            <w:r w:rsidRPr="00432122">
              <w:rPr>
                <w:lang w:val="en-GB"/>
              </w:rPr>
              <w:t>Title</w:t>
            </w:r>
          </w:p>
        </w:tc>
      </w:tr>
      <w:tr w:rsidR="00512650" w:rsidRPr="00432122" w:rsidTr="00A5625B">
        <w:tc>
          <w:tcPr>
            <w:tcW w:w="714" w:type="dxa"/>
            <w:vAlign w:val="center"/>
          </w:tcPr>
          <w:p w:rsidR="00512650" w:rsidRPr="00432122" w:rsidRDefault="00512650" w:rsidP="00982065">
            <w:pPr>
              <w:pStyle w:val="TableReferencenumber"/>
            </w:pPr>
            <w:bookmarkStart w:id="22" w:name="_Ref325119390"/>
          </w:p>
        </w:tc>
        <w:tc>
          <w:tcPr>
            <w:tcW w:w="1838" w:type="dxa"/>
            <w:vAlign w:val="center"/>
          </w:tcPr>
          <w:p w:rsidR="00512650" w:rsidRPr="00432122" w:rsidRDefault="00512650" w:rsidP="00982065">
            <w:pPr>
              <w:pStyle w:val="TableText"/>
            </w:pPr>
            <w:bookmarkStart w:id="23" w:name="RCSe"/>
            <w:bookmarkEnd w:id="22"/>
            <w:r w:rsidRPr="00432122">
              <w:t>[PRD RCC.50</w:t>
            </w:r>
            <w:r w:rsidR="0067303C" w:rsidRPr="00432122">
              <w:t xml:space="preserve"> RCS-e</w:t>
            </w:r>
            <w:r w:rsidRPr="00432122">
              <w:t>]</w:t>
            </w:r>
            <w:bookmarkEnd w:id="23"/>
          </w:p>
        </w:tc>
        <w:tc>
          <w:tcPr>
            <w:tcW w:w="6524" w:type="dxa"/>
            <w:vAlign w:val="center"/>
          </w:tcPr>
          <w:p w:rsidR="00512650" w:rsidRPr="00432122" w:rsidRDefault="00512650" w:rsidP="00982065">
            <w:pPr>
              <w:pStyle w:val="TableText"/>
            </w:pPr>
            <w:r w:rsidRPr="00432122">
              <w:t xml:space="preserve">GSMA </w:t>
            </w:r>
            <w:r w:rsidR="00D921C7" w:rsidRPr="00432122">
              <w:t>RCS-e</w:t>
            </w:r>
            <w:r w:rsidRPr="00432122">
              <w:t xml:space="preserve"> - Advanced Communications: Services and Client Specification version 1.2.2</w:t>
            </w:r>
          </w:p>
          <w:p w:rsidR="008B44B6" w:rsidRPr="00432122" w:rsidRDefault="00797369" w:rsidP="00D166FB">
            <w:pPr>
              <w:pStyle w:val="TableText"/>
            </w:pPr>
            <w:hyperlink r:id="rId15" w:history="1">
              <w:r w:rsidR="00D166FB" w:rsidRPr="00432122">
                <w:rPr>
                  <w:rStyle w:val="Lienhypertexte"/>
                </w:rPr>
                <w:t>http://www.gsma.com/rcs/wp-content/uploads/2012/03/rcs-e_advanced_comms_specification_v1_2_2_approved.pdf</w:t>
              </w:r>
            </w:hyperlink>
            <w:r w:rsidR="00D166FB" w:rsidRPr="00432122">
              <w:t xml:space="preserve"> </w:t>
            </w:r>
          </w:p>
        </w:tc>
      </w:tr>
      <w:tr w:rsidR="00681867" w:rsidRPr="00432122" w:rsidTr="00A5625B">
        <w:tc>
          <w:tcPr>
            <w:tcW w:w="714" w:type="dxa"/>
            <w:vAlign w:val="center"/>
          </w:tcPr>
          <w:p w:rsidR="00681867" w:rsidRPr="00432122" w:rsidRDefault="00681867" w:rsidP="004272CE">
            <w:pPr>
              <w:pStyle w:val="TableReferencenumber"/>
            </w:pPr>
            <w:bookmarkStart w:id="24" w:name="_Ref327455043"/>
          </w:p>
        </w:tc>
        <w:tc>
          <w:tcPr>
            <w:tcW w:w="1838" w:type="dxa"/>
            <w:vAlign w:val="center"/>
          </w:tcPr>
          <w:p w:rsidR="00681867" w:rsidRPr="00432122" w:rsidRDefault="0067303C" w:rsidP="004272CE">
            <w:pPr>
              <w:pStyle w:val="TableText"/>
            </w:pPr>
            <w:bookmarkStart w:id="25" w:name="RFC2119"/>
            <w:bookmarkEnd w:id="24"/>
            <w:r w:rsidRPr="00432122">
              <w:t>[</w:t>
            </w:r>
            <w:r w:rsidR="00681867" w:rsidRPr="00432122">
              <w:t>RFC 2119</w:t>
            </w:r>
            <w:r w:rsidRPr="00432122">
              <w:t>]</w:t>
            </w:r>
            <w:bookmarkEnd w:id="25"/>
          </w:p>
        </w:tc>
        <w:tc>
          <w:tcPr>
            <w:tcW w:w="6524" w:type="dxa"/>
            <w:vAlign w:val="center"/>
          </w:tcPr>
          <w:p w:rsidR="00681867" w:rsidRPr="00432122" w:rsidRDefault="00681867" w:rsidP="004272CE">
            <w:pPr>
              <w:pStyle w:val="TableText"/>
            </w:pPr>
            <w:r w:rsidRPr="00432122">
              <w:t xml:space="preserve">“Key words for use in RFCs to Indicate Requirement Levels”, S. Bradner, March 1997. Available at </w:t>
            </w:r>
            <w:hyperlink r:id="rId16" w:history="1">
              <w:r w:rsidRPr="00432122">
                <w:rPr>
                  <w:rStyle w:val="Lienhypertexte"/>
                  <w:color w:val="auto"/>
                  <w:u w:val="none"/>
                </w:rPr>
                <w:t>http://www.ietf.org/rfc/rfc2119.txt</w:t>
              </w:r>
            </w:hyperlink>
            <w:r w:rsidRPr="00432122">
              <w:t xml:space="preserve"> </w:t>
            </w:r>
          </w:p>
        </w:tc>
      </w:tr>
      <w:tr w:rsidR="00FF1539" w:rsidRPr="00432122" w:rsidTr="00A5625B">
        <w:tc>
          <w:tcPr>
            <w:tcW w:w="714" w:type="dxa"/>
            <w:vAlign w:val="center"/>
          </w:tcPr>
          <w:p w:rsidR="00FF1539" w:rsidRPr="00432122" w:rsidRDefault="00FF1539" w:rsidP="004272CE">
            <w:pPr>
              <w:pStyle w:val="TableReferencenumber"/>
            </w:pPr>
          </w:p>
        </w:tc>
        <w:tc>
          <w:tcPr>
            <w:tcW w:w="1838" w:type="dxa"/>
            <w:vAlign w:val="center"/>
          </w:tcPr>
          <w:p w:rsidR="00FF1539" w:rsidRPr="00432122" w:rsidRDefault="00FF1539" w:rsidP="00FF1539">
            <w:pPr>
              <w:pStyle w:val="TableText"/>
            </w:pPr>
            <w:bookmarkStart w:id="26" w:name="RIG"/>
            <w:r w:rsidRPr="00432122">
              <w:t>[Implementation Guidelines]</w:t>
            </w:r>
            <w:bookmarkEnd w:id="26"/>
          </w:p>
        </w:tc>
        <w:tc>
          <w:tcPr>
            <w:tcW w:w="6524" w:type="dxa"/>
            <w:vAlign w:val="center"/>
          </w:tcPr>
          <w:p w:rsidR="00FF1539" w:rsidRPr="00432122" w:rsidRDefault="00FF1539" w:rsidP="004272CE">
            <w:pPr>
              <w:pStyle w:val="TableText"/>
            </w:pPr>
            <w:r w:rsidRPr="00432122">
              <w:t>RCS-e Implementation Guidelines v3.3</w:t>
            </w:r>
          </w:p>
          <w:p w:rsidR="00FF1539" w:rsidRPr="00432122" w:rsidRDefault="00797369" w:rsidP="004272CE">
            <w:pPr>
              <w:pStyle w:val="TableText"/>
            </w:pPr>
            <w:hyperlink r:id="rId17" w:history="1">
              <w:r w:rsidR="00FF1539" w:rsidRPr="00432122">
                <w:rPr>
                  <w:rStyle w:val="Lienhypertexte"/>
                </w:rPr>
                <w:t>http://www.gsma.com/rcs/</w:t>
              </w:r>
            </w:hyperlink>
            <w:r w:rsidR="00FF1539" w:rsidRPr="00432122">
              <w:t xml:space="preserve"> </w:t>
            </w:r>
          </w:p>
        </w:tc>
      </w:tr>
      <w:tr w:rsidR="001C3FF9" w:rsidRPr="00432122" w:rsidTr="00A5625B">
        <w:tc>
          <w:tcPr>
            <w:tcW w:w="714" w:type="dxa"/>
            <w:vAlign w:val="center"/>
          </w:tcPr>
          <w:p w:rsidR="001C3FF9" w:rsidRPr="00432122" w:rsidRDefault="001C3FF9" w:rsidP="004272CE">
            <w:pPr>
              <w:pStyle w:val="TableReferencenumber"/>
            </w:pPr>
          </w:p>
        </w:tc>
        <w:tc>
          <w:tcPr>
            <w:tcW w:w="1838" w:type="dxa"/>
            <w:vAlign w:val="center"/>
          </w:tcPr>
          <w:p w:rsidR="001C3FF9" w:rsidRPr="00432122" w:rsidRDefault="001C3FF9" w:rsidP="004272CE">
            <w:pPr>
              <w:pStyle w:val="TableText"/>
            </w:pPr>
            <w:bookmarkStart w:id="27" w:name="UIConn"/>
            <w:r w:rsidRPr="00432122">
              <w:t>[RCS-e UI Connector]</w:t>
            </w:r>
            <w:bookmarkEnd w:id="27"/>
          </w:p>
        </w:tc>
        <w:tc>
          <w:tcPr>
            <w:tcW w:w="6524" w:type="dxa"/>
            <w:vAlign w:val="center"/>
          </w:tcPr>
          <w:p w:rsidR="001C3FF9" w:rsidRPr="00432122" w:rsidRDefault="001C3FF9" w:rsidP="001C3FF9">
            <w:pPr>
              <w:spacing w:before="40" w:after="40" w:line="276" w:lineRule="auto"/>
              <w:rPr>
                <w:sz w:val="20"/>
                <w:szCs w:val="22"/>
                <w:lang w:eastAsia="de-DE"/>
              </w:rPr>
            </w:pPr>
            <w:r w:rsidRPr="00432122">
              <w:rPr>
                <w:sz w:val="20"/>
                <w:szCs w:val="22"/>
                <w:lang w:eastAsia="de-DE"/>
              </w:rPr>
              <w:t>GSMA RCS-e UI connector Guidelines (RCS UIC_001) 1.0</w:t>
            </w:r>
          </w:p>
          <w:p w:rsidR="001C3FF9" w:rsidRPr="00432122" w:rsidRDefault="00797369" w:rsidP="001C3FF9">
            <w:pPr>
              <w:spacing w:before="40" w:after="40" w:line="276" w:lineRule="auto"/>
              <w:rPr>
                <w:rStyle w:val="Lienhypertexte"/>
                <w:sz w:val="20"/>
                <w:szCs w:val="22"/>
                <w:lang w:eastAsia="de-DE"/>
              </w:rPr>
            </w:pPr>
            <w:hyperlink r:id="rId18" w:history="1">
              <w:r w:rsidR="001C3FF9" w:rsidRPr="00432122">
                <w:rPr>
                  <w:rStyle w:val="Lienhypertexte"/>
                  <w:sz w:val="20"/>
                  <w:szCs w:val="22"/>
                  <w:lang w:eastAsia="de-DE"/>
                </w:rPr>
                <w:t>http://www.gsma.com/</w:t>
              </w:r>
            </w:hyperlink>
          </w:p>
          <w:p w:rsidR="001C3FF9" w:rsidRPr="00432122" w:rsidRDefault="001C3FF9" w:rsidP="004272CE">
            <w:pPr>
              <w:pStyle w:val="TableText"/>
            </w:pPr>
            <w:r w:rsidRPr="00432122">
              <w:rPr>
                <w:rStyle w:val="Lienhypertexte"/>
                <w:highlight w:val="yellow"/>
              </w:rPr>
              <w:t>[Editor’s Note: To be updated with permanent Doc Number and Title]</w:t>
            </w:r>
          </w:p>
        </w:tc>
      </w:tr>
    </w:tbl>
    <w:p w:rsidR="00681867" w:rsidRPr="00432122" w:rsidRDefault="00681867" w:rsidP="00681867">
      <w:pPr>
        <w:pStyle w:val="Titre2"/>
      </w:pPr>
      <w:bookmarkStart w:id="28" w:name="_Toc333330452"/>
      <w:bookmarkStart w:id="29" w:name="_Toc358022556"/>
      <w:bookmarkEnd w:id="1"/>
      <w:bookmarkEnd w:id="20"/>
      <w:bookmarkEnd w:id="21"/>
      <w:r w:rsidRPr="00432122">
        <w:t>Conventions</w:t>
      </w:r>
      <w:bookmarkEnd w:id="28"/>
      <w:bookmarkEnd w:id="29"/>
    </w:p>
    <w:p w:rsidR="00681867" w:rsidRPr="00432122" w:rsidRDefault="009141EC" w:rsidP="00AF4B62">
      <w:pPr>
        <w:pStyle w:val="NormalParagraph"/>
      </w:pPr>
      <w:r w:rsidRPr="00432122" w:rsidDel="009141EC">
        <w:t xml:space="preserve"> </w:t>
      </w:r>
      <w:r w:rsidR="00681867" w:rsidRPr="00432122">
        <w:t xml:space="preserve">“The key words “must”, “must not”, “required”, “shall”, “shall not”, “should”, “should not”, “recommended”, “may”, and “optional” in this document are to be interpreted as described in </w:t>
      </w:r>
      <w:r w:rsidR="00797369" w:rsidRPr="00432122">
        <w:fldChar w:fldCharType="begin"/>
      </w:r>
      <w:r w:rsidR="0067303C" w:rsidRPr="00432122">
        <w:instrText xml:space="preserve"> REF RFC2119 \h </w:instrText>
      </w:r>
      <w:r w:rsidR="00797369" w:rsidRPr="00432122">
        <w:fldChar w:fldCharType="separate"/>
      </w:r>
      <w:r w:rsidR="0067303C" w:rsidRPr="00432122">
        <w:t>[RFC 2119]</w:t>
      </w:r>
      <w:r w:rsidR="00797369" w:rsidRPr="00432122">
        <w:fldChar w:fldCharType="end"/>
      </w:r>
      <w:r w:rsidR="00681867" w:rsidRPr="00432122">
        <w:t>.”</w:t>
      </w:r>
    </w:p>
    <w:p w:rsidR="00944378" w:rsidRPr="00432122" w:rsidRDefault="00233BBD" w:rsidP="00F14715">
      <w:pPr>
        <w:pStyle w:val="Titre1"/>
      </w:pPr>
      <w:bookmarkStart w:id="30" w:name="_Toc358022557"/>
      <w:r w:rsidRPr="00432122">
        <w:t>API</w:t>
      </w:r>
      <w:r w:rsidR="004272CE" w:rsidRPr="00432122">
        <w:t xml:space="preserve"> Architecture</w:t>
      </w:r>
      <w:bookmarkEnd w:id="30"/>
    </w:p>
    <w:p w:rsidR="00944378" w:rsidRPr="00432122" w:rsidRDefault="004272CE" w:rsidP="00233BBD">
      <w:pPr>
        <w:pStyle w:val="Titre2"/>
      </w:pPr>
      <w:bookmarkStart w:id="31" w:name="_Toc358022558"/>
      <w:r w:rsidRPr="00432122">
        <w:t>Architecture</w:t>
      </w:r>
      <w:r w:rsidR="00233BBD" w:rsidRPr="00432122">
        <w:t xml:space="preserve"> </w:t>
      </w:r>
      <w:r w:rsidRPr="00432122">
        <w:t>Overview</w:t>
      </w:r>
      <w:bookmarkEnd w:id="31"/>
    </w:p>
    <w:p w:rsidR="0096154D" w:rsidRPr="00432122" w:rsidRDefault="0096154D" w:rsidP="0067303C">
      <w:pPr>
        <w:rPr>
          <w:lang w:eastAsia="en-GB"/>
        </w:rPr>
      </w:pPr>
      <w:bookmarkStart w:id="32" w:name="_Toc350519268"/>
      <w:bookmarkStart w:id="33" w:name="_Toc350519271"/>
      <w:bookmarkEnd w:id="32"/>
      <w:bookmarkEnd w:id="33"/>
      <w:r w:rsidRPr="00432122">
        <w:rPr>
          <w:lang w:eastAsia="en-GB"/>
        </w:rPr>
        <w:t xml:space="preserve">The </w:t>
      </w:r>
      <w:r w:rsidR="00693F81" w:rsidRPr="00432122">
        <w:rPr>
          <w:lang w:eastAsia="en-GB"/>
        </w:rPr>
        <w:t>joyn</w:t>
      </w:r>
      <w:r w:rsidRPr="00432122">
        <w:rPr>
          <w:lang w:eastAsia="en-GB"/>
        </w:rPr>
        <w:t xml:space="preserve"> Client architecture is composed of several sub</w:t>
      </w:r>
      <w:r w:rsidR="00B75962" w:rsidRPr="00432122">
        <w:rPr>
          <w:lang w:eastAsia="en-GB"/>
        </w:rPr>
        <w:t>-</w:t>
      </w:r>
      <w:r w:rsidRPr="00432122">
        <w:rPr>
          <w:lang w:eastAsia="en-GB"/>
        </w:rPr>
        <w:t>systems, organised into functional layers as shown in the diagram below.</w:t>
      </w:r>
    </w:p>
    <w:p w:rsidR="0096154D" w:rsidRPr="00432122" w:rsidRDefault="0096154D" w:rsidP="0067303C">
      <w:r w:rsidRPr="00432122">
        <w:rPr>
          <w:lang w:eastAsia="en-GB"/>
        </w:rPr>
        <w:lastRenderedPageBreak/>
        <w:t xml:space="preserve">The fundamental enabling component is the </w:t>
      </w:r>
      <w:r w:rsidRPr="00432122">
        <w:rPr>
          <w:b/>
          <w:lang w:eastAsia="en-GB"/>
        </w:rPr>
        <w:t>IMS Stack</w:t>
      </w:r>
      <w:r w:rsidRPr="00432122">
        <w:rPr>
          <w:lang w:eastAsia="en-GB"/>
        </w:rPr>
        <w:t xml:space="preserve"> which contains the protocol suite </w:t>
      </w:r>
      <w:r w:rsidRPr="00432122">
        <w:rPr>
          <w:noProof/>
          <w:lang w:eastAsia="en-GB"/>
        </w:rPr>
        <w:t>(</w:t>
      </w:r>
      <w:r w:rsidR="00B75962" w:rsidRPr="00432122">
        <w:rPr>
          <w:noProof/>
          <w:lang w:eastAsia="en-GB"/>
        </w:rPr>
        <w:t>Session Initiation Protocol [</w:t>
      </w:r>
      <w:r w:rsidRPr="00432122">
        <w:rPr>
          <w:noProof/>
          <w:lang w:eastAsia="en-GB"/>
        </w:rPr>
        <w:t>SIP</w:t>
      </w:r>
      <w:r w:rsidR="00B75962" w:rsidRPr="00432122">
        <w:rPr>
          <w:noProof/>
          <w:lang w:eastAsia="en-GB"/>
        </w:rPr>
        <w:t>]</w:t>
      </w:r>
      <w:r w:rsidRPr="00432122">
        <w:rPr>
          <w:noProof/>
          <w:lang w:eastAsia="en-GB"/>
        </w:rPr>
        <w:t xml:space="preserve">, </w:t>
      </w:r>
      <w:r w:rsidR="00B75962" w:rsidRPr="00432122">
        <w:rPr>
          <w:noProof/>
          <w:lang w:eastAsia="en-GB"/>
        </w:rPr>
        <w:t>Message Session Relay Protocol [</w:t>
      </w:r>
      <w:r w:rsidRPr="00432122">
        <w:rPr>
          <w:noProof/>
          <w:lang w:eastAsia="en-GB"/>
        </w:rPr>
        <w:t>MSRP</w:t>
      </w:r>
      <w:r w:rsidR="00B75962" w:rsidRPr="00432122">
        <w:rPr>
          <w:noProof/>
          <w:lang w:eastAsia="en-GB"/>
        </w:rPr>
        <w:t>]</w:t>
      </w:r>
      <w:r w:rsidRPr="00432122">
        <w:rPr>
          <w:noProof/>
          <w:lang w:eastAsia="en-GB"/>
        </w:rPr>
        <w:t xml:space="preserve">, </w:t>
      </w:r>
      <w:r w:rsidR="00B75962" w:rsidRPr="00432122">
        <w:rPr>
          <w:noProof/>
          <w:lang w:eastAsia="en-GB"/>
        </w:rPr>
        <w:t>Real-Time Protocol [</w:t>
      </w:r>
      <w:r w:rsidRPr="00432122">
        <w:rPr>
          <w:noProof/>
          <w:lang w:eastAsia="en-GB"/>
        </w:rPr>
        <w:t>RTP</w:t>
      </w:r>
      <w:r w:rsidR="00B75962" w:rsidRPr="00432122">
        <w:rPr>
          <w:noProof/>
          <w:lang w:eastAsia="en-GB"/>
        </w:rPr>
        <w:t>]</w:t>
      </w:r>
      <w:r w:rsidRPr="00432122">
        <w:rPr>
          <w:noProof/>
          <w:lang w:eastAsia="en-GB"/>
        </w:rPr>
        <w:t>/</w:t>
      </w:r>
      <w:r w:rsidR="00B75962" w:rsidRPr="00432122">
        <w:rPr>
          <w:noProof/>
          <w:lang w:eastAsia="en-GB"/>
        </w:rPr>
        <w:t>Real-Time Control Protocol [</w:t>
      </w:r>
      <w:r w:rsidRPr="00432122">
        <w:rPr>
          <w:noProof/>
          <w:lang w:eastAsia="en-GB"/>
        </w:rPr>
        <w:t>RTCP</w:t>
      </w:r>
      <w:r w:rsidR="00B75962" w:rsidRPr="00432122">
        <w:rPr>
          <w:noProof/>
          <w:lang w:eastAsia="en-GB"/>
        </w:rPr>
        <w:t>]</w:t>
      </w:r>
      <w:r w:rsidRPr="00432122">
        <w:rPr>
          <w:noProof/>
          <w:lang w:eastAsia="en-GB"/>
        </w:rPr>
        <w:t>,</w:t>
      </w:r>
      <w:r w:rsidR="00B75962" w:rsidRPr="00432122">
        <w:rPr>
          <w:noProof/>
          <w:lang w:eastAsia="en-GB"/>
        </w:rPr>
        <w:t xml:space="preserve"> Hyper-Text Transfer Protocol</w:t>
      </w:r>
      <w:r w:rsidRPr="00432122">
        <w:rPr>
          <w:noProof/>
          <w:lang w:eastAsia="en-GB"/>
        </w:rPr>
        <w:t xml:space="preserve"> </w:t>
      </w:r>
      <w:r w:rsidR="00B75962" w:rsidRPr="00432122">
        <w:rPr>
          <w:noProof/>
          <w:lang w:eastAsia="en-GB"/>
        </w:rPr>
        <w:t>[</w:t>
      </w:r>
      <w:r w:rsidRPr="00432122">
        <w:rPr>
          <w:noProof/>
          <w:lang w:eastAsia="en-GB"/>
        </w:rPr>
        <w:t>HTTP</w:t>
      </w:r>
      <w:r w:rsidR="00B75962" w:rsidRPr="00432122">
        <w:rPr>
          <w:noProof/>
          <w:lang w:eastAsia="en-GB"/>
        </w:rPr>
        <w:t>],</w:t>
      </w:r>
      <w:r w:rsidRPr="00432122">
        <w:rPr>
          <w:noProof/>
          <w:lang w:eastAsia="en-GB"/>
        </w:rPr>
        <w:t xml:space="preserve"> etc.)</w:t>
      </w:r>
      <w:r w:rsidRPr="00432122">
        <w:rPr>
          <w:lang w:eastAsia="en-GB"/>
        </w:rPr>
        <w:t xml:space="preserve"> and </w:t>
      </w:r>
      <w:r w:rsidRPr="00432122">
        <w:t xml:space="preserve">core services (IMS </w:t>
      </w:r>
      <w:r w:rsidR="001B4171" w:rsidRPr="00432122">
        <w:t>S</w:t>
      </w:r>
      <w:r w:rsidRPr="00432122">
        <w:t>ession Management, Media management, Registration</w:t>
      </w:r>
      <w:r w:rsidR="00432122" w:rsidRPr="00432122">
        <w:t>,</w:t>
      </w:r>
      <w:r w:rsidRPr="00432122">
        <w:t xml:space="preserve"> </w:t>
      </w:r>
      <w:r w:rsidR="00432122" w:rsidRPr="00432122">
        <w:t>etc.</w:t>
      </w:r>
      <w:r w:rsidRPr="00432122">
        <w:t>). The functionality of this component is governed by the IMS specifications.</w:t>
      </w:r>
    </w:p>
    <w:p w:rsidR="0096154D" w:rsidRPr="00432122" w:rsidRDefault="0096154D" w:rsidP="0067303C">
      <w:r w:rsidRPr="00432122">
        <w:t xml:space="preserve">Above IMS there are the </w:t>
      </w:r>
      <w:r w:rsidR="00B75962" w:rsidRPr="00432122">
        <w:rPr>
          <w:b/>
        </w:rPr>
        <w:t>Rich Communication Services</w:t>
      </w:r>
      <w:r w:rsidR="00B75962" w:rsidRPr="00432122">
        <w:t xml:space="preserve"> (</w:t>
      </w:r>
      <w:r w:rsidRPr="00432122">
        <w:rPr>
          <w:b/>
        </w:rPr>
        <w:t>RCS</w:t>
      </w:r>
      <w:r w:rsidR="00B75962" w:rsidRPr="00432122">
        <w:rPr>
          <w:b/>
        </w:rPr>
        <w:t>)</w:t>
      </w:r>
      <w:r w:rsidRPr="00432122">
        <w:rPr>
          <w:b/>
        </w:rPr>
        <w:t xml:space="preserve"> Enablers</w:t>
      </w:r>
      <w:r w:rsidRPr="00432122">
        <w:t>, comprising the functionality to enable RCS-based Chat, Video and Image sharing, File Transfer and other RCS services. The functionality of this layer is governed by the GSMA RCS specifications.</w:t>
      </w:r>
    </w:p>
    <w:p w:rsidR="0096154D" w:rsidRPr="00432122" w:rsidRDefault="0096154D" w:rsidP="0067303C">
      <w:r w:rsidRPr="00432122">
        <w:t xml:space="preserve">Access to these functional layers is mediated by the </w:t>
      </w:r>
      <w:r w:rsidRPr="00432122">
        <w:rPr>
          <w:b/>
        </w:rPr>
        <w:t>Client logic</w:t>
      </w:r>
      <w:r w:rsidRPr="00432122">
        <w:t>, which provides the client API and the functionality to mediate access to that API by multiple clients. Client applications and services access the underlying functionality exclusively through this interface. The client logic exposes two levels of client API:</w:t>
      </w:r>
    </w:p>
    <w:p w:rsidR="0096154D" w:rsidRPr="00432122" w:rsidRDefault="0096154D" w:rsidP="001B4171">
      <w:pPr>
        <w:pStyle w:val="ListBullet1"/>
      </w:pPr>
      <w:r w:rsidRPr="00432122">
        <w:t xml:space="preserve">the </w:t>
      </w:r>
      <w:r w:rsidRPr="00432122">
        <w:rPr>
          <w:b/>
        </w:rPr>
        <w:t>Service API</w:t>
      </w:r>
      <w:r w:rsidRPr="00432122">
        <w:t>, which is the principal API providing access for client applications to the RCS services (</w:t>
      </w:r>
      <w:r w:rsidR="001B4171" w:rsidRPr="00432122">
        <w:t>Open Mobile Alliance [</w:t>
      </w:r>
      <w:r w:rsidRPr="00432122">
        <w:t>OMA</w:t>
      </w:r>
      <w:r w:rsidR="001B4171" w:rsidRPr="00432122">
        <w:t>]</w:t>
      </w:r>
      <w:r w:rsidRPr="00432122">
        <w:t xml:space="preserve"> </w:t>
      </w:r>
      <w:r w:rsidR="001B4171" w:rsidRPr="00432122">
        <w:t>SIP Instant Message and Presence Leveraging  Extensions [SIMPLE] Instant Messaging [</w:t>
      </w:r>
      <w:r w:rsidRPr="00432122">
        <w:t>IM</w:t>
      </w:r>
      <w:r w:rsidR="001B4171" w:rsidRPr="00432122">
        <w:t>]</w:t>
      </w:r>
      <w:r w:rsidRPr="00432122">
        <w:t>, GSMA Video Share, GSMA Image Share</w:t>
      </w:r>
      <w:r w:rsidR="00432122" w:rsidRPr="00432122">
        <w:t>,</w:t>
      </w:r>
      <w:r w:rsidRPr="00432122">
        <w:t xml:space="preserve"> </w:t>
      </w:r>
      <w:r w:rsidR="00432122" w:rsidRPr="00432122">
        <w:t>etc.</w:t>
      </w:r>
      <w:r w:rsidRPr="00432122">
        <w:t xml:space="preserve">). </w:t>
      </w:r>
    </w:p>
    <w:p w:rsidR="0096154D" w:rsidRPr="00432122" w:rsidRDefault="0096154D" w:rsidP="001B4171">
      <w:pPr>
        <w:pStyle w:val="ListBullet1"/>
      </w:pPr>
      <w:r w:rsidRPr="00432122">
        <w:t xml:space="preserve">the </w:t>
      </w:r>
      <w:r w:rsidRPr="00432122">
        <w:rPr>
          <w:b/>
        </w:rPr>
        <w:t>Privileged Client API</w:t>
      </w:r>
      <w:r w:rsidRPr="00432122">
        <w:t>, which provides access to particularly sensitive parts of the stack.</w:t>
      </w:r>
    </w:p>
    <w:p w:rsidR="0096154D" w:rsidRPr="00432122" w:rsidRDefault="0096154D" w:rsidP="0067303C">
      <w:pPr>
        <w:rPr>
          <w:lang w:eastAsia="en-GB"/>
        </w:rPr>
      </w:pPr>
      <w:r w:rsidRPr="00432122">
        <w:rPr>
          <w:lang w:eastAsia="en-GB"/>
        </w:rPr>
        <w:t xml:space="preserve">The </w:t>
      </w:r>
      <w:r w:rsidR="00693F81" w:rsidRPr="00432122">
        <w:rPr>
          <w:lang w:eastAsia="en-GB"/>
        </w:rPr>
        <w:t>joyn</w:t>
      </w:r>
      <w:r w:rsidRPr="00432122">
        <w:rPr>
          <w:lang w:eastAsia="en-GB"/>
        </w:rPr>
        <w:t xml:space="preserve"> </w:t>
      </w:r>
      <w:r w:rsidRPr="00432122">
        <w:rPr>
          <w:b/>
          <w:lang w:eastAsia="en-GB"/>
        </w:rPr>
        <w:t>Core Applications</w:t>
      </w:r>
      <w:r w:rsidRPr="00432122">
        <w:rPr>
          <w:lang w:eastAsia="en-GB"/>
        </w:rPr>
        <w:t xml:space="preserve"> are the (typically embedded) applications that provide the end-user’s access to RCS services. The Core Applications also expose a </w:t>
      </w:r>
      <w:r w:rsidRPr="00432122">
        <w:rPr>
          <w:b/>
          <w:lang w:eastAsia="en-GB"/>
        </w:rPr>
        <w:t>UX API</w:t>
      </w:r>
      <w:r w:rsidR="001B4171" w:rsidRPr="00432122">
        <w:rPr>
          <w:lang w:eastAsia="en-GB"/>
        </w:rPr>
        <w:t xml:space="preserve"> (not shown i</w:t>
      </w:r>
      <w:r w:rsidRPr="00432122">
        <w:rPr>
          <w:lang w:eastAsia="en-GB"/>
        </w:rPr>
        <w:t xml:space="preserve">n </w:t>
      </w:r>
      <w:fldSimple w:instr=" REF _Ref357670572 \h  \* MERGEFORMAT ">
        <w:r w:rsidR="001B4171" w:rsidRPr="00432122">
          <w:t xml:space="preserve">Figure </w:t>
        </w:r>
        <w:r w:rsidR="001B4171" w:rsidRPr="00432122">
          <w:rPr>
            <w:noProof/>
          </w:rPr>
          <w:t>1</w:t>
        </w:r>
      </w:fldSimple>
      <w:r w:rsidRPr="00432122">
        <w:rPr>
          <w:lang w:eastAsia="en-GB"/>
        </w:rPr>
        <w:t>) whereby other applications can programmatically invoke operations that are interactively fulfilled by the Core Applications. Core Applications make use of both the Service API and the Privileged Client API.</w:t>
      </w:r>
    </w:p>
    <w:p w:rsidR="0096154D" w:rsidRPr="00432122" w:rsidRDefault="0096154D" w:rsidP="0067303C">
      <w:pPr>
        <w:rPr>
          <w:i/>
          <w:lang w:eastAsia="en-GB"/>
        </w:rPr>
      </w:pPr>
      <w:r w:rsidRPr="00432122">
        <w:rPr>
          <w:lang w:eastAsia="en-GB"/>
        </w:rPr>
        <w:t xml:space="preserve">The architecture is intended to enable </w:t>
      </w:r>
      <w:r w:rsidRPr="00432122">
        <w:rPr>
          <w:b/>
          <w:lang w:eastAsia="en-GB"/>
        </w:rPr>
        <w:t>Third Party Applications</w:t>
      </w:r>
      <w:r w:rsidRPr="00432122">
        <w:rPr>
          <w:lang w:eastAsia="en-GB"/>
        </w:rPr>
        <w:t xml:space="preserve"> to make direct use also of the Service API, enabling programmatic access to the RCS services. The Service API is scoped so as to make access by Third Party Applications possible subject to those applications having the appropriate permission.</w:t>
      </w:r>
    </w:p>
    <w:p w:rsidR="0096154D" w:rsidRPr="00432122" w:rsidRDefault="0096154D" w:rsidP="0067303C">
      <w:pPr>
        <w:rPr>
          <w:lang w:eastAsia="en-GB"/>
        </w:rPr>
      </w:pPr>
      <w:r w:rsidRPr="00432122">
        <w:rPr>
          <w:lang w:eastAsia="en-GB"/>
        </w:rPr>
        <w:t xml:space="preserve">A special distinction is made for independent applications, labelled here as </w:t>
      </w:r>
      <w:r w:rsidRPr="00432122">
        <w:rPr>
          <w:b/>
          <w:lang w:eastAsia="en-GB"/>
        </w:rPr>
        <w:t>Trusted Applications</w:t>
      </w:r>
      <w:r w:rsidRPr="00432122">
        <w:rPr>
          <w:lang w:eastAsia="en-GB"/>
        </w:rPr>
        <w:t xml:space="preserve"> that provide services directly on top of the IMS Stack (and which may themselves define their own Service APIs).</w:t>
      </w:r>
    </w:p>
    <w:p w:rsidR="002A6D13" w:rsidRPr="00432122" w:rsidRDefault="002A6D13" w:rsidP="00611616">
      <w:pPr>
        <w:spacing w:after="200" w:line="276" w:lineRule="auto"/>
        <w:jc w:val="center"/>
        <w:rPr>
          <w:szCs w:val="22"/>
          <w:lang w:eastAsia="en-GB"/>
        </w:rPr>
      </w:pPr>
    </w:p>
    <w:p w:rsidR="001B4171" w:rsidRPr="00432122" w:rsidRDefault="00CA5E6F" w:rsidP="001B4171">
      <w:pPr>
        <w:pStyle w:val="NormalParagraph"/>
        <w:keepNext/>
        <w:jc w:val="center"/>
      </w:pPr>
      <w:bookmarkStart w:id="34" w:name="_Toc352249159"/>
      <w:r>
        <w:rPr>
          <w:noProof/>
        </w:rPr>
        <w:lastRenderedPageBreak/>
        <w:pict>
          <v:shape id="Picture 23" o:spid="_x0000_i1026" type="#_x0000_t75" style="width:351.75pt;height:345pt;visibility:visible">
            <v:imagedata r:id="rId19" o:title=""/>
          </v:shape>
        </w:pict>
      </w:r>
      <w:bookmarkEnd w:id="34"/>
    </w:p>
    <w:p w:rsidR="002A6D13" w:rsidRPr="00432122" w:rsidRDefault="001B4171" w:rsidP="001B4171">
      <w:pPr>
        <w:pStyle w:val="Lgende"/>
        <w:jc w:val="center"/>
        <w:rPr>
          <w:rFonts w:cs="Arial"/>
          <w:szCs w:val="26"/>
        </w:rPr>
      </w:pPr>
      <w:bookmarkStart w:id="35" w:name="_Ref357670572"/>
      <w:r w:rsidRPr="00432122">
        <w:t xml:space="preserve">Figure </w:t>
      </w:r>
      <w:fldSimple w:instr=" SEQ Figure \* ARABIC ">
        <w:r w:rsidR="001D7778" w:rsidRPr="00432122">
          <w:rPr>
            <w:noProof/>
          </w:rPr>
          <w:t>1</w:t>
        </w:r>
      </w:fldSimple>
      <w:bookmarkEnd w:id="35"/>
      <w:r w:rsidRPr="00432122">
        <w:t>: General Architecture Overview</w:t>
      </w:r>
    </w:p>
    <w:p w:rsidR="002A6D13" w:rsidRPr="00432122" w:rsidRDefault="002A6D13" w:rsidP="00611616">
      <w:pPr>
        <w:spacing w:after="200" w:line="276" w:lineRule="auto"/>
        <w:rPr>
          <w:szCs w:val="22"/>
          <w:lang w:eastAsia="en-GB"/>
        </w:rPr>
      </w:pPr>
    </w:p>
    <w:p w:rsidR="002A6D13" w:rsidRPr="00432122" w:rsidRDefault="002A6D13" w:rsidP="00AE43AA">
      <w:pPr>
        <w:pStyle w:val="Titre3"/>
      </w:pPr>
      <w:bookmarkStart w:id="36" w:name="_Toc351038543"/>
      <w:bookmarkStart w:id="37" w:name="_Toc351038544"/>
      <w:bookmarkStart w:id="38" w:name="_Toc351038545"/>
      <w:bookmarkStart w:id="39" w:name="_Toc350864583"/>
      <w:bookmarkStart w:id="40" w:name="_Toc351038546"/>
      <w:bookmarkStart w:id="41" w:name="_Toc350374567"/>
      <w:bookmarkStart w:id="42" w:name="_Toc350374568"/>
      <w:bookmarkStart w:id="43" w:name="_Toc350374569"/>
      <w:bookmarkStart w:id="44" w:name="_Toc358022559"/>
      <w:bookmarkEnd w:id="36"/>
      <w:bookmarkEnd w:id="37"/>
      <w:bookmarkEnd w:id="38"/>
      <w:bookmarkEnd w:id="39"/>
      <w:bookmarkEnd w:id="40"/>
      <w:bookmarkEnd w:id="41"/>
      <w:bookmarkEnd w:id="42"/>
      <w:bookmarkEnd w:id="43"/>
      <w:r w:rsidRPr="00432122">
        <w:t>API Descriptions</w:t>
      </w:r>
      <w:bookmarkEnd w:id="44"/>
    </w:p>
    <w:p w:rsidR="002A6D13" w:rsidRPr="00432122" w:rsidRDefault="002A6D13" w:rsidP="0067303C">
      <w:pPr>
        <w:rPr>
          <w:lang w:eastAsia="en-GB"/>
        </w:rPr>
      </w:pPr>
      <w:r w:rsidRPr="00432122">
        <w:rPr>
          <w:lang w:eastAsia="en-GB"/>
        </w:rPr>
        <w:t>Architecturally, the four API types can be classed a</w:t>
      </w:r>
      <w:r w:rsidR="00410C99" w:rsidRPr="00432122">
        <w:rPr>
          <w:lang w:eastAsia="en-GB"/>
        </w:rPr>
        <w:t xml:space="preserve">s exposing </w:t>
      </w:r>
      <w:r w:rsidR="00693F81" w:rsidRPr="00432122">
        <w:rPr>
          <w:lang w:eastAsia="en-GB"/>
        </w:rPr>
        <w:t>j</w:t>
      </w:r>
      <w:r w:rsidR="00410C99" w:rsidRPr="00432122">
        <w:rPr>
          <w:lang w:eastAsia="en-GB"/>
        </w:rPr>
        <w:t>oyn functionality (</w:t>
      </w:r>
      <w:r w:rsidRPr="00432122">
        <w:rPr>
          <w:lang w:eastAsia="en-GB"/>
        </w:rPr>
        <w:t xml:space="preserve">UX API, Service API and </w:t>
      </w:r>
      <w:r w:rsidR="00E2503F" w:rsidRPr="00432122">
        <w:rPr>
          <w:lang w:eastAsia="en-GB"/>
        </w:rPr>
        <w:t>Privileged Client API</w:t>
      </w:r>
      <w:r w:rsidRPr="00432122">
        <w:rPr>
          <w:lang w:eastAsia="en-GB"/>
        </w:rPr>
        <w:t>) and APIs exposing IMS stack functionality (IMS API).</w:t>
      </w:r>
    </w:p>
    <w:p w:rsidR="002A6D13" w:rsidRPr="00432122" w:rsidRDefault="002A6D13" w:rsidP="00410C99">
      <w:pPr>
        <w:pStyle w:val="Titre4"/>
        <w:rPr>
          <w:rFonts w:eastAsia="Malgun Gothic"/>
        </w:rPr>
      </w:pPr>
      <w:r w:rsidRPr="00432122">
        <w:rPr>
          <w:rFonts w:eastAsia="Malgun Gothic"/>
        </w:rPr>
        <w:t>UX APIs</w:t>
      </w:r>
    </w:p>
    <w:p w:rsidR="002A6D13" w:rsidRPr="00432122" w:rsidRDefault="00410C99" w:rsidP="0067303C">
      <w:pPr>
        <w:rPr>
          <w:noProof/>
          <w:szCs w:val="22"/>
          <w:lang w:eastAsia="en-GB"/>
        </w:rPr>
      </w:pPr>
      <w:r w:rsidRPr="00432122">
        <w:rPr>
          <w:noProof/>
          <w:szCs w:val="22"/>
          <w:lang w:eastAsia="en-GB"/>
        </w:rPr>
        <w:t xml:space="preserve">UX APIs </w:t>
      </w:r>
      <w:r w:rsidRPr="00432122">
        <w:t>enable other installed applications to interface or link the native RCS service.</w:t>
      </w:r>
    </w:p>
    <w:p w:rsidR="0096154D" w:rsidRPr="00432122" w:rsidRDefault="0096154D" w:rsidP="0096154D">
      <w:pPr>
        <w:pStyle w:val="Titre4"/>
        <w:rPr>
          <w:lang w:bidi="ar-SA"/>
        </w:rPr>
      </w:pPr>
      <w:r w:rsidRPr="00432122">
        <w:rPr>
          <w:lang w:bidi="ar-SA"/>
        </w:rPr>
        <w:t>Service APIs</w:t>
      </w:r>
    </w:p>
    <w:p w:rsidR="0096154D" w:rsidRPr="00432122" w:rsidRDefault="0096154D" w:rsidP="0067303C">
      <w:pPr>
        <w:rPr>
          <w:noProof/>
          <w:szCs w:val="22"/>
        </w:rPr>
      </w:pPr>
      <w:r w:rsidRPr="00432122">
        <w:rPr>
          <w:noProof/>
          <w:szCs w:val="22"/>
        </w:rPr>
        <w:t>Service APIs provide a functional interface to the RCS enablers, enabling the Core Applications and Third Party Applications to interoperate with other RCS devices whilst relying on the stack to ensure conformance to the RCS-e Specification.</w:t>
      </w:r>
    </w:p>
    <w:p w:rsidR="0096154D" w:rsidRPr="00432122" w:rsidRDefault="0096154D" w:rsidP="0067303C">
      <w:pPr>
        <w:rPr>
          <w:noProof/>
          <w:szCs w:val="22"/>
        </w:rPr>
      </w:pPr>
      <w:r w:rsidRPr="00432122">
        <w:rPr>
          <w:noProof/>
          <w:szCs w:val="22"/>
        </w:rPr>
        <w:t>Those functiona</w:t>
      </w:r>
      <w:r w:rsidR="00693F81" w:rsidRPr="00432122">
        <w:rPr>
          <w:noProof/>
          <w:szCs w:val="22"/>
        </w:rPr>
        <w:t>li</w:t>
      </w:r>
      <w:r w:rsidRPr="00432122">
        <w:rPr>
          <w:noProof/>
          <w:szCs w:val="22"/>
        </w:rPr>
        <w:t>ties are:</w:t>
      </w:r>
    </w:p>
    <w:p w:rsidR="0096154D" w:rsidRPr="00432122" w:rsidRDefault="0096154D" w:rsidP="0067303C">
      <w:pPr>
        <w:pStyle w:val="ListBullet1"/>
        <w:rPr>
          <w:noProof/>
          <w:sz w:val="18"/>
          <w:szCs w:val="18"/>
        </w:rPr>
      </w:pPr>
      <w:r w:rsidRPr="00432122">
        <w:rPr>
          <w:noProof/>
        </w:rPr>
        <w:t>IM/Chat service</w:t>
      </w:r>
    </w:p>
    <w:p w:rsidR="0096154D" w:rsidRPr="00432122" w:rsidRDefault="0096154D" w:rsidP="0067303C">
      <w:pPr>
        <w:pStyle w:val="ListBullet1"/>
        <w:rPr>
          <w:noProof/>
          <w:sz w:val="18"/>
          <w:szCs w:val="18"/>
        </w:rPr>
      </w:pPr>
      <w:r w:rsidRPr="00432122">
        <w:rPr>
          <w:noProof/>
        </w:rPr>
        <w:t>Image Share</w:t>
      </w:r>
    </w:p>
    <w:p w:rsidR="0096154D" w:rsidRPr="00432122" w:rsidRDefault="0096154D" w:rsidP="0067303C">
      <w:pPr>
        <w:pStyle w:val="ListBullet1"/>
        <w:rPr>
          <w:noProof/>
          <w:sz w:val="18"/>
          <w:szCs w:val="18"/>
        </w:rPr>
      </w:pPr>
      <w:r w:rsidRPr="00432122">
        <w:rPr>
          <w:noProof/>
        </w:rPr>
        <w:t>Video Share</w:t>
      </w:r>
    </w:p>
    <w:p w:rsidR="0096154D" w:rsidRPr="00432122" w:rsidRDefault="0067303C" w:rsidP="0067303C">
      <w:pPr>
        <w:pStyle w:val="NOTE"/>
        <w:rPr>
          <w:noProof/>
          <w:sz w:val="18"/>
          <w:szCs w:val="18"/>
        </w:rPr>
      </w:pPr>
      <w:r w:rsidRPr="00432122">
        <w:rPr>
          <w:noProof/>
        </w:rPr>
        <w:t>NOTE</w:t>
      </w:r>
      <w:r w:rsidR="0096154D" w:rsidRPr="00432122">
        <w:rPr>
          <w:noProof/>
        </w:rPr>
        <w:t xml:space="preserve">: </w:t>
      </w:r>
      <w:r w:rsidRPr="00432122">
        <w:rPr>
          <w:noProof/>
        </w:rPr>
        <w:tab/>
      </w:r>
      <w:r w:rsidR="0096154D" w:rsidRPr="00432122">
        <w:rPr>
          <w:noProof/>
        </w:rPr>
        <w:t>For V</w:t>
      </w:r>
      <w:r w:rsidR="00693F81" w:rsidRPr="00432122">
        <w:rPr>
          <w:noProof/>
        </w:rPr>
        <w:t xml:space="preserve">ideo Share </w:t>
      </w:r>
      <w:r w:rsidR="0096154D" w:rsidRPr="00432122">
        <w:rPr>
          <w:noProof/>
        </w:rPr>
        <w:t>and I</w:t>
      </w:r>
      <w:r w:rsidR="00693F81" w:rsidRPr="00432122">
        <w:rPr>
          <w:noProof/>
        </w:rPr>
        <w:t>mage Share</w:t>
      </w:r>
      <w:r w:rsidR="0096154D" w:rsidRPr="00432122">
        <w:rPr>
          <w:noProof/>
        </w:rPr>
        <w:t xml:space="preserve"> functionality to be fully available, a call needs to be ongoing with a RCS contact posessing </w:t>
      </w:r>
      <w:r w:rsidR="00693F81" w:rsidRPr="00432122">
        <w:rPr>
          <w:noProof/>
        </w:rPr>
        <w:t xml:space="preserve">Video Share and Image Share </w:t>
      </w:r>
      <w:r w:rsidR="0096154D" w:rsidRPr="00432122">
        <w:rPr>
          <w:noProof/>
        </w:rPr>
        <w:t>capabilities.</w:t>
      </w:r>
    </w:p>
    <w:p w:rsidR="0096154D" w:rsidRPr="00432122" w:rsidRDefault="0096154D" w:rsidP="0067303C">
      <w:pPr>
        <w:pStyle w:val="ListBullet1"/>
        <w:rPr>
          <w:noProof/>
          <w:sz w:val="18"/>
          <w:szCs w:val="18"/>
        </w:rPr>
      </w:pPr>
      <w:r w:rsidRPr="00432122">
        <w:rPr>
          <w:noProof/>
        </w:rPr>
        <w:lastRenderedPageBreak/>
        <w:t>File Transfer</w:t>
      </w:r>
    </w:p>
    <w:p w:rsidR="0096154D" w:rsidRPr="00432122" w:rsidRDefault="0096154D" w:rsidP="0067303C">
      <w:pPr>
        <w:pStyle w:val="ListBullet1"/>
        <w:rPr>
          <w:noProof/>
        </w:rPr>
      </w:pPr>
      <w:r w:rsidRPr="00432122">
        <w:rPr>
          <w:noProof/>
        </w:rPr>
        <w:t>Client Connector</w:t>
      </w:r>
    </w:p>
    <w:p w:rsidR="0096154D" w:rsidRPr="00432122" w:rsidRDefault="0096154D" w:rsidP="0067303C">
      <w:pPr>
        <w:pStyle w:val="ListBullet1"/>
        <w:rPr>
          <w:noProof/>
        </w:rPr>
      </w:pPr>
      <w:r w:rsidRPr="00432122">
        <w:rPr>
          <w:noProof/>
        </w:rPr>
        <w:t>Capabilities</w:t>
      </w:r>
    </w:p>
    <w:p w:rsidR="0096154D" w:rsidRPr="00432122" w:rsidRDefault="0096154D" w:rsidP="0067303C">
      <w:r w:rsidRPr="00432122">
        <w:t xml:space="preserve">The APIs in this layer also expose common </w:t>
      </w:r>
      <w:r w:rsidR="00693F81" w:rsidRPr="00432122">
        <w:t>joyn</w:t>
      </w:r>
      <w:r w:rsidRPr="00432122">
        <w:t xml:space="preserve"> functionality for capability fetching and retrieving parts of the </w:t>
      </w:r>
      <w:r w:rsidR="00693F81" w:rsidRPr="00432122">
        <w:t>joyn</w:t>
      </w:r>
      <w:r w:rsidRPr="00432122">
        <w:t xml:space="preserve"> network configuration required for UI elements.</w:t>
      </w:r>
    </w:p>
    <w:p w:rsidR="002A6D13" w:rsidRPr="00432122" w:rsidRDefault="0096154D" w:rsidP="0067303C">
      <w:r w:rsidRPr="00432122">
        <w:t>In case of Android OS, client connectors as specified in [RCS-e UI Connector], enables to interface the native RCS service functionality with 3rd party applications on the device.</w:t>
      </w:r>
    </w:p>
    <w:p w:rsidR="0096154D" w:rsidRPr="00432122" w:rsidRDefault="0096154D" w:rsidP="0096154D">
      <w:pPr>
        <w:pStyle w:val="Titre4"/>
        <w:rPr>
          <w:lang w:bidi="ar-SA"/>
        </w:rPr>
      </w:pPr>
      <w:r w:rsidRPr="00432122">
        <w:rPr>
          <w:lang w:bidi="ar-SA"/>
        </w:rPr>
        <w:t>Privileged Client APIs</w:t>
      </w:r>
    </w:p>
    <w:p w:rsidR="00DD0773" w:rsidRDefault="0096154D" w:rsidP="0067303C">
      <w:pPr>
        <w:rPr>
          <w:noProof/>
        </w:rPr>
      </w:pPr>
      <w:r w:rsidRPr="00432122">
        <w:rPr>
          <w:noProof/>
        </w:rPr>
        <w:t xml:space="preserve">The APIs on this level expose sensitive internal functionality of the </w:t>
      </w:r>
      <w:r w:rsidR="00693F81" w:rsidRPr="00432122">
        <w:rPr>
          <w:noProof/>
        </w:rPr>
        <w:t>joyn</w:t>
      </w:r>
      <w:r w:rsidRPr="00432122">
        <w:rPr>
          <w:noProof/>
        </w:rPr>
        <w:t xml:space="preserve"> stack and, accordingly, access to these APIs cannot be granted by a user to any application. </w:t>
      </w:r>
    </w:p>
    <w:p w:rsidR="00F4391C" w:rsidRPr="00432122" w:rsidRDefault="00F4391C" w:rsidP="0067303C">
      <w:pPr>
        <w:rPr>
          <w:lang w:eastAsia="en-US"/>
        </w:rPr>
      </w:pPr>
      <w:r w:rsidRPr="00432122">
        <w:rPr>
          <w:lang w:eastAsia="en-US"/>
        </w:rPr>
        <w:t xml:space="preserve">The </w:t>
      </w:r>
      <w:r w:rsidRPr="00432122">
        <w:t xml:space="preserve">Privileged </w:t>
      </w:r>
      <w:r w:rsidRPr="00432122">
        <w:rPr>
          <w:lang w:eastAsia="en-US"/>
        </w:rPr>
        <w:t>APIs will be defined in the future version.</w:t>
      </w:r>
    </w:p>
    <w:p w:rsidR="002A6D13" w:rsidRPr="00432122" w:rsidRDefault="002A6D13" w:rsidP="0096154D">
      <w:pPr>
        <w:pStyle w:val="Titre4"/>
        <w:numPr>
          <w:ilvl w:val="3"/>
          <w:numId w:val="0"/>
        </w:numPr>
        <w:tabs>
          <w:tab w:val="num" w:pos="1077"/>
        </w:tabs>
        <w:ind w:left="1077" w:hanging="1077"/>
        <w:rPr>
          <w:b w:val="0"/>
          <w:iCs w:val="0"/>
        </w:rPr>
      </w:pPr>
      <w:r w:rsidRPr="00432122">
        <w:rPr>
          <w:b w:val="0"/>
          <w:iCs w:val="0"/>
        </w:rPr>
        <w:t>2.1.1.4</w:t>
      </w:r>
      <w:r w:rsidRPr="00432122">
        <w:rPr>
          <w:b w:val="0"/>
          <w:iCs w:val="0"/>
        </w:rPr>
        <w:tab/>
      </w:r>
      <w:r w:rsidR="000D2165" w:rsidRPr="00432122">
        <w:rPr>
          <w:b w:val="0"/>
          <w:iCs w:val="0"/>
        </w:rPr>
        <w:t xml:space="preserve">IMS </w:t>
      </w:r>
      <w:r w:rsidRPr="00432122">
        <w:rPr>
          <w:b w:val="0"/>
          <w:iCs w:val="0"/>
        </w:rPr>
        <w:t>APIs</w:t>
      </w:r>
    </w:p>
    <w:p w:rsidR="00F4391C" w:rsidRPr="00432122" w:rsidRDefault="00F4391C" w:rsidP="0067303C">
      <w:pPr>
        <w:rPr>
          <w:noProof/>
        </w:rPr>
      </w:pPr>
      <w:r w:rsidRPr="00432122">
        <w:rPr>
          <w:noProof/>
        </w:rPr>
        <w:t>These APIs allow using a subset of IMS functionality to create new services that work along Standard Services.</w:t>
      </w:r>
    </w:p>
    <w:p w:rsidR="00AE43AA" w:rsidRPr="00432122" w:rsidRDefault="000D2165" w:rsidP="0067303C">
      <w:pPr>
        <w:rPr>
          <w:lang w:eastAsia="en-US"/>
        </w:rPr>
      </w:pPr>
      <w:r w:rsidRPr="00432122">
        <w:rPr>
          <w:lang w:eastAsia="en-US"/>
        </w:rPr>
        <w:t>The IMS APIs will be defined in the future version</w:t>
      </w:r>
      <w:r w:rsidR="00F4391C" w:rsidRPr="00432122">
        <w:rPr>
          <w:lang w:eastAsia="en-US"/>
        </w:rPr>
        <w:t>.</w:t>
      </w:r>
    </w:p>
    <w:p w:rsidR="002A6D13" w:rsidRPr="00432122" w:rsidRDefault="002A6D13" w:rsidP="00AE43AA">
      <w:pPr>
        <w:pStyle w:val="Titre3"/>
        <w:rPr>
          <w:b w:val="0"/>
          <w:bCs w:val="0"/>
          <w:iCs w:val="0"/>
        </w:rPr>
      </w:pPr>
      <w:bookmarkStart w:id="45" w:name="_Toc350864585"/>
      <w:bookmarkStart w:id="46" w:name="_Toc351038548"/>
      <w:bookmarkStart w:id="47" w:name="_Toc350864586"/>
      <w:bookmarkStart w:id="48" w:name="_Toc350864587"/>
      <w:bookmarkStart w:id="49" w:name="_Toc358022560"/>
      <w:bookmarkEnd w:id="45"/>
      <w:bookmarkEnd w:id="46"/>
      <w:bookmarkEnd w:id="47"/>
      <w:bookmarkEnd w:id="48"/>
      <w:r w:rsidRPr="00432122">
        <w:t>Applications Types</w:t>
      </w:r>
      <w:bookmarkEnd w:id="49"/>
    </w:p>
    <w:p w:rsidR="002A6D13" w:rsidRPr="00432122" w:rsidRDefault="002A6D13" w:rsidP="00611616">
      <w:pPr>
        <w:spacing w:after="200" w:line="276" w:lineRule="auto"/>
        <w:rPr>
          <w:szCs w:val="22"/>
          <w:lang w:eastAsia="en-GB"/>
        </w:rPr>
      </w:pPr>
      <w:r w:rsidRPr="00432122">
        <w:rPr>
          <w:szCs w:val="22"/>
          <w:lang w:eastAsia="en-GB"/>
        </w:rPr>
        <w:t>Applications types can be divided into three broad categories</w:t>
      </w:r>
      <w:r w:rsidR="0067303C" w:rsidRPr="00432122">
        <w:rPr>
          <w:szCs w:val="22"/>
          <w:lang w:eastAsia="en-GB"/>
        </w:rPr>
        <w:t xml:space="preserve"> shown in </w:t>
      </w:r>
      <w:r w:rsidR="00797369" w:rsidRPr="00432122">
        <w:rPr>
          <w:szCs w:val="22"/>
          <w:lang w:eastAsia="en-GB"/>
        </w:rPr>
        <w:fldChar w:fldCharType="begin"/>
      </w:r>
      <w:r w:rsidR="0067303C" w:rsidRPr="00432122">
        <w:rPr>
          <w:szCs w:val="22"/>
          <w:lang w:eastAsia="en-GB"/>
        </w:rPr>
        <w:instrText xml:space="preserve"> REF _Ref357671670 \h </w:instrText>
      </w:r>
      <w:r w:rsidR="00797369" w:rsidRPr="00432122">
        <w:rPr>
          <w:szCs w:val="22"/>
          <w:lang w:eastAsia="en-GB"/>
        </w:rPr>
      </w:r>
      <w:r w:rsidR="00797369" w:rsidRPr="00432122">
        <w:rPr>
          <w:szCs w:val="22"/>
          <w:lang w:eastAsia="en-GB"/>
        </w:rPr>
        <w:fldChar w:fldCharType="separate"/>
      </w:r>
      <w:r w:rsidR="0067303C" w:rsidRPr="00432122">
        <w:t xml:space="preserve">Figure </w:t>
      </w:r>
      <w:r w:rsidR="0067303C" w:rsidRPr="00432122">
        <w:rPr>
          <w:noProof/>
        </w:rPr>
        <w:t>2</w:t>
      </w:r>
      <w:r w:rsidR="00797369" w:rsidRPr="00432122">
        <w:rPr>
          <w:szCs w:val="22"/>
          <w:lang w:eastAsia="en-GB"/>
        </w:rPr>
        <w:fldChar w:fldCharType="end"/>
      </w:r>
      <w:r w:rsidRPr="00432122">
        <w:rPr>
          <w:szCs w:val="22"/>
          <w:lang w:eastAsia="en-GB"/>
        </w:rPr>
        <w:t>:</w:t>
      </w:r>
    </w:p>
    <w:p w:rsidR="002A6D13" w:rsidRPr="00432122" w:rsidRDefault="002A6D13" w:rsidP="00611616">
      <w:pPr>
        <w:spacing w:after="200" w:line="276" w:lineRule="auto"/>
        <w:jc w:val="center"/>
        <w:rPr>
          <w:b/>
          <w:szCs w:val="22"/>
          <w:lang w:eastAsia="en-GB"/>
        </w:rPr>
      </w:pPr>
    </w:p>
    <w:p w:rsidR="0067303C" w:rsidRPr="00432122" w:rsidRDefault="00CA5E6F" w:rsidP="0067303C">
      <w:pPr>
        <w:keepNext/>
        <w:spacing w:after="200" w:line="276" w:lineRule="auto"/>
        <w:jc w:val="center"/>
      </w:pPr>
      <w:r>
        <w:rPr>
          <w:noProof/>
          <w:lang w:eastAsia="ja-JP"/>
        </w:rPr>
        <w:pict>
          <v:shape id="Picture 25" o:spid="_x0000_i1027" type="#_x0000_t75" style="width:329.25pt;height:193.5pt;visibility:visible">
            <v:imagedata r:id="rId20" o:title=""/>
          </v:shape>
        </w:pict>
      </w:r>
    </w:p>
    <w:p w:rsidR="002A6D13" w:rsidRPr="00432122" w:rsidRDefault="0067303C" w:rsidP="0067303C">
      <w:pPr>
        <w:pStyle w:val="Lgende"/>
        <w:jc w:val="center"/>
        <w:rPr>
          <w:lang w:eastAsia="en-GB"/>
        </w:rPr>
      </w:pPr>
      <w:bookmarkStart w:id="50" w:name="_Ref357671670"/>
      <w:r w:rsidRPr="00432122">
        <w:t xml:space="preserve">Figure </w:t>
      </w:r>
      <w:fldSimple w:instr=" SEQ Figure \* ARABIC ">
        <w:r w:rsidR="001D7778" w:rsidRPr="00432122">
          <w:rPr>
            <w:noProof/>
          </w:rPr>
          <w:t>2</w:t>
        </w:r>
      </w:fldSimple>
      <w:bookmarkEnd w:id="50"/>
      <w:r w:rsidRPr="00432122">
        <w:t>: Mapping of target component types to APIs based on security</w:t>
      </w:r>
    </w:p>
    <w:p w:rsidR="0096154D" w:rsidRPr="00432122" w:rsidRDefault="0096154D" w:rsidP="00BB6F01">
      <w:pPr>
        <w:pStyle w:val="ListBullet1"/>
      </w:pPr>
      <w:r w:rsidRPr="00432122">
        <w:t xml:space="preserve">Third Party Applications - All Third Party Apps can use only Service APIs. Some Third Party Application may provide service-over-service functionality. These applications use additional parameterization defined in the Service APIs, but have their own feature tags not defined by the </w:t>
      </w:r>
      <w:r w:rsidR="00693F81" w:rsidRPr="00432122">
        <w:t>joyn</w:t>
      </w:r>
      <w:r w:rsidRPr="00432122">
        <w:t xml:space="preserve"> Specification.</w:t>
      </w:r>
    </w:p>
    <w:p w:rsidR="0096154D" w:rsidRPr="00432122" w:rsidRDefault="0096154D" w:rsidP="00BB6F01">
      <w:pPr>
        <w:pStyle w:val="ListBullet1"/>
      </w:pPr>
      <w:r w:rsidRPr="00432122">
        <w:t xml:space="preserve">Core Applications - Components that are included in the </w:t>
      </w:r>
      <w:r w:rsidR="00693F81" w:rsidRPr="00432122">
        <w:t>joyn</w:t>
      </w:r>
      <w:r w:rsidRPr="00432122">
        <w:t xml:space="preserve"> Client. These components must undergo GSMA accreditation as part of the </w:t>
      </w:r>
      <w:r w:rsidR="00693F81" w:rsidRPr="00432122">
        <w:t>joyn</w:t>
      </w:r>
      <w:r w:rsidRPr="00432122">
        <w:t xml:space="preserve"> Client. Core Applications are the only ones that access Privileged Client APIs. Core Applications </w:t>
      </w:r>
      <w:r w:rsidRPr="00432122">
        <w:lastRenderedPageBreak/>
        <w:t xml:space="preserve">may use Service APIs (such as </w:t>
      </w:r>
      <w:r w:rsidR="0067303C" w:rsidRPr="00432122">
        <w:t>IM</w:t>
      </w:r>
      <w:r w:rsidRPr="00432122">
        <w:t>) and can have overlapping functionality with Third Party Applications.</w:t>
      </w:r>
    </w:p>
    <w:p w:rsidR="0096154D" w:rsidRPr="00432122" w:rsidRDefault="0096154D" w:rsidP="00BB6F01">
      <w:pPr>
        <w:pStyle w:val="ListBullet1"/>
      </w:pPr>
      <w:r w:rsidRPr="00432122">
        <w:t xml:space="preserve">Trusted Applications - These applications can use both IMS APIs and Service APIs. They can also define new services that are not part of the </w:t>
      </w:r>
      <w:r w:rsidR="00693F81" w:rsidRPr="00432122">
        <w:t>joyn</w:t>
      </w:r>
      <w:r w:rsidRPr="00432122">
        <w:t xml:space="preserve"> Specification and need have their own feature tag.</w:t>
      </w:r>
    </w:p>
    <w:p w:rsidR="00CF07E5" w:rsidRPr="00432122" w:rsidRDefault="00CF07E5" w:rsidP="00E01E60">
      <w:pPr>
        <w:pStyle w:val="Titre1"/>
        <w:rPr>
          <w:rFonts w:eastAsia="SimSun" w:cs="Times New Roman"/>
          <w:sz w:val="22"/>
          <w:szCs w:val="20"/>
          <w:lang w:eastAsia="zh-CN"/>
        </w:rPr>
      </w:pPr>
      <w:bookmarkStart w:id="51" w:name="_Toc358022561"/>
      <w:r w:rsidRPr="00432122">
        <w:t>API concepts</w:t>
      </w:r>
      <w:bookmarkEnd w:id="51"/>
    </w:p>
    <w:p w:rsidR="00CF07E5" w:rsidRPr="00432122" w:rsidRDefault="00CF07E5" w:rsidP="00CF07E5">
      <w:pPr>
        <w:keepNext/>
        <w:keepLines/>
        <w:spacing w:before="240" w:after="60" w:line="276" w:lineRule="auto"/>
        <w:ind w:left="624" w:hanging="624"/>
        <w:jc w:val="left"/>
        <w:outlineLvl w:val="1"/>
        <w:rPr>
          <w:rFonts w:eastAsia="Calibri" w:cs="Arial"/>
          <w:b/>
          <w:bCs/>
          <w:iCs/>
          <w:sz w:val="24"/>
          <w:szCs w:val="28"/>
          <w:lang w:eastAsia="en-US" w:bidi="ar-SA"/>
        </w:rPr>
      </w:pPr>
      <w:bookmarkStart w:id="52" w:name="_Toc358022562"/>
      <w:r w:rsidRPr="00432122">
        <w:rPr>
          <w:rFonts w:eastAsia="Calibri" w:cs="Arial"/>
          <w:b/>
          <w:bCs/>
          <w:iCs/>
          <w:sz w:val="24"/>
          <w:szCs w:val="28"/>
          <w:lang w:eastAsia="en-US" w:bidi="ar-SA"/>
        </w:rPr>
        <w:t>3.1</w:t>
      </w:r>
      <w:r w:rsidRPr="00432122">
        <w:rPr>
          <w:rFonts w:eastAsia="Calibri" w:cs="Arial"/>
          <w:b/>
          <w:bCs/>
          <w:iCs/>
          <w:sz w:val="24"/>
          <w:szCs w:val="28"/>
          <w:lang w:eastAsia="en-US" w:bidi="ar-SA"/>
        </w:rPr>
        <w:tab/>
        <w:t>Servers and Listeners</w:t>
      </w:r>
      <w:bookmarkEnd w:id="52"/>
    </w:p>
    <w:p w:rsidR="00CF07E5" w:rsidRPr="00432122" w:rsidRDefault="00CF07E5" w:rsidP="0067303C">
      <w:pPr>
        <w:rPr>
          <w:lang w:eastAsia="en-GB" w:bidi="ar-SA"/>
        </w:rPr>
      </w:pPr>
      <w:r w:rsidRPr="00432122">
        <w:rPr>
          <w:lang w:eastAsia="en-GB" w:bidi="ar-SA"/>
        </w:rPr>
        <w:t xml:space="preserve">RCS APIs are provided with a client/server model. At any time, for a service, there may be zero or more clients. At any time, a client may be connected to zero or more services. </w:t>
      </w:r>
    </w:p>
    <w:p w:rsidR="00CF07E5" w:rsidRPr="00432122" w:rsidRDefault="00CF07E5" w:rsidP="0067303C">
      <w:pPr>
        <w:rPr>
          <w:lang w:eastAsia="en-GB" w:bidi="ar-SA"/>
        </w:rPr>
      </w:pPr>
      <w:r w:rsidRPr="00432122">
        <w:rPr>
          <w:lang w:eastAsia="en-GB" w:bidi="ar-SA"/>
        </w:rPr>
        <w:t xml:space="preserve">Prior to requesting a service, a client connects to that service. </w:t>
      </w:r>
    </w:p>
    <w:p w:rsidR="00CF07E5" w:rsidRPr="00432122" w:rsidRDefault="00CF07E5" w:rsidP="0067303C">
      <w:pPr>
        <w:rPr>
          <w:lang w:eastAsia="en-GB" w:bidi="ar-SA"/>
        </w:rPr>
      </w:pPr>
      <w:r w:rsidRPr="00432122">
        <w:rPr>
          <w:lang w:eastAsia="en-GB" w:bidi="ar-SA"/>
        </w:rPr>
        <w:t xml:space="preserve">Servers provide RCS services to the clients and notify the registered clients with the events through listeners. 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p>
    <w:p w:rsidR="00CF07E5" w:rsidRPr="00432122" w:rsidRDefault="00CF07E5" w:rsidP="0067303C">
      <w:pPr>
        <w:rPr>
          <w:lang w:eastAsia="en-GB" w:bidi="ar-SA"/>
        </w:rPr>
      </w:pPr>
      <w:r w:rsidRPr="00432122">
        <w:rPr>
          <w:lang w:eastAsia="en-GB" w:bidi="ar-SA"/>
        </w:rPr>
        <w:t>For each service, this document describes all server APIs</w:t>
      </w:r>
      <w:r w:rsidR="0067303C" w:rsidRPr="00432122">
        <w:rPr>
          <w:lang w:eastAsia="en-GB" w:bidi="ar-SA"/>
        </w:rPr>
        <w:t xml:space="preserve"> as well as</w:t>
      </w:r>
      <w:r w:rsidRPr="00432122">
        <w:rPr>
          <w:lang w:eastAsia="en-GB" w:bidi="ar-SA"/>
        </w:rPr>
        <w:t xml:space="preserve"> the set of events that are available for </w:t>
      </w:r>
      <w:r w:rsidR="0067303C" w:rsidRPr="00432122">
        <w:rPr>
          <w:lang w:eastAsia="en-GB" w:bidi="ar-SA"/>
        </w:rPr>
        <w:t>that</w:t>
      </w:r>
      <w:r w:rsidRPr="00432122">
        <w:rPr>
          <w:lang w:eastAsia="en-GB" w:bidi="ar-SA"/>
        </w:rPr>
        <w:t xml:space="preserve"> service. </w:t>
      </w:r>
    </w:p>
    <w:p w:rsidR="00CF07E5" w:rsidRPr="00432122" w:rsidRDefault="00CF07E5" w:rsidP="00E01E60">
      <w:pPr>
        <w:pStyle w:val="Titre3"/>
        <w:rPr>
          <w:rFonts w:eastAsia="Calibri"/>
          <w:lang w:bidi="ar-SA"/>
        </w:rPr>
      </w:pPr>
      <w:bookmarkStart w:id="53" w:name="_Toc358022563"/>
      <w:r w:rsidRPr="00432122">
        <w:rPr>
          <w:rFonts w:eastAsia="Calibri"/>
          <w:lang w:bidi="ar-SA"/>
        </w:rPr>
        <w:t>Service</w:t>
      </w:r>
      <w:bookmarkEnd w:id="53"/>
    </w:p>
    <w:p w:rsidR="00CF07E5" w:rsidRPr="00432122" w:rsidRDefault="00CF07E5" w:rsidP="0067303C">
      <w:pPr>
        <w:rPr>
          <w:rFonts w:cs="Arial"/>
          <w:lang w:eastAsia="en-US"/>
        </w:rPr>
      </w:pPr>
      <w:r w:rsidRPr="00432122">
        <w:rPr>
          <w:rFonts w:cs="Arial"/>
          <w:lang w:eastAsia="en-US"/>
        </w:rPr>
        <w:t>Prior to using a service, a RCS client invokes the approp</w:t>
      </w:r>
      <w:r w:rsidR="0067303C" w:rsidRPr="00432122">
        <w:rPr>
          <w:rFonts w:cs="Arial"/>
          <w:lang w:eastAsia="en-US"/>
        </w:rPr>
        <w:t>riate API to create the service</w:t>
      </w:r>
      <w:r w:rsidRPr="00432122">
        <w:rPr>
          <w:rFonts w:eastAsia="Calibri" w:cs="Arial"/>
        </w:rPr>
        <w:t xml:space="preserve">. </w:t>
      </w:r>
      <w:r w:rsidRPr="00432122">
        <w:rPr>
          <w:rFonts w:cs="Arial"/>
          <w:lang w:eastAsia="en-US"/>
        </w:rPr>
        <w:t>At this time, the client can also register for events by supplying the appropriate listener functions</w:t>
      </w:r>
      <w:r w:rsidR="0067303C" w:rsidRPr="00432122">
        <w:rPr>
          <w:rFonts w:cs="Arial"/>
          <w:lang w:eastAsia="en-US"/>
        </w:rPr>
        <w:t>.</w:t>
      </w:r>
    </w:p>
    <w:p w:rsidR="00CF07E5" w:rsidRPr="00432122" w:rsidRDefault="0067303C" w:rsidP="0067303C">
      <w:pPr>
        <w:rPr>
          <w:rFonts w:cs="Arial"/>
          <w:lang w:eastAsia="en-US"/>
        </w:rPr>
      </w:pPr>
      <w:r w:rsidRPr="00432122">
        <w:rPr>
          <w:rFonts w:cs="Arial"/>
          <w:lang w:eastAsia="en-US"/>
        </w:rPr>
        <w:t>Once</w:t>
      </w:r>
      <w:r w:rsidR="00CF07E5" w:rsidRPr="00432122">
        <w:rPr>
          <w:rFonts w:cs="Arial"/>
          <w:lang w:eastAsia="en-US"/>
        </w:rPr>
        <w:t xml:space="preserve"> the service is created, the service communicates/notifies its clients about the service availability and/or service-specific functionality changes through the listener supplied by the clients. </w:t>
      </w:r>
    </w:p>
    <w:p w:rsidR="00CF07E5" w:rsidRPr="00432122" w:rsidRDefault="00CF07E5" w:rsidP="0067303C">
      <w:pPr>
        <w:rPr>
          <w:rFonts w:cs="Arial"/>
          <w:lang w:eastAsia="en-US"/>
        </w:rPr>
      </w:pPr>
      <w:r w:rsidRPr="00432122">
        <w:rPr>
          <w:rFonts w:cs="Arial"/>
          <w:lang w:eastAsia="en-US"/>
        </w:rPr>
        <w:t>At any time, a service may have zero or more sessions associated with it.</w:t>
      </w:r>
    </w:p>
    <w:p w:rsidR="00CF07E5" w:rsidRPr="00432122" w:rsidRDefault="00CF07E5" w:rsidP="0067303C">
      <w:pPr>
        <w:rPr>
          <w:rFonts w:cs="Arial"/>
          <w:lang w:eastAsia="en-US"/>
        </w:rPr>
      </w:pPr>
      <w:r w:rsidRPr="00432122">
        <w:rPr>
          <w:rFonts w:cs="Arial"/>
          <w:lang w:eastAsia="en-US"/>
        </w:rPr>
        <w:t>When a service is no longer needed, the client can destroy the service by invoking the appropriate API for that service. When a service is destroyed, all the s</w:t>
      </w:r>
      <w:r w:rsidR="00DD0773">
        <w:rPr>
          <w:rFonts w:cs="Arial"/>
          <w:lang w:eastAsia="en-US"/>
        </w:rPr>
        <w:t xml:space="preserve">ervice </w:t>
      </w:r>
      <w:r w:rsidRPr="00432122">
        <w:rPr>
          <w:rFonts w:cs="Arial"/>
          <w:lang w:eastAsia="en-US"/>
        </w:rPr>
        <w:t>s</w:t>
      </w:r>
      <w:r w:rsidR="00DD0773">
        <w:rPr>
          <w:rFonts w:cs="Arial"/>
          <w:lang w:eastAsia="en-US"/>
        </w:rPr>
        <w:t>es</w:t>
      </w:r>
      <w:r w:rsidRPr="00432122">
        <w:rPr>
          <w:rFonts w:cs="Arial"/>
          <w:lang w:eastAsia="en-US"/>
        </w:rPr>
        <w:t>sions associated with that service are also terminated.</w:t>
      </w:r>
    </w:p>
    <w:p w:rsidR="00CF07E5" w:rsidRPr="00432122" w:rsidRDefault="00CF07E5" w:rsidP="00E01E60">
      <w:pPr>
        <w:pStyle w:val="Titre3"/>
        <w:rPr>
          <w:rFonts w:eastAsia="Calibri"/>
        </w:rPr>
      </w:pPr>
      <w:bookmarkStart w:id="54" w:name="_Toc358022564"/>
      <w:r w:rsidRPr="00432122">
        <w:rPr>
          <w:rFonts w:eastAsia="Calibri"/>
        </w:rPr>
        <w:t>Service Session</w:t>
      </w:r>
      <w:bookmarkEnd w:id="54"/>
    </w:p>
    <w:p w:rsidR="00CF07E5" w:rsidRPr="00432122" w:rsidRDefault="00CF07E5" w:rsidP="00FF1539">
      <w:pPr>
        <w:rPr>
          <w:lang w:eastAsia="en-US"/>
        </w:rPr>
      </w:pPr>
      <w:r w:rsidRPr="00432122">
        <w:rPr>
          <w:lang w:eastAsia="en-US"/>
        </w:rPr>
        <w:t xml:space="preserve">A service session is established based on external triggers, e.g. </w:t>
      </w:r>
      <w:r w:rsidR="00FF1539" w:rsidRPr="00432122">
        <w:rPr>
          <w:lang w:eastAsia="en-US"/>
        </w:rPr>
        <w:t xml:space="preserve">a </w:t>
      </w:r>
      <w:r w:rsidRPr="00432122">
        <w:rPr>
          <w:lang w:eastAsia="en-US"/>
        </w:rPr>
        <w:t xml:space="preserve">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p>
    <w:p w:rsidR="00CF07E5" w:rsidRPr="00432122" w:rsidRDefault="00CF07E5" w:rsidP="00FF1539">
      <w:pPr>
        <w:rPr>
          <w:lang w:eastAsia="en-US"/>
        </w:rPr>
      </w:pPr>
      <w:r w:rsidRPr="00432122">
        <w:rPr>
          <w:lang w:eastAsia="en-US"/>
        </w:rPr>
        <w:t xml:space="preserve">After the service session is created, the RCS service communicates/notifies its clients about the session state through the listeners supplied by the clients. </w:t>
      </w:r>
    </w:p>
    <w:p w:rsidR="00CF07E5" w:rsidRPr="00432122" w:rsidRDefault="00CF07E5" w:rsidP="00FF1539">
      <w:pPr>
        <w:rPr>
          <w:lang w:eastAsia="en-US"/>
        </w:rPr>
      </w:pPr>
      <w:r w:rsidRPr="00432122">
        <w:rPr>
          <w:lang w:eastAsia="en-US"/>
        </w:rPr>
        <w:t>At any time, the client can terminate a service session by invoking the appropriate API, for example, based on user action or based on events from the RCS server that indicate a change in the session state.</w:t>
      </w:r>
    </w:p>
    <w:p w:rsidR="00CF07E5" w:rsidRPr="00432122" w:rsidRDefault="00CF07E5" w:rsidP="00CF07E5">
      <w:pPr>
        <w:keepNext/>
        <w:keepLines/>
        <w:spacing w:before="240" w:after="60" w:line="276" w:lineRule="auto"/>
        <w:ind w:left="624" w:hanging="624"/>
        <w:jc w:val="left"/>
        <w:outlineLvl w:val="1"/>
        <w:rPr>
          <w:rFonts w:eastAsia="Calibri" w:cs="Arial"/>
          <w:b/>
          <w:bCs/>
          <w:iCs/>
          <w:sz w:val="24"/>
          <w:szCs w:val="28"/>
          <w:lang w:eastAsia="en-US" w:bidi="ar-SA"/>
        </w:rPr>
      </w:pPr>
      <w:bookmarkStart w:id="55" w:name="_Toc358022565"/>
      <w:r w:rsidRPr="00432122">
        <w:rPr>
          <w:rFonts w:eastAsia="Calibri" w:cs="Arial"/>
          <w:b/>
          <w:bCs/>
          <w:iCs/>
          <w:sz w:val="24"/>
          <w:szCs w:val="28"/>
          <w:lang w:eastAsia="en-US" w:bidi="ar-SA"/>
        </w:rPr>
        <w:lastRenderedPageBreak/>
        <w:t>3.2</w:t>
      </w:r>
      <w:r w:rsidRPr="00432122">
        <w:rPr>
          <w:rFonts w:eastAsia="Calibri" w:cs="Arial"/>
          <w:b/>
          <w:bCs/>
          <w:iCs/>
          <w:sz w:val="24"/>
          <w:szCs w:val="28"/>
          <w:lang w:eastAsia="en-US" w:bidi="ar-SA"/>
        </w:rPr>
        <w:tab/>
        <w:t>Service Version/Available/Unavailable</w:t>
      </w:r>
      <w:bookmarkEnd w:id="55"/>
    </w:p>
    <w:p w:rsidR="00CF07E5" w:rsidRPr="00432122" w:rsidRDefault="00CF07E5" w:rsidP="00FF1539">
      <w:pPr>
        <w:rPr>
          <w:lang w:eastAsia="en-GB" w:bidi="ar-SA"/>
        </w:rPr>
      </w:pPr>
      <w:r w:rsidRPr="00432122">
        <w:rPr>
          <w:lang w:eastAsia="en-GB" w:bidi="ar-SA"/>
        </w:rPr>
        <w:t>Each service is associated with a specific client. Services are designed to allow each service to have its own service version and its availability/unavailability attribute independently. Each service follows the same template API to provide versioning information and has the same type of listener functions through which the service informs its clients about specific service status.</w:t>
      </w:r>
    </w:p>
    <w:p w:rsidR="00CF517B" w:rsidRPr="00432122" w:rsidRDefault="000B7E79">
      <w:pPr>
        <w:pStyle w:val="Titre1"/>
      </w:pPr>
      <w:bookmarkStart w:id="56" w:name="_Toc358022566"/>
      <w:r w:rsidRPr="00432122">
        <w:t>Android API</w:t>
      </w:r>
      <w:bookmarkEnd w:id="56"/>
    </w:p>
    <w:p w:rsidR="002553DD" w:rsidRPr="00432122" w:rsidRDefault="002553DD" w:rsidP="00D60481">
      <w:pPr>
        <w:pStyle w:val="Titre2"/>
      </w:pPr>
      <w:bookmarkStart w:id="57" w:name="_Toc358022567"/>
      <w:r w:rsidRPr="00432122">
        <w:t>Components Interaction</w:t>
      </w:r>
      <w:bookmarkEnd w:id="57"/>
    </w:p>
    <w:p w:rsidR="0093296D" w:rsidRPr="00432122" w:rsidRDefault="00BD3D31">
      <w:pPr>
        <w:pStyle w:val="NormalParagraph"/>
      </w:pPr>
      <w:r w:rsidRPr="00432122">
        <w:rPr>
          <w:lang w:eastAsia="en-US" w:bidi="bn-BD"/>
        </w:rPr>
        <w:t xml:space="preserve">Each of the </w:t>
      </w:r>
      <w:r w:rsidR="001E5E82" w:rsidRPr="00432122">
        <w:rPr>
          <w:lang w:eastAsia="en-US" w:bidi="bn-BD"/>
        </w:rPr>
        <w:t xml:space="preserve">Terminal </w:t>
      </w:r>
      <w:r w:rsidRPr="00432122">
        <w:rPr>
          <w:lang w:eastAsia="en-US" w:bidi="bn-BD"/>
        </w:rPr>
        <w:t xml:space="preserve">APIs for Android </w:t>
      </w:r>
      <w:r w:rsidR="00181667" w:rsidRPr="00432122">
        <w:rPr>
          <w:lang w:eastAsia="en-US" w:bidi="bn-BD"/>
        </w:rPr>
        <w:t>defines</w:t>
      </w:r>
      <w:r w:rsidR="004E6E05" w:rsidRPr="00432122">
        <w:rPr>
          <w:lang w:eastAsia="en-US" w:bidi="bn-BD"/>
        </w:rPr>
        <w:t xml:space="preserve"> their interaction individually and how they can be used by an Android Application</w:t>
      </w:r>
      <w:r w:rsidRPr="00432122">
        <w:rPr>
          <w:lang w:eastAsia="en-US" w:bidi="bn-BD"/>
        </w:rPr>
        <w:t xml:space="preserve">. </w:t>
      </w:r>
    </w:p>
    <w:p w:rsidR="0093296D" w:rsidRPr="00432122" w:rsidRDefault="00BD3D31" w:rsidP="00D60481">
      <w:pPr>
        <w:pStyle w:val="Titre3"/>
      </w:pPr>
      <w:r w:rsidRPr="00432122">
        <w:tab/>
      </w:r>
      <w:bookmarkStart w:id="58" w:name="_Toc358022568"/>
      <w:r w:rsidR="00181667" w:rsidRPr="00432122">
        <w:t>New service application</w:t>
      </w:r>
      <w:bookmarkEnd w:id="58"/>
    </w:p>
    <w:p w:rsidR="0093296D" w:rsidRPr="00432122" w:rsidRDefault="004E6E05">
      <w:pPr>
        <w:pStyle w:val="NormalParagraph"/>
      </w:pPr>
      <w:r w:rsidRPr="00432122">
        <w:rPr>
          <w:lang w:eastAsia="en-US" w:bidi="bn-BD"/>
        </w:rPr>
        <w:t>When an Android application wants to define a new service</w:t>
      </w:r>
      <w:r w:rsidR="004431F8" w:rsidRPr="00432122">
        <w:rPr>
          <w:lang w:eastAsia="en-US" w:bidi="bn-BD"/>
        </w:rPr>
        <w:t>,</w:t>
      </w:r>
      <w:r w:rsidRPr="00432122">
        <w:rPr>
          <w:lang w:eastAsia="en-US" w:bidi="bn-BD"/>
        </w:rPr>
        <w:t xml:space="preserve"> it needs to add </w:t>
      </w:r>
      <w:r w:rsidR="00CB5701" w:rsidRPr="00432122">
        <w:rPr>
          <w:lang w:eastAsia="en-US" w:bidi="bn-BD"/>
        </w:rPr>
        <w:t xml:space="preserve">its feature tag as </w:t>
      </w:r>
      <w:r w:rsidR="004431F8" w:rsidRPr="00432122">
        <w:rPr>
          <w:lang w:eastAsia="en-US" w:bidi="bn-BD"/>
        </w:rPr>
        <w:t>meta-data value</w:t>
      </w:r>
      <w:r w:rsidRPr="00432122">
        <w:rPr>
          <w:lang w:eastAsia="en-US" w:bidi="bn-BD"/>
        </w:rPr>
        <w:t xml:space="preserve"> in its</w:t>
      </w:r>
      <w:r w:rsidR="004431F8" w:rsidRPr="00432122">
        <w:rPr>
          <w:lang w:eastAsia="en-US" w:bidi="bn-BD"/>
        </w:rPr>
        <w:t xml:space="preserve"> Android Application M</w:t>
      </w:r>
      <w:r w:rsidRPr="00432122">
        <w:rPr>
          <w:lang w:eastAsia="en-US" w:bidi="bn-BD"/>
        </w:rPr>
        <w:t xml:space="preserve">anifest. The RCS-e Service Tag also needs to be accompanied by the feature tag. Refer to </w:t>
      </w:r>
      <w:r w:rsidR="00797369" w:rsidRPr="00432122">
        <w:rPr>
          <w:lang w:eastAsia="en-US" w:bidi="bn-BD"/>
        </w:rPr>
        <w:fldChar w:fldCharType="begin"/>
      </w:r>
      <w:r w:rsidR="00FF1539" w:rsidRPr="00432122">
        <w:rPr>
          <w:lang w:eastAsia="en-US" w:bidi="bn-BD"/>
        </w:rPr>
        <w:instrText xml:space="preserve"> REF RCSe \h </w:instrText>
      </w:r>
      <w:r w:rsidR="00797369" w:rsidRPr="00432122">
        <w:rPr>
          <w:lang w:eastAsia="en-US" w:bidi="bn-BD"/>
        </w:rPr>
      </w:r>
      <w:r w:rsidR="00797369" w:rsidRPr="00432122">
        <w:rPr>
          <w:lang w:eastAsia="en-US" w:bidi="bn-BD"/>
        </w:rPr>
        <w:fldChar w:fldCharType="separate"/>
      </w:r>
      <w:r w:rsidR="00FF1539" w:rsidRPr="00432122">
        <w:t>[PRD RCC.50 RCS-e]</w:t>
      </w:r>
      <w:r w:rsidR="00797369" w:rsidRPr="00432122">
        <w:rPr>
          <w:lang w:eastAsia="en-US" w:bidi="bn-BD"/>
        </w:rPr>
        <w:fldChar w:fldCharType="end"/>
      </w:r>
      <w:r w:rsidRPr="00432122">
        <w:rPr>
          <w:lang w:eastAsia="en-US" w:bidi="bn-BD"/>
        </w:rPr>
        <w:t xml:space="preserve"> for exact definitions of possible feature tags.</w:t>
      </w:r>
    </w:p>
    <w:p w:rsidR="0082358D" w:rsidRPr="00432122" w:rsidRDefault="0082358D" w:rsidP="0082358D">
      <w:pPr>
        <w:pStyle w:val="Titre3"/>
      </w:pPr>
      <w:bookmarkStart w:id="59" w:name="_Toc358022569"/>
      <w:r w:rsidRPr="00432122">
        <w:t>Constraints</w:t>
      </w:r>
      <w:bookmarkEnd w:id="59"/>
    </w:p>
    <w:p w:rsidR="00FF1539" w:rsidRPr="00432122" w:rsidRDefault="00FF1539" w:rsidP="00FF1539">
      <w:pPr>
        <w:pStyle w:val="NormalParagraph"/>
        <w:rPr>
          <w:lang w:eastAsia="en-US" w:bidi="bn-BD"/>
        </w:rPr>
      </w:pPr>
      <w:r w:rsidRPr="00432122">
        <w:rPr>
          <w:lang w:eastAsia="en-US" w:bidi="bn-BD"/>
        </w:rPr>
        <w:t xml:space="preserve">Following </w:t>
      </w:r>
      <w:r w:rsidR="00DD0773" w:rsidRPr="00432122">
        <w:rPr>
          <w:lang w:eastAsia="en-US" w:bidi="bn-BD"/>
        </w:rPr>
        <w:t>constraints</w:t>
      </w:r>
      <w:r w:rsidRPr="00432122">
        <w:rPr>
          <w:lang w:eastAsia="en-US" w:bidi="bn-BD"/>
        </w:rPr>
        <w:t xml:space="preserve"> apply:</w:t>
      </w:r>
    </w:p>
    <w:p w:rsidR="002553DD" w:rsidRPr="00432122" w:rsidRDefault="00983A14" w:rsidP="00FF1539">
      <w:pPr>
        <w:pStyle w:val="Listenumros"/>
      </w:pPr>
      <w:r w:rsidRPr="00432122">
        <w:t xml:space="preserve">Only a single </w:t>
      </w:r>
      <w:r w:rsidR="00693F81" w:rsidRPr="00432122">
        <w:t>joyn</w:t>
      </w:r>
      <w:r w:rsidR="00201166" w:rsidRPr="00432122">
        <w:t xml:space="preserve"> Client</w:t>
      </w:r>
      <w:r w:rsidRPr="00432122">
        <w:t xml:space="preserve"> can be active on a device</w:t>
      </w:r>
      <w:r w:rsidR="000B7E79" w:rsidRPr="00432122">
        <w:t xml:space="preserve">. This is </w:t>
      </w:r>
      <w:r w:rsidRPr="00432122">
        <w:t xml:space="preserve">defined by </w:t>
      </w:r>
      <w:r w:rsidR="00407110" w:rsidRPr="00432122">
        <w:t xml:space="preserve">ID_3_1_1 </w:t>
      </w:r>
      <w:r w:rsidR="00894E57" w:rsidRPr="00432122">
        <w:t xml:space="preserve">in </w:t>
      </w:r>
      <w:r w:rsidR="00797369" w:rsidRPr="00432122">
        <w:fldChar w:fldCharType="begin"/>
      </w:r>
      <w:r w:rsidR="00894E57" w:rsidRPr="00432122">
        <w:instrText xml:space="preserve"> REF RIG \h </w:instrText>
      </w:r>
      <w:r w:rsidR="00797369" w:rsidRPr="00432122">
        <w:fldChar w:fldCharType="separate"/>
      </w:r>
      <w:r w:rsidR="00894E57" w:rsidRPr="00432122">
        <w:t>[Implementation Guidelines]</w:t>
      </w:r>
      <w:r w:rsidR="00797369" w:rsidRPr="00432122">
        <w:fldChar w:fldCharType="end"/>
      </w:r>
      <w:r w:rsidRPr="00432122">
        <w:t xml:space="preserve">. This </w:t>
      </w:r>
      <w:r w:rsidR="000B7E79" w:rsidRPr="00432122">
        <w:t xml:space="preserve">constraint </w:t>
      </w:r>
      <w:r w:rsidRPr="00432122">
        <w:t xml:space="preserve">limits the possibilities for deployment of </w:t>
      </w:r>
      <w:r w:rsidR="00C73FB5" w:rsidRPr="00432122">
        <w:t>additional</w:t>
      </w:r>
      <w:r w:rsidRPr="00432122">
        <w:t xml:space="preserve"> </w:t>
      </w:r>
      <w:r w:rsidR="00693F81" w:rsidRPr="00432122">
        <w:t>joyn</w:t>
      </w:r>
      <w:r w:rsidR="00201166" w:rsidRPr="00432122">
        <w:t xml:space="preserve"> Client</w:t>
      </w:r>
      <w:r w:rsidRPr="00432122">
        <w:t>s</w:t>
      </w:r>
      <w:r w:rsidR="000B7E79" w:rsidRPr="00432122">
        <w:t xml:space="preserve"> with the Terminal API,</w:t>
      </w:r>
      <w:r w:rsidRPr="00432122">
        <w:t xml:space="preserve"> as they </w:t>
      </w:r>
      <w:r w:rsidR="002538D7" w:rsidRPr="00432122">
        <w:t>cannot</w:t>
      </w:r>
      <w:r w:rsidRPr="00432122">
        <w:t xml:space="preserve"> replace the package of </w:t>
      </w:r>
      <w:r w:rsidR="000B7E79" w:rsidRPr="00432122">
        <w:t xml:space="preserve">a </w:t>
      </w:r>
      <w:r w:rsidR="00C73FB5" w:rsidRPr="00432122">
        <w:t xml:space="preserve">previously installed </w:t>
      </w:r>
      <w:r w:rsidRPr="00432122">
        <w:t xml:space="preserve">client on the device. This constraint could be avoided if the </w:t>
      </w:r>
      <w:r w:rsidR="000B7E79" w:rsidRPr="00432122">
        <w:t>Terminal</w:t>
      </w:r>
      <w:r w:rsidR="00D921C7" w:rsidRPr="00432122">
        <w:t xml:space="preserve"> </w:t>
      </w:r>
      <w:r w:rsidRPr="00432122">
        <w:t xml:space="preserve">APIs could be retrieved dynamically instead of static package </w:t>
      </w:r>
      <w:r w:rsidR="00C73FB5" w:rsidRPr="00432122">
        <w:t>reference</w:t>
      </w:r>
      <w:r w:rsidRPr="00432122">
        <w:t>.</w:t>
      </w:r>
    </w:p>
    <w:p w:rsidR="004272CE" w:rsidRPr="00432122" w:rsidRDefault="00983A14" w:rsidP="00FF1539">
      <w:pPr>
        <w:pStyle w:val="Listenumros"/>
      </w:pPr>
      <w:r w:rsidRPr="00432122">
        <w:t xml:space="preserve">When multiple </w:t>
      </w:r>
      <w:r w:rsidR="000B7E79" w:rsidRPr="00432122">
        <w:t>a</w:t>
      </w:r>
      <w:r w:rsidRPr="00432122">
        <w:t>pplications are present</w:t>
      </w:r>
      <w:r w:rsidR="00181667" w:rsidRPr="00432122">
        <w:t>,</w:t>
      </w:r>
      <w:r w:rsidRPr="00432122">
        <w:t xml:space="preserve"> that support the same type of service notifications, multiple notification may be placed in the Notification Tray, if each application handles the broadcasted </w:t>
      </w:r>
      <w:r w:rsidR="000B7E79" w:rsidRPr="00432122">
        <w:t>intent</w:t>
      </w:r>
      <w:r w:rsidRPr="00432122">
        <w:t>.</w:t>
      </w:r>
    </w:p>
    <w:p w:rsidR="00603B06" w:rsidRPr="00432122" w:rsidRDefault="00603B06" w:rsidP="00FF1539">
      <w:pPr>
        <w:pStyle w:val="Listenumros"/>
      </w:pPr>
      <w:r w:rsidRPr="00432122">
        <w:t>Trusted application can only run if any IMS Client is running. This means trusted applications can only be dynamically registered/de-registered. They are not allowed to be part of initial registration application set. Any exceptions need to be carefully considered.</w:t>
      </w:r>
    </w:p>
    <w:p w:rsidR="009524C6" w:rsidRPr="00432122" w:rsidRDefault="009524C6" w:rsidP="009524C6">
      <w:pPr>
        <w:pStyle w:val="Titre2"/>
      </w:pPr>
      <w:bookmarkStart w:id="60" w:name="_Toc351497313"/>
      <w:bookmarkStart w:id="61" w:name="_Toc358022570"/>
      <w:bookmarkEnd w:id="60"/>
      <w:r w:rsidRPr="00432122">
        <w:t>Security</w:t>
      </w:r>
      <w:bookmarkEnd w:id="61"/>
    </w:p>
    <w:p w:rsidR="009524C6" w:rsidRPr="00432122" w:rsidRDefault="009524C6" w:rsidP="009524C6">
      <w:pPr>
        <w:pStyle w:val="NormalParagraph"/>
      </w:pPr>
      <w:r w:rsidRPr="00432122">
        <w:t xml:space="preserve">Most of the </w:t>
      </w:r>
      <w:r w:rsidR="00693F81" w:rsidRPr="00432122">
        <w:t>joyn</w:t>
      </w:r>
      <w:r w:rsidRPr="00432122">
        <w:t xml:space="preserve"> APIs provide access to sensitive functionality, either because they enable access to privacy-sensitive information or because they can cause charges to be incurred for network and service usage. In addition, certain APIs expose the internal functionality of the stack, and abuse of those APIs could compromise the integrity of the stack or the </w:t>
      </w:r>
      <w:r w:rsidR="00693F81" w:rsidRPr="00432122">
        <w:t>joyn</w:t>
      </w:r>
      <w:r w:rsidRPr="00432122">
        <w:t xml:space="preserve"> services.</w:t>
      </w:r>
    </w:p>
    <w:p w:rsidR="009524C6" w:rsidRPr="00432122" w:rsidRDefault="009524C6" w:rsidP="009524C6">
      <w:pPr>
        <w:pStyle w:val="Titre4"/>
        <w:numPr>
          <w:ilvl w:val="3"/>
          <w:numId w:val="0"/>
        </w:numPr>
        <w:tabs>
          <w:tab w:val="num" w:pos="1077"/>
        </w:tabs>
        <w:ind w:left="1077" w:hanging="1077"/>
        <w:rPr>
          <w:b w:val="0"/>
        </w:rPr>
      </w:pPr>
      <w:r w:rsidRPr="00432122">
        <w:rPr>
          <w:b w:val="0"/>
        </w:rPr>
        <w:t>4.2.1.1 Service API Access Control</w:t>
      </w:r>
    </w:p>
    <w:p w:rsidR="009524C6" w:rsidRPr="00432122" w:rsidRDefault="009524C6" w:rsidP="009524C6">
      <w:pPr>
        <w:pStyle w:val="NormalParagraph"/>
      </w:pPr>
      <w:r w:rsidRPr="00432122">
        <w:t>The Service API comprises a number of specific services (IM, File Transfer, etc</w:t>
      </w:r>
      <w:r w:rsidR="0064119F" w:rsidRPr="00432122">
        <w:t>.</w:t>
      </w:r>
      <w:r w:rsidRPr="00432122">
        <w:t xml:space="preserve">) and access to each of these is mediated by one or more permissions. The Service APIs are designed so that they may be used by Third Party Applications. In each case, the API exposes privacy-sensitive information or may trigger service charges, and the user must grant permission for </w:t>
      </w:r>
      <w:r w:rsidRPr="00432122">
        <w:lastRenderedPageBreak/>
        <w:t>any app</w:t>
      </w:r>
      <w:r w:rsidR="0064119F" w:rsidRPr="00432122">
        <w:t>lication</w:t>
      </w:r>
      <w:r w:rsidRPr="00432122">
        <w:t xml:space="preserve"> to use that API. The permissions are defined for each service API in the sections that follow.</w:t>
      </w:r>
    </w:p>
    <w:p w:rsidR="009524C6" w:rsidRPr="00432122" w:rsidRDefault="009524C6" w:rsidP="009524C6">
      <w:pPr>
        <w:pStyle w:val="Titre4"/>
        <w:numPr>
          <w:ilvl w:val="3"/>
          <w:numId w:val="0"/>
        </w:numPr>
        <w:tabs>
          <w:tab w:val="num" w:pos="1077"/>
        </w:tabs>
        <w:ind w:left="1077" w:hanging="1077"/>
        <w:rPr>
          <w:b w:val="0"/>
        </w:rPr>
      </w:pPr>
      <w:r w:rsidRPr="00432122">
        <w:rPr>
          <w:b w:val="0"/>
        </w:rPr>
        <w:t>4.2.1.2 Privileged Client API Access Control</w:t>
      </w:r>
    </w:p>
    <w:p w:rsidR="009524C6" w:rsidRPr="00432122" w:rsidRDefault="009524C6" w:rsidP="009524C6">
      <w:pPr>
        <w:pStyle w:val="NormalParagraph"/>
      </w:pPr>
      <w:r w:rsidRPr="00432122">
        <w:t xml:space="preserve">The Privileged Client APIs are sensitive and their abuse could compromise the integrity of the stack or the </w:t>
      </w:r>
      <w:r w:rsidR="00693F81" w:rsidRPr="00432122">
        <w:t>joyn</w:t>
      </w:r>
      <w:r w:rsidRPr="00432122">
        <w:t xml:space="preserve"> services, Access is therefore restricted so that they may only be used by authorised applications such as the Core Applications that are part of the </w:t>
      </w:r>
      <w:r w:rsidR="00693F81" w:rsidRPr="00432122">
        <w:t>joyn</w:t>
      </w:r>
      <w:r w:rsidRPr="00432122">
        <w:t xml:space="preserve"> Client. Any component requiring access to the Privileged Client API must undergo review and approval in the same manner as the other elements of the </w:t>
      </w:r>
      <w:r w:rsidR="00693F81" w:rsidRPr="00432122">
        <w:t>joyn</w:t>
      </w:r>
      <w:r w:rsidRPr="00432122">
        <w:t xml:space="preserve"> Client. Procedures for obtaining access to these APIs are beyond the scope of this document. </w:t>
      </w:r>
    </w:p>
    <w:p w:rsidR="009524C6" w:rsidRPr="00432122" w:rsidRDefault="009524C6" w:rsidP="009524C6">
      <w:pPr>
        <w:pStyle w:val="Titre4"/>
        <w:numPr>
          <w:ilvl w:val="3"/>
          <w:numId w:val="0"/>
        </w:numPr>
        <w:tabs>
          <w:tab w:val="num" w:pos="1077"/>
        </w:tabs>
        <w:ind w:left="1077" w:hanging="1077"/>
        <w:rPr>
          <w:b w:val="0"/>
        </w:rPr>
      </w:pPr>
      <w:r w:rsidRPr="00432122">
        <w:rPr>
          <w:b w:val="0"/>
        </w:rPr>
        <w:t>4.2.1.3 IMS API Access Control</w:t>
      </w:r>
    </w:p>
    <w:p w:rsidR="009524C6" w:rsidRPr="00432122" w:rsidRDefault="009524C6" w:rsidP="009524C6">
      <w:pPr>
        <w:pStyle w:val="NormalParagraph"/>
        <w:spacing w:after="120"/>
        <w:rPr>
          <w:lang w:eastAsia="en-US"/>
        </w:rPr>
      </w:pPr>
      <w:r w:rsidRPr="00432122">
        <w:rPr>
          <w:lang w:eastAsia="en-US"/>
        </w:rPr>
        <w:t>Since the IMS API provides low-level access to the IMS stack, there is significant scope for abuse including generation of excessive network traffic, interception of requests intended for other applications, and other abuses resulting in denial of service.</w:t>
      </w:r>
    </w:p>
    <w:p w:rsidR="009524C6" w:rsidRPr="00432122" w:rsidRDefault="009524C6" w:rsidP="009524C6">
      <w:pPr>
        <w:pStyle w:val="NormalParagraph"/>
      </w:pPr>
      <w:r w:rsidRPr="00432122">
        <w:t xml:space="preserve">Access to the IMS API is limited only to trusted components provided by MNO and/or OEMs. Procedures for obtaining access to these APIs are beyond the scope of this document. </w:t>
      </w:r>
    </w:p>
    <w:p w:rsidR="00364208" w:rsidRPr="00432122" w:rsidRDefault="00364208" w:rsidP="009170E9">
      <w:pPr>
        <w:pStyle w:val="Titre2"/>
      </w:pPr>
      <w:bookmarkStart w:id="62" w:name="_Toc358022571"/>
      <w:r w:rsidRPr="00432122">
        <w:t>UX API</w:t>
      </w:r>
      <w:bookmarkEnd w:id="62"/>
    </w:p>
    <w:p w:rsidR="00364208" w:rsidRPr="00432122" w:rsidRDefault="00364208" w:rsidP="00364208">
      <w:pPr>
        <w:pStyle w:val="NormalParagraph"/>
      </w:pPr>
      <w:r w:rsidRPr="00432122">
        <w:rPr>
          <w:lang w:eastAsia="en-US"/>
        </w:rPr>
        <w:t xml:space="preserve">This API </w:t>
      </w:r>
      <w:r w:rsidRPr="00432122">
        <w:t>offers:</w:t>
      </w:r>
    </w:p>
    <w:p w:rsidR="00364208" w:rsidRPr="00432122" w:rsidRDefault="00364208" w:rsidP="00DD1C52">
      <w:pPr>
        <w:pStyle w:val="ListBullet1"/>
      </w:pPr>
      <w:r w:rsidRPr="00432122">
        <w:t xml:space="preserve">Intents which permit to link joyn applications with other third party applications installed on the device. This overrides the document </w:t>
      </w:r>
      <w:r w:rsidRPr="00432122">
        <w:rPr>
          <w:lang w:eastAsia="ar-SA"/>
        </w:rPr>
        <w:t>“</w:t>
      </w:r>
      <w:r w:rsidRPr="00432122">
        <w:rPr>
          <w:rFonts w:cs="Arial"/>
        </w:rPr>
        <w:t>GSMA RCS-e UI connector Guidelines (RCS UIC_001)”</w:t>
      </w:r>
      <w:r w:rsidR="00DD1C52" w:rsidRPr="00432122">
        <w:rPr>
          <w:rFonts w:cs="Arial"/>
        </w:rPr>
        <w:t xml:space="preserve"> </w:t>
      </w:r>
      <w:r w:rsidR="00797369" w:rsidRPr="00432122">
        <w:rPr>
          <w:rFonts w:cs="Arial"/>
        </w:rPr>
        <w:fldChar w:fldCharType="begin"/>
      </w:r>
      <w:r w:rsidR="00DD1C52" w:rsidRPr="00432122">
        <w:rPr>
          <w:rFonts w:cs="Arial"/>
        </w:rPr>
        <w:instrText xml:space="preserve"> REF UIConn \h </w:instrText>
      </w:r>
      <w:r w:rsidR="00797369" w:rsidRPr="00432122">
        <w:rPr>
          <w:rFonts w:cs="Arial"/>
        </w:rPr>
      </w:r>
      <w:r w:rsidR="00797369" w:rsidRPr="00432122">
        <w:rPr>
          <w:rFonts w:cs="Arial"/>
        </w:rPr>
        <w:fldChar w:fldCharType="separate"/>
      </w:r>
      <w:r w:rsidR="00DD1C52" w:rsidRPr="00432122">
        <w:t>[RCS-e UI Connector]</w:t>
      </w:r>
      <w:r w:rsidR="00797369" w:rsidRPr="00432122">
        <w:rPr>
          <w:rFonts w:cs="Arial"/>
        </w:rPr>
        <w:fldChar w:fldCharType="end"/>
      </w:r>
      <w:r w:rsidRPr="00432122">
        <w:t>.</w:t>
      </w:r>
    </w:p>
    <w:p w:rsidR="00364208" w:rsidRPr="00432122" w:rsidRDefault="00364208" w:rsidP="00DD1C52">
      <w:pPr>
        <w:pStyle w:val="ListBullet1"/>
      </w:pPr>
      <w:r w:rsidRPr="00432122">
        <w:t xml:space="preserve">Methods to discover existing joyn services on the device and their activation states. This overrides the document </w:t>
      </w:r>
      <w:r w:rsidRPr="00432122">
        <w:rPr>
          <w:rFonts w:cs="Arial"/>
        </w:rPr>
        <w:t>“</w:t>
      </w:r>
      <w:r w:rsidRPr="00432122">
        <w:t>GSMA RCS IOT RCS-e Implementation Guidelines</w:t>
      </w:r>
      <w:r w:rsidRPr="00432122">
        <w:rPr>
          <w:rFonts w:cs="Arial"/>
        </w:rPr>
        <w:t>”</w:t>
      </w:r>
      <w:r w:rsidR="009B6456" w:rsidRPr="00432122">
        <w:rPr>
          <w:rFonts w:cs="Arial"/>
        </w:rPr>
        <w:t xml:space="preserve"> </w:t>
      </w:r>
      <w:r w:rsidR="00797369" w:rsidRPr="00432122">
        <w:rPr>
          <w:rFonts w:cs="Arial"/>
        </w:rPr>
        <w:fldChar w:fldCharType="begin"/>
      </w:r>
      <w:r w:rsidR="009B6456" w:rsidRPr="00432122">
        <w:rPr>
          <w:rFonts w:cs="Arial"/>
        </w:rPr>
        <w:instrText xml:space="preserve"> REF RIG \h </w:instrText>
      </w:r>
      <w:r w:rsidR="00797369" w:rsidRPr="00432122">
        <w:rPr>
          <w:rFonts w:cs="Arial"/>
        </w:rPr>
      </w:r>
      <w:r w:rsidR="00797369" w:rsidRPr="00432122">
        <w:rPr>
          <w:rFonts w:cs="Arial"/>
        </w:rPr>
        <w:fldChar w:fldCharType="separate"/>
      </w:r>
      <w:r w:rsidR="009B6456" w:rsidRPr="00432122">
        <w:t>[Implementation Guidelines]</w:t>
      </w:r>
      <w:r w:rsidR="00797369" w:rsidRPr="00432122">
        <w:rPr>
          <w:rFonts w:cs="Arial"/>
        </w:rPr>
        <w:fldChar w:fldCharType="end"/>
      </w:r>
      <w:r w:rsidRPr="00432122">
        <w:rPr>
          <w:rFonts w:cs="Arial"/>
        </w:rPr>
        <w:t>.</w:t>
      </w:r>
    </w:p>
    <w:p w:rsidR="00364208" w:rsidRPr="00432122" w:rsidRDefault="00364208" w:rsidP="00364208">
      <w:pPr>
        <w:pStyle w:val="Titre3"/>
      </w:pPr>
      <w:bookmarkStart w:id="63" w:name="_Toc358022572"/>
      <w:r w:rsidRPr="00432122">
        <w:t>Package</w:t>
      </w:r>
      <w:bookmarkEnd w:id="63"/>
    </w:p>
    <w:p w:rsidR="00364208" w:rsidRPr="00432122" w:rsidRDefault="00364208" w:rsidP="009B6456">
      <w:r w:rsidRPr="00432122">
        <w:t xml:space="preserve">Package name </w:t>
      </w:r>
      <w:r w:rsidRPr="00432122">
        <w:rPr>
          <w:b/>
          <w:bCs/>
        </w:rPr>
        <w:t>org.gsma.joyn</w:t>
      </w:r>
    </w:p>
    <w:p w:rsidR="00364208" w:rsidRPr="00432122" w:rsidRDefault="00364208" w:rsidP="00364208">
      <w:pPr>
        <w:pStyle w:val="Titre3"/>
      </w:pPr>
      <w:bookmarkStart w:id="64" w:name="_Toc358022573"/>
      <w:r w:rsidRPr="00432122">
        <w:t>Methods and Callbacks</w:t>
      </w:r>
      <w:bookmarkEnd w:id="64"/>
    </w:p>
    <w:p w:rsidR="00364208" w:rsidRPr="00432122" w:rsidRDefault="00364208" w:rsidP="009B6456">
      <w:pPr>
        <w:rPr>
          <w:lang w:eastAsia="en-US"/>
        </w:rPr>
      </w:pPr>
      <w:r w:rsidRPr="00432122">
        <w:rPr>
          <w:lang w:eastAsia="en-US"/>
        </w:rPr>
        <w:t xml:space="preserve">Class </w:t>
      </w:r>
      <w:r w:rsidR="00693F81" w:rsidRPr="00432122">
        <w:rPr>
          <w:b/>
          <w:lang w:eastAsia="en-US"/>
        </w:rPr>
        <w:t>joyn</w:t>
      </w:r>
      <w:r w:rsidRPr="00432122">
        <w:rPr>
          <w:b/>
          <w:lang w:eastAsia="en-US"/>
        </w:rPr>
        <w:t>Utils</w:t>
      </w:r>
      <w:r w:rsidRPr="00432122">
        <w:rPr>
          <w:lang w:eastAsia="en-US"/>
        </w:rPr>
        <w:t>:</w:t>
      </w:r>
    </w:p>
    <w:p w:rsidR="00364208" w:rsidRPr="00432122" w:rsidRDefault="00364208" w:rsidP="009B6456">
      <w:pPr>
        <w:pStyle w:val="ListBullet1"/>
      </w:pPr>
      <w:r w:rsidRPr="00432122">
        <w:rPr>
          <w:lang w:eastAsia="en-US"/>
        </w:rPr>
        <w:t>Method: returns the list of joyn clients installed on the device (except myself). An application is i</w:t>
      </w:r>
      <w:r w:rsidRPr="00432122">
        <w:t>dentified as a joyn client by including an intent filter with the ACTION_CLIENT_SETTINGS action in the Manifest.xml of the application.</w:t>
      </w:r>
    </w:p>
    <w:p w:rsidR="00364208" w:rsidRPr="00432122" w:rsidRDefault="00364208" w:rsidP="009B6456">
      <w:pPr>
        <w:pStyle w:val="ASN1Code"/>
        <w:ind w:left="680"/>
      </w:pPr>
      <w:r w:rsidRPr="00432122">
        <w:t>static List&lt;ApplicationInfo&gt; get</w:t>
      </w:r>
      <w:r w:rsidR="00693F81" w:rsidRPr="00432122">
        <w:t>joyn</w:t>
      </w:r>
      <w:r w:rsidRPr="00432122">
        <w:t>Clients(Context context)</w:t>
      </w:r>
    </w:p>
    <w:p w:rsidR="009B6456" w:rsidRPr="00432122" w:rsidRDefault="009B6456" w:rsidP="009B6456">
      <w:pPr>
        <w:pStyle w:val="ASN1Code"/>
        <w:ind w:left="680"/>
      </w:pPr>
    </w:p>
    <w:p w:rsidR="00364208" w:rsidRPr="00432122" w:rsidRDefault="00364208" w:rsidP="009B6456">
      <w:pPr>
        <w:pStyle w:val="ListBullet1"/>
        <w:rPr>
          <w:lang w:eastAsia="en-US"/>
        </w:rPr>
      </w:pPr>
      <w:r w:rsidRPr="00432122">
        <w:rPr>
          <w:lang w:eastAsia="en-US"/>
        </w:rPr>
        <w:t>Method: sends a broadcast intent and registers a listener that is triggered when all joyn clients have cleared their preferred status. Each joyn client must register a receiver that listens for the broadcast intent action ACTION_CLIENT_CLEAR_PREFERRED. After a client receives the broadcast, it must clear its preferred status for the activity with the “</w:t>
      </w:r>
      <w:r w:rsidRPr="00432122">
        <w:rPr>
          <w:i/>
          <w:lang w:eastAsia="en-US"/>
        </w:rPr>
        <w:t>org.gsma.joyn.client</w:t>
      </w:r>
      <w:r w:rsidRPr="00432122">
        <w:rPr>
          <w:lang w:eastAsia="en-US"/>
        </w:rPr>
        <w:t xml:space="preserve">” action. </w:t>
      </w:r>
    </w:p>
    <w:p w:rsidR="00364208" w:rsidRPr="00432122" w:rsidRDefault="00364208" w:rsidP="009B6456">
      <w:pPr>
        <w:pStyle w:val="ASN1Code"/>
        <w:ind w:left="680"/>
      </w:pPr>
      <w:r w:rsidRPr="00432122">
        <w:t>static void clearPreferredIntent(Context context, BroadcastReceiver receiver);</w:t>
      </w:r>
    </w:p>
    <w:p w:rsidR="009B6456" w:rsidRPr="00432122" w:rsidRDefault="009B6456" w:rsidP="009B6456">
      <w:pPr>
        <w:pStyle w:val="ASN1Code"/>
        <w:ind w:left="680"/>
      </w:pPr>
    </w:p>
    <w:p w:rsidR="00364208" w:rsidRPr="00432122" w:rsidRDefault="00364208" w:rsidP="009B6456">
      <w:pPr>
        <w:pStyle w:val="ListBullet1"/>
        <w:rPr>
          <w:lang w:eastAsia="en-US"/>
        </w:rPr>
      </w:pPr>
      <w:r w:rsidRPr="00432122">
        <w:rPr>
          <w:lang w:eastAsia="en-US"/>
        </w:rPr>
        <w:lastRenderedPageBreak/>
        <w:t>Method: sends a broadcast intent and registers a listener that is triggered when all joyn clients have been disabled. Each joyn client must register a receiver that listens for the broadcast intent action ACTION_CLIENT_DISABLE. After a client receives the broadcast, it must disable itself.</w:t>
      </w:r>
    </w:p>
    <w:p w:rsidR="00364208" w:rsidRPr="00432122" w:rsidRDefault="00364208" w:rsidP="009B6456">
      <w:pPr>
        <w:pStyle w:val="ASN1Code"/>
        <w:ind w:left="680"/>
      </w:pPr>
      <w:r w:rsidRPr="00432122">
        <w:t>static void disableClients(Context context, BroadcastReceiver receiver);</w:t>
      </w:r>
    </w:p>
    <w:p w:rsidR="00364208" w:rsidRPr="00432122" w:rsidRDefault="00364208" w:rsidP="00364208">
      <w:pPr>
        <w:pStyle w:val="Titre3"/>
      </w:pPr>
      <w:bookmarkStart w:id="65" w:name="_Toc358022574"/>
      <w:r w:rsidRPr="00432122">
        <w:t>Intents</w:t>
      </w:r>
      <w:bookmarkEnd w:id="65"/>
    </w:p>
    <w:p w:rsidR="00364208" w:rsidRPr="00432122" w:rsidRDefault="00364208" w:rsidP="009B6456">
      <w:pPr>
        <w:rPr>
          <w:lang w:eastAsia="en-US"/>
        </w:rPr>
      </w:pPr>
      <w:r w:rsidRPr="00432122">
        <w:rPr>
          <w:lang w:eastAsia="en-US"/>
        </w:rPr>
        <w:t xml:space="preserve">Class </w:t>
      </w:r>
      <w:r w:rsidRPr="00432122">
        <w:rPr>
          <w:b/>
          <w:lang w:eastAsia="en-US"/>
        </w:rPr>
        <w:t>Intents.Chat</w:t>
      </w:r>
      <w:r w:rsidRPr="00432122">
        <w:rPr>
          <w:lang w:eastAsia="en-US"/>
        </w:rPr>
        <w:t>:</w:t>
      </w:r>
    </w:p>
    <w:p w:rsidR="00364208" w:rsidRPr="00432122" w:rsidRDefault="00364208" w:rsidP="009B6456">
      <w:pPr>
        <w:pStyle w:val="ListContinue1"/>
      </w:pPr>
      <w:r w:rsidRPr="00432122">
        <w:t>This class offers Intents to link applications to joyn applications for chat services.</w:t>
      </w:r>
    </w:p>
    <w:p w:rsidR="00364208" w:rsidRPr="00432122" w:rsidRDefault="00364208" w:rsidP="009B6456">
      <w:pPr>
        <w:pStyle w:val="ListBullet1"/>
        <w:rPr>
          <w:lang w:eastAsia="en-US"/>
        </w:rPr>
      </w:pPr>
      <w:r w:rsidRPr="00432122">
        <w:rPr>
          <w:lang w:eastAsia="en-US"/>
        </w:rPr>
        <w:t xml:space="preserve">Intent: load </w:t>
      </w:r>
      <w:r w:rsidRPr="00432122">
        <w:rPr>
          <w:shd w:val="clear" w:color="auto" w:fill="FFFFFF"/>
        </w:rPr>
        <w:t>the chat application to view a chat conversation. This I</w:t>
      </w:r>
      <w:r w:rsidR="00333E44" w:rsidRPr="00432122">
        <w:rPr>
          <w:shd w:val="clear" w:color="auto" w:fill="FFFFFF"/>
        </w:rPr>
        <w:t>ntent takes into parameter a Uniform Resource Identifier (</w:t>
      </w:r>
      <w:r w:rsidRPr="00432122">
        <w:rPr>
          <w:shd w:val="clear" w:color="auto" w:fill="FFFFFF"/>
        </w:rPr>
        <w:t>URI</w:t>
      </w:r>
      <w:r w:rsidR="00333E44" w:rsidRPr="00432122">
        <w:rPr>
          <w:shd w:val="clear" w:color="auto" w:fill="FFFFFF"/>
        </w:rPr>
        <w:t>)</w:t>
      </w:r>
      <w:r w:rsidRPr="00432122">
        <w:rPr>
          <w:shd w:val="clear" w:color="auto" w:fill="FFFFFF"/>
        </w:rPr>
        <w:t xml:space="preserve"> on the chat conversation (i.e. content://chats/chat_ID). If no parameter found the main entry of the chat application is displayed.</w:t>
      </w:r>
    </w:p>
    <w:p w:rsidR="00364208" w:rsidRPr="00432122" w:rsidRDefault="00364208" w:rsidP="009B6456">
      <w:pPr>
        <w:pStyle w:val="ASN1Code"/>
        <w:ind w:left="680"/>
      </w:pPr>
      <w:r w:rsidRPr="00432122">
        <w:t>static final String ACTION_VIEW_CHAT = "org.gsma.joyn.VIEW_CHAT"</w:t>
      </w:r>
    </w:p>
    <w:p w:rsidR="00364208" w:rsidRPr="00432122" w:rsidRDefault="00364208" w:rsidP="009B6456">
      <w:pPr>
        <w:pStyle w:val="ASN1Code"/>
        <w:ind w:left="680"/>
      </w:pPr>
    </w:p>
    <w:p w:rsidR="00364208" w:rsidRPr="00432122" w:rsidRDefault="00364208" w:rsidP="009B6456">
      <w:pPr>
        <w:pStyle w:val="ListBullet1"/>
        <w:rPr>
          <w:shd w:val="clear" w:color="auto" w:fill="FFFFFF"/>
        </w:rPr>
      </w:pPr>
      <w:r w:rsidRPr="00432122">
        <w:t>Intent:</w:t>
      </w:r>
      <w:r w:rsidRPr="00432122">
        <w:rPr>
          <w:shd w:val="clear" w:color="auto" w:fill="FFFFFF"/>
        </w:rPr>
        <w:t xml:space="preserve"> load the chat application to start a new conversation with a given contact. This Intent takes into parameter a contact URI (i.e. content://contacts/people/contact_ID). If no parameter the main entry of the chat application is displayed.</w:t>
      </w:r>
    </w:p>
    <w:p w:rsidR="00364208" w:rsidRPr="00432122" w:rsidRDefault="00364208" w:rsidP="009B6456">
      <w:pPr>
        <w:pStyle w:val="ASN1Code"/>
        <w:ind w:left="680"/>
      </w:pPr>
      <w:r w:rsidRPr="00432122">
        <w:t>static final String ACTION_INITIATE_CHAT = "org.gsma.joyn.INITIATE_CHAT"</w:t>
      </w:r>
    </w:p>
    <w:p w:rsidR="000F0AEC" w:rsidRPr="00432122" w:rsidRDefault="000F0AEC" w:rsidP="009B6456">
      <w:pPr>
        <w:pStyle w:val="ASN1Code"/>
        <w:ind w:left="680"/>
        <w:rPr>
          <w:rFonts w:cs="Courier New"/>
          <w:shd w:val="clear" w:color="auto" w:fill="FFFFFF"/>
        </w:rPr>
      </w:pPr>
    </w:p>
    <w:p w:rsidR="00364208" w:rsidRPr="00432122" w:rsidRDefault="00364208" w:rsidP="009B6456">
      <w:pPr>
        <w:pStyle w:val="ListBullet1"/>
        <w:rPr>
          <w:shd w:val="clear" w:color="auto" w:fill="FFFFFF"/>
        </w:rPr>
      </w:pPr>
      <w:r w:rsidRPr="00432122">
        <w:t xml:space="preserve">Intent: </w:t>
      </w:r>
      <w:r w:rsidRPr="00432122">
        <w:rPr>
          <w:shd w:val="clear" w:color="auto" w:fill="FFFFFF"/>
        </w:rPr>
        <w:t>load the group chat application. This Intent takes into parameter an URI on the group chat conversation (i.e. content://chats/chat_ID). If no parameter found the main entry of the group chat application is displayed.</w:t>
      </w:r>
    </w:p>
    <w:p w:rsidR="00364208" w:rsidRPr="00432122" w:rsidRDefault="00364208" w:rsidP="009B6456">
      <w:pPr>
        <w:pStyle w:val="ASN1Code"/>
        <w:ind w:left="680"/>
      </w:pPr>
      <w:r w:rsidRPr="00432122">
        <w:t>static final String ACTION_VIEW_CHAT_GROUP = "org.gsma.joyn.VIEW_GROUP_CHAT"</w:t>
      </w:r>
    </w:p>
    <w:p w:rsidR="00364208" w:rsidRPr="00432122" w:rsidRDefault="00364208" w:rsidP="009B6456">
      <w:pPr>
        <w:pStyle w:val="ASN1Code"/>
        <w:ind w:left="680"/>
      </w:pPr>
    </w:p>
    <w:p w:rsidR="00364208" w:rsidRPr="00432122" w:rsidRDefault="00364208" w:rsidP="009B6456">
      <w:pPr>
        <w:pStyle w:val="ListBullet1"/>
        <w:rPr>
          <w:shd w:val="clear" w:color="auto" w:fill="FFFFFF"/>
        </w:rPr>
      </w:pPr>
      <w:r w:rsidRPr="00432122">
        <w:t xml:space="preserve">Intent: </w:t>
      </w:r>
      <w:r w:rsidRPr="00432122">
        <w:rPr>
          <w:shd w:val="clear" w:color="auto" w:fill="FFFFFF"/>
        </w:rPr>
        <w:t>load the group chat application to start a new conversation with a group of contacts. This Intent takes into parameter a list of contact URIs. If no parameter the main entry of the group chat application is displayed.</w:t>
      </w:r>
    </w:p>
    <w:p w:rsidR="00364208" w:rsidRPr="00432122" w:rsidRDefault="00364208" w:rsidP="009B6456">
      <w:pPr>
        <w:pStyle w:val="ASN1Code"/>
        <w:ind w:left="680"/>
      </w:pPr>
      <w:r w:rsidRPr="00432122">
        <w:t>static final String ACTION_INITIATE_CHAT_GROUP = "org.gsma.joyn.INITIATE_CHAT_GROUP"</w:t>
      </w:r>
    </w:p>
    <w:p w:rsidR="00364208" w:rsidRPr="00432122" w:rsidRDefault="00364208" w:rsidP="009B6456">
      <w:pPr>
        <w:rPr>
          <w:lang w:eastAsia="en-US"/>
        </w:rPr>
      </w:pPr>
      <w:r w:rsidRPr="00432122">
        <w:rPr>
          <w:lang w:eastAsia="en-US"/>
        </w:rPr>
        <w:t xml:space="preserve">Class </w:t>
      </w:r>
      <w:r w:rsidRPr="00432122">
        <w:rPr>
          <w:b/>
          <w:lang w:eastAsia="en-US"/>
        </w:rPr>
        <w:t>Intents.Client</w:t>
      </w:r>
      <w:r w:rsidRPr="00432122">
        <w:rPr>
          <w:lang w:eastAsia="en-US"/>
        </w:rPr>
        <w:t>:</w:t>
      </w:r>
    </w:p>
    <w:p w:rsidR="00364208" w:rsidRPr="00432122" w:rsidRDefault="00364208" w:rsidP="009B6456">
      <w:pPr>
        <w:pStyle w:val="ListContinue1"/>
      </w:pPr>
      <w:r w:rsidRPr="00432122">
        <w:t>This class offers intents to link client applications.</w:t>
      </w:r>
    </w:p>
    <w:p w:rsidR="00364208" w:rsidRPr="00432122" w:rsidRDefault="00364208" w:rsidP="009B6456">
      <w:pPr>
        <w:pStyle w:val="ListBullet1"/>
        <w:rPr>
          <w:lang w:eastAsia="en-US"/>
        </w:rPr>
      </w:pPr>
      <w:r w:rsidRPr="00432122">
        <w:rPr>
          <w:lang w:eastAsia="en-US"/>
        </w:rPr>
        <w:t>Intent: load the settings activity to enable or disable the client.</w:t>
      </w:r>
    </w:p>
    <w:p w:rsidR="00364208" w:rsidRPr="00432122" w:rsidRDefault="00364208" w:rsidP="009B6456">
      <w:pPr>
        <w:pStyle w:val="ASN1Code"/>
        <w:ind w:left="680"/>
      </w:pPr>
      <w:r w:rsidRPr="00432122">
        <w:t>static final String ACTION_CLIENT_SETTINGS = “org.gsma.joyn.client.settings”;</w:t>
      </w:r>
    </w:p>
    <w:p w:rsidR="009B6456" w:rsidRPr="00432122" w:rsidRDefault="009B6456" w:rsidP="009B6456">
      <w:pPr>
        <w:pStyle w:val="ASN1Code"/>
        <w:ind w:left="680"/>
      </w:pPr>
    </w:p>
    <w:p w:rsidR="00364208" w:rsidRPr="00432122" w:rsidRDefault="00364208" w:rsidP="009B6456">
      <w:pPr>
        <w:pStyle w:val="ListBullet1"/>
        <w:rPr>
          <w:lang w:eastAsia="en-US"/>
        </w:rPr>
      </w:pPr>
      <w:r w:rsidRPr="00432122">
        <w:rPr>
          <w:lang w:eastAsia="en-US"/>
        </w:rPr>
        <w:t xml:space="preserve">Intent: action for broadcast intent that clears preferred client status. When a joyn client receives an intent with this action, it must clear its preferred status. </w:t>
      </w:r>
    </w:p>
    <w:p w:rsidR="00364208" w:rsidRPr="00432122" w:rsidRDefault="00364208" w:rsidP="009B6456">
      <w:pPr>
        <w:pStyle w:val="ASN1Code"/>
        <w:ind w:left="680"/>
      </w:pPr>
      <w:r w:rsidRPr="00432122">
        <w:lastRenderedPageBreak/>
        <w:t>static final String ACTION_CLIENT_CLEAR_PREFERRED = “org.gsma.joyn.client.CLEAR_PREFERRED”;</w:t>
      </w:r>
    </w:p>
    <w:p w:rsidR="009B6456" w:rsidRPr="00432122" w:rsidRDefault="009B6456" w:rsidP="009B6456">
      <w:pPr>
        <w:pStyle w:val="ASN1Code"/>
        <w:ind w:left="680"/>
      </w:pPr>
    </w:p>
    <w:p w:rsidR="00364208" w:rsidRPr="00432122" w:rsidRDefault="00364208" w:rsidP="009B6456">
      <w:pPr>
        <w:pStyle w:val="ListBullet1"/>
        <w:rPr>
          <w:lang w:eastAsia="en-US"/>
        </w:rPr>
      </w:pPr>
      <w:r w:rsidRPr="00432122">
        <w:rPr>
          <w:lang w:eastAsia="en-US"/>
        </w:rPr>
        <w:t>Intent: action for a broadcast intent that disables joyn clients. When a joyn client receives an intent with this action, it must disable itself.</w:t>
      </w:r>
    </w:p>
    <w:p w:rsidR="00364208" w:rsidRPr="00432122" w:rsidRDefault="00364208" w:rsidP="009B6456">
      <w:pPr>
        <w:pStyle w:val="ASN1Code"/>
        <w:ind w:left="680"/>
      </w:pPr>
      <w:r w:rsidRPr="00432122">
        <w:t>static final String ACTION_CLIENT_DISABLE = “org.gsma.joyn.client.DISABLE”;</w:t>
      </w:r>
    </w:p>
    <w:p w:rsidR="00364208" w:rsidRPr="00432122" w:rsidRDefault="00364208" w:rsidP="009B6456">
      <w:pPr>
        <w:rPr>
          <w:lang w:eastAsia="en-US"/>
        </w:rPr>
      </w:pPr>
      <w:r w:rsidRPr="00432122">
        <w:br/>
      </w:r>
      <w:r w:rsidRPr="00432122">
        <w:rPr>
          <w:lang w:eastAsia="en-US"/>
        </w:rPr>
        <w:t xml:space="preserve">Class </w:t>
      </w:r>
      <w:r w:rsidRPr="00432122">
        <w:rPr>
          <w:b/>
          <w:lang w:eastAsia="en-US"/>
        </w:rPr>
        <w:t>Intents.FileTransfer</w:t>
      </w:r>
      <w:r w:rsidRPr="00432122">
        <w:rPr>
          <w:lang w:eastAsia="en-US"/>
        </w:rPr>
        <w:t>:</w:t>
      </w:r>
    </w:p>
    <w:p w:rsidR="00364208" w:rsidRPr="00432122" w:rsidRDefault="00364208" w:rsidP="009B6456">
      <w:pPr>
        <w:pStyle w:val="ListContinue1"/>
      </w:pPr>
      <w:r w:rsidRPr="00432122">
        <w:t>This class offers Intents to link applications to joyn applications for file transfer services.</w:t>
      </w:r>
    </w:p>
    <w:p w:rsidR="00364208" w:rsidRPr="00432122" w:rsidRDefault="00364208" w:rsidP="009B6456">
      <w:pPr>
        <w:pStyle w:val="ListBullet1"/>
        <w:rPr>
          <w:lang w:eastAsia="en-US"/>
        </w:rPr>
      </w:pPr>
      <w:r w:rsidRPr="00432122">
        <w:rPr>
          <w:lang w:eastAsia="en-US"/>
        </w:rPr>
        <w:t xml:space="preserve">Intent: load </w:t>
      </w:r>
      <w:r w:rsidRPr="00432122">
        <w:rPr>
          <w:shd w:val="clear" w:color="auto" w:fill="FFFFFF"/>
        </w:rPr>
        <w:t>the file transfer application to view a file transfer. This Intent takes into parameter an URI on the file transfer (i.e. content://filetransfers/ft_ID). If no parameter found the main entry of the file transfer application is displayed.</w:t>
      </w:r>
    </w:p>
    <w:p w:rsidR="00364208" w:rsidRPr="00432122" w:rsidRDefault="00364208" w:rsidP="0094088F">
      <w:pPr>
        <w:pStyle w:val="ASN1Code"/>
        <w:ind w:left="680"/>
      </w:pPr>
      <w:r w:rsidRPr="00432122">
        <w:t>static final String ACTION_VIEW_FT = "org.gsma.joyn.VIEW_FT"</w:t>
      </w:r>
    </w:p>
    <w:p w:rsidR="00364208" w:rsidRPr="00432122" w:rsidRDefault="00364208" w:rsidP="0094088F">
      <w:pPr>
        <w:pStyle w:val="ASN1Code"/>
        <w:ind w:left="680"/>
      </w:pPr>
    </w:p>
    <w:p w:rsidR="00364208" w:rsidRPr="00432122" w:rsidRDefault="00364208" w:rsidP="009B6456">
      <w:pPr>
        <w:pStyle w:val="ListBullet1"/>
        <w:rPr>
          <w:shd w:val="clear" w:color="auto" w:fill="FFFFFF"/>
        </w:rPr>
      </w:pPr>
      <w:r w:rsidRPr="00432122">
        <w:t>Intent:</w:t>
      </w:r>
      <w:r w:rsidRPr="00432122">
        <w:rPr>
          <w:shd w:val="clear" w:color="auto" w:fill="FFFFFF"/>
        </w:rPr>
        <w:t xml:space="preserve"> load the file transfer application to start a new file transfer to a given contact. This Intent takes into parameter a contact URI (i.e. content://contacts/people/contact_ID). If no parameter the main entry of the file transfer application is displayed.</w:t>
      </w:r>
    </w:p>
    <w:p w:rsidR="00364208" w:rsidRPr="00432122" w:rsidRDefault="00364208" w:rsidP="0094088F">
      <w:pPr>
        <w:pStyle w:val="ASN1Code"/>
        <w:ind w:left="680"/>
      </w:pPr>
      <w:r w:rsidRPr="00432122">
        <w:t>static final String ACTION_INITIATE_FT = "org.gsma.joyn.INITIATE_FT"</w:t>
      </w:r>
    </w:p>
    <w:p w:rsidR="00364208" w:rsidRPr="00432122" w:rsidRDefault="00364208" w:rsidP="0094088F">
      <w:pPr>
        <w:pStyle w:val="ASN1Code"/>
        <w:ind w:left="680"/>
      </w:pPr>
    </w:p>
    <w:p w:rsidR="00364208" w:rsidRPr="00432122" w:rsidRDefault="0094088F" w:rsidP="0094088F">
      <w:pPr>
        <w:pStyle w:val="NOTE"/>
      </w:pPr>
      <w:r w:rsidRPr="00432122">
        <w:t>NOTE</w:t>
      </w:r>
      <w:r w:rsidR="00364208" w:rsidRPr="00432122">
        <w:t xml:space="preserve">: </w:t>
      </w:r>
      <w:r w:rsidRPr="00432122">
        <w:tab/>
      </w:r>
      <w:r w:rsidR="00364208" w:rsidRPr="00432122">
        <w:t>for Intents using a contact URI as a parameter, if the contact has several phone numbers which are joyn compliant, then the application receiving the Intent should request to the user to select which phone number should be used by the service.</w:t>
      </w:r>
    </w:p>
    <w:p w:rsidR="00364208" w:rsidRPr="00432122" w:rsidRDefault="0094088F" w:rsidP="0094088F">
      <w:pPr>
        <w:pStyle w:val="NOTE"/>
      </w:pPr>
      <w:r w:rsidRPr="00432122">
        <w:t>NOTE</w:t>
      </w:r>
      <w:r w:rsidR="00364208" w:rsidRPr="00432122">
        <w:t xml:space="preserve">: </w:t>
      </w:r>
      <w:r w:rsidRPr="00432122">
        <w:tab/>
      </w:r>
      <w:r w:rsidR="00364208" w:rsidRPr="00432122">
        <w:t xml:space="preserve">sharing during a call (image &amp; video) are part of the native </w:t>
      </w:r>
      <w:r w:rsidR="00432122" w:rsidRPr="00432122">
        <w:t>dialler</w:t>
      </w:r>
      <w:r w:rsidR="00364208" w:rsidRPr="00432122">
        <w:t xml:space="preserve"> application and may be only visible when a call is established, in this case there is no public Intent to initiate a sharing.</w:t>
      </w:r>
    </w:p>
    <w:p w:rsidR="00DE2515" w:rsidRPr="00432122" w:rsidRDefault="00DE2515" w:rsidP="009170E9">
      <w:pPr>
        <w:pStyle w:val="Titre2"/>
      </w:pPr>
      <w:bookmarkStart w:id="66" w:name="_Toc358022575"/>
      <w:r w:rsidRPr="00432122">
        <w:t>Services API</w:t>
      </w:r>
      <w:bookmarkEnd w:id="66"/>
    </w:p>
    <w:p w:rsidR="00DE2515" w:rsidRPr="00432122" w:rsidRDefault="00DE2515" w:rsidP="00DE2515">
      <w:pPr>
        <w:pStyle w:val="Titre3"/>
      </w:pPr>
      <w:bookmarkStart w:id="67" w:name="_Toc358022576"/>
      <w:r w:rsidRPr="00432122">
        <w:t>Overview</w:t>
      </w:r>
      <w:bookmarkEnd w:id="67"/>
    </w:p>
    <w:p w:rsidR="00DE2515" w:rsidRPr="00432122" w:rsidRDefault="00DE2515" w:rsidP="0094088F">
      <w:bookmarkStart w:id="68" w:name="_Toc351497978"/>
      <w:r w:rsidRPr="00432122">
        <w:rPr>
          <w:lang w:eastAsia="en-GB"/>
        </w:rPr>
        <w:t>This section contains all the Service APIs. Each of the presented APIs may have a Core Application using it, but a separate 3</w:t>
      </w:r>
      <w:r w:rsidRPr="00432122">
        <w:rPr>
          <w:vertAlign w:val="superscript"/>
          <w:lang w:eastAsia="en-GB"/>
        </w:rPr>
        <w:t>rd</w:t>
      </w:r>
      <w:r w:rsidRPr="00432122">
        <w:rPr>
          <w:lang w:eastAsia="en-GB"/>
        </w:rPr>
        <w:t xml:space="preserve"> Party Application can also use it. Each API exposes all its functionality on a high level and does put constraints on the invoking application as to the preconditions and order of method calls.</w:t>
      </w:r>
      <w:r w:rsidRPr="00432122">
        <w:t xml:space="preserve"> All Service APIs are stateless, meaning that any part of the API can be used without first satisfying any preconditions.</w:t>
      </w:r>
    </w:p>
    <w:p w:rsidR="00BC254A" w:rsidRPr="00432122" w:rsidRDefault="00BC254A" w:rsidP="00BC254A">
      <w:pPr>
        <w:pStyle w:val="Titre3"/>
      </w:pPr>
      <w:bookmarkStart w:id="69" w:name="_Toc358022577"/>
      <w:bookmarkEnd w:id="68"/>
      <w:r w:rsidRPr="00432122">
        <w:t>Access Control</w:t>
      </w:r>
      <w:bookmarkEnd w:id="69"/>
    </w:p>
    <w:p w:rsidR="00BC254A" w:rsidRPr="00432122" w:rsidRDefault="00BC254A" w:rsidP="0094088F">
      <w:r w:rsidRPr="00432122">
        <w:t>Each of the services requires one or more permissions to be held by the calling application; the permissions associated by each service are defined in the sections that follow.</w:t>
      </w:r>
    </w:p>
    <w:p w:rsidR="00BC254A" w:rsidRPr="00432122" w:rsidRDefault="00BC254A" w:rsidP="0094088F">
      <w:r w:rsidRPr="00432122">
        <w:t>The permissions are organised on a service-by-service basis and at a sufficiently fine-grained level – e</w:t>
      </w:r>
      <w:r w:rsidR="0094088F" w:rsidRPr="00432122">
        <w:t>.</w:t>
      </w:r>
      <w:r w:rsidRPr="00432122">
        <w:t>g</w:t>
      </w:r>
      <w:r w:rsidR="0094088F" w:rsidRPr="00432122">
        <w:t>.</w:t>
      </w:r>
      <w:r w:rsidRPr="00432122">
        <w:t xml:space="preserve"> the ability to read contact details from the </w:t>
      </w:r>
      <w:r w:rsidR="00432122" w:rsidRPr="00432122">
        <w:t>address book</w:t>
      </w:r>
      <w:r w:rsidRPr="00432122">
        <w:t xml:space="preserve"> - that the user can make a meaningful choice when confronted with a request at the install prompt. The </w:t>
      </w:r>
      <w:r w:rsidRPr="00432122">
        <w:lastRenderedPageBreak/>
        <w:t>user is not asked to give blanket approval to a very broad permission such as the ability to read any user data.</w:t>
      </w:r>
    </w:p>
    <w:p w:rsidR="00DE2515" w:rsidRPr="00432122" w:rsidRDefault="00DE2515" w:rsidP="00DE2515">
      <w:pPr>
        <w:pStyle w:val="Titre3"/>
      </w:pPr>
      <w:bookmarkStart w:id="70" w:name="_Toc358022578"/>
      <w:r w:rsidRPr="00432122">
        <w:t xml:space="preserve">Common </w:t>
      </w:r>
      <w:r w:rsidR="009170E9" w:rsidRPr="00432122">
        <w:t>architecture</w:t>
      </w:r>
      <w:bookmarkEnd w:id="70"/>
    </w:p>
    <w:p w:rsidR="00DE2515" w:rsidRPr="00432122" w:rsidRDefault="00DE2515" w:rsidP="00DB53B7">
      <w:pPr>
        <w:rPr>
          <w:lang w:eastAsia="en-US"/>
        </w:rPr>
      </w:pPr>
      <w:r w:rsidRPr="00432122">
        <w:rPr>
          <w:lang w:eastAsia="en-US"/>
        </w:rPr>
        <w:t>The joyn terminal API contains the following service API:</w:t>
      </w:r>
    </w:p>
    <w:p w:rsidR="00DE2515" w:rsidRPr="00432122" w:rsidRDefault="00DE2515" w:rsidP="00DB53B7">
      <w:pPr>
        <w:pStyle w:val="ListBullet1"/>
      </w:pPr>
      <w:r w:rsidRPr="00432122">
        <w:t>Capability service API,</w:t>
      </w:r>
    </w:p>
    <w:p w:rsidR="00DE2515" w:rsidRPr="00432122" w:rsidRDefault="00DE2515" w:rsidP="00DB53B7">
      <w:pPr>
        <w:pStyle w:val="ListBullet1"/>
      </w:pPr>
      <w:r w:rsidRPr="00432122">
        <w:t>Chat API,</w:t>
      </w:r>
    </w:p>
    <w:p w:rsidR="00DE2515" w:rsidRPr="00432122" w:rsidRDefault="00DE2515" w:rsidP="00DB53B7">
      <w:pPr>
        <w:pStyle w:val="ListBullet1"/>
      </w:pPr>
      <w:r w:rsidRPr="00432122">
        <w:t>File Transfer API,</w:t>
      </w:r>
    </w:p>
    <w:p w:rsidR="00DE2515" w:rsidRPr="00432122" w:rsidRDefault="00DE2515" w:rsidP="00DB53B7">
      <w:pPr>
        <w:pStyle w:val="ListBullet1"/>
      </w:pPr>
      <w:r w:rsidRPr="00432122">
        <w:t>Video Share  service API,</w:t>
      </w:r>
    </w:p>
    <w:p w:rsidR="00DE2515" w:rsidRPr="00432122" w:rsidRDefault="00DE2515" w:rsidP="00DB53B7">
      <w:pPr>
        <w:pStyle w:val="ListBullet1"/>
      </w:pPr>
      <w:r w:rsidRPr="00432122">
        <w:t>Image Share service API.</w:t>
      </w:r>
    </w:p>
    <w:p w:rsidR="00DE2515" w:rsidRPr="00432122" w:rsidRDefault="00DE2515" w:rsidP="00DB53B7">
      <w:pPr>
        <w:rPr>
          <w:lang w:eastAsia="en-US"/>
        </w:rPr>
      </w:pPr>
      <w:r w:rsidRPr="00432122">
        <w:rPr>
          <w:lang w:eastAsia="en-US"/>
        </w:rPr>
        <w:t xml:space="preserve">Each service API is based on a Client/Server model using the </w:t>
      </w:r>
      <w:r w:rsidR="00447BAC" w:rsidRPr="00432122">
        <w:rPr>
          <w:lang w:eastAsia="en-US"/>
        </w:rPr>
        <w:t>Android Interface Definition Language (</w:t>
      </w:r>
      <w:r w:rsidRPr="00432122">
        <w:rPr>
          <w:lang w:eastAsia="en-US"/>
        </w:rPr>
        <w:t>AIDL</w:t>
      </w:r>
      <w:r w:rsidR="00447BAC" w:rsidRPr="00432122">
        <w:rPr>
          <w:lang w:eastAsia="en-US"/>
        </w:rPr>
        <w:t>)</w:t>
      </w:r>
      <w:r w:rsidRPr="00432122">
        <w:rPr>
          <w:lang w:eastAsia="en-US"/>
        </w:rPr>
        <w:t xml:space="preserve"> Android interface to communicate between the application using the service and the RCS service or stack implementing the service. So many applications can connect in parallel to the core RCS service.</w:t>
      </w:r>
    </w:p>
    <w:p w:rsidR="00DE2515" w:rsidRPr="00432122" w:rsidRDefault="00DE2515" w:rsidP="00DE2515">
      <w:pPr>
        <w:pStyle w:val="Titre4"/>
      </w:pPr>
      <w:r w:rsidRPr="00432122">
        <w:t>Package</w:t>
      </w:r>
    </w:p>
    <w:p w:rsidR="00DE2515" w:rsidRPr="00432122" w:rsidRDefault="00DE2515" w:rsidP="00DB53B7">
      <w:r w:rsidRPr="00432122">
        <w:t xml:space="preserve">Package name </w:t>
      </w:r>
      <w:r w:rsidRPr="00432122">
        <w:rPr>
          <w:b/>
          <w:bCs/>
        </w:rPr>
        <w:t>org.gsma.joyn</w:t>
      </w:r>
    </w:p>
    <w:p w:rsidR="00DE2515" w:rsidRPr="00432122" w:rsidRDefault="00DE2515" w:rsidP="00DE2515">
      <w:pPr>
        <w:pStyle w:val="Titre4"/>
      </w:pPr>
      <w:r w:rsidRPr="00432122">
        <w:t>Methods and Callbacks</w:t>
      </w:r>
    </w:p>
    <w:p w:rsidR="00DE2515" w:rsidRPr="00432122" w:rsidRDefault="00DE2515" w:rsidP="00DB53B7">
      <w:pPr>
        <w:rPr>
          <w:lang w:eastAsia="en-US"/>
        </w:rPr>
      </w:pPr>
      <w:r w:rsidRPr="00432122">
        <w:rPr>
          <w:lang w:eastAsia="en-US"/>
        </w:rPr>
        <w:t xml:space="preserve">Class </w:t>
      </w:r>
      <w:r w:rsidR="00693F81" w:rsidRPr="00432122">
        <w:rPr>
          <w:b/>
          <w:lang w:eastAsia="en-US"/>
        </w:rPr>
        <w:t>joyn</w:t>
      </w:r>
      <w:r w:rsidRPr="00432122">
        <w:rPr>
          <w:b/>
          <w:lang w:eastAsia="en-US"/>
        </w:rPr>
        <w:t>Service</w:t>
      </w:r>
      <w:r w:rsidRPr="00432122">
        <w:rPr>
          <w:lang w:eastAsia="en-US"/>
        </w:rPr>
        <w:t>:</w:t>
      </w:r>
    </w:p>
    <w:p w:rsidR="00DE2515" w:rsidRPr="00432122" w:rsidRDefault="00DE2515" w:rsidP="00DB53B7">
      <w:pPr>
        <w:pStyle w:val="ListContinue1"/>
      </w:pPr>
      <w:r w:rsidRPr="00432122">
        <w:t xml:space="preserve">Each service API should extends the abstract class </w:t>
      </w:r>
      <w:r w:rsidR="00693F81" w:rsidRPr="00432122">
        <w:t>joyn</w:t>
      </w:r>
      <w:r w:rsidRPr="00432122">
        <w:t>Service.</w:t>
      </w:r>
    </w:p>
    <w:p w:rsidR="00DE2515" w:rsidRPr="00432122" w:rsidRDefault="00DE2515" w:rsidP="00DB53B7">
      <w:pPr>
        <w:pStyle w:val="ListBullet1"/>
      </w:pPr>
      <w:r w:rsidRPr="00432122">
        <w:t xml:space="preserve">Constructor: </w:t>
      </w:r>
      <w:r w:rsidR="00DB53B7" w:rsidRPr="00432122">
        <w:t>instantiates</w:t>
      </w:r>
      <w:r w:rsidRPr="00432122">
        <w:t xml:space="preserve"> a service API. This method takes in parameter a service event listener which permits to monitor the connection to the RCS service. The parameter context is an Android context which permits to initiate the binding with the corresponding service.</w:t>
      </w:r>
    </w:p>
    <w:p w:rsidR="00DE2515" w:rsidRPr="00432122" w:rsidRDefault="00693F81" w:rsidP="00DB53B7">
      <w:pPr>
        <w:pStyle w:val="ASN1Code"/>
        <w:ind w:left="680"/>
      </w:pPr>
      <w:r w:rsidRPr="00432122">
        <w:t>joyn</w:t>
      </w:r>
      <w:r w:rsidR="00DE2515" w:rsidRPr="00432122">
        <w:t xml:space="preserve">Service(Context ctx, </w:t>
      </w:r>
      <w:r w:rsidRPr="00432122">
        <w:t>joyn</w:t>
      </w:r>
      <w:r w:rsidR="00DE2515" w:rsidRPr="00432122">
        <w:t>ServiceListener listener)</w:t>
      </w:r>
    </w:p>
    <w:p w:rsidR="00DB53B7" w:rsidRPr="00432122" w:rsidRDefault="00DB53B7" w:rsidP="00DB53B7">
      <w:pPr>
        <w:pStyle w:val="ASN1Code"/>
        <w:ind w:left="680"/>
      </w:pPr>
    </w:p>
    <w:p w:rsidR="00DE2515" w:rsidRPr="00432122" w:rsidRDefault="00DE2515" w:rsidP="00DB53B7">
      <w:pPr>
        <w:pStyle w:val="ListBullet1"/>
      </w:pPr>
      <w:r w:rsidRPr="00432122">
        <w:t>Method: connects to the API. This method permits to bind to the service.</w:t>
      </w:r>
    </w:p>
    <w:p w:rsidR="00DE2515" w:rsidRPr="00432122" w:rsidRDefault="00DE2515" w:rsidP="00DB53B7">
      <w:pPr>
        <w:pStyle w:val="ASN1Code"/>
        <w:ind w:left="680"/>
      </w:pPr>
      <w:r w:rsidRPr="00432122">
        <w:t>void connect()</w:t>
      </w:r>
    </w:p>
    <w:p w:rsidR="00DB53B7" w:rsidRPr="00432122" w:rsidRDefault="00DB53B7" w:rsidP="00DB53B7">
      <w:pPr>
        <w:pStyle w:val="ASN1Code"/>
        <w:ind w:left="680"/>
      </w:pPr>
    </w:p>
    <w:p w:rsidR="00DE2515" w:rsidRPr="00432122" w:rsidRDefault="00DE2515" w:rsidP="00DB53B7">
      <w:pPr>
        <w:pStyle w:val="ListBullet1"/>
      </w:pPr>
      <w:r w:rsidRPr="00432122">
        <w:t>Method: disconnects from the API. This method permits to unbind from the service.</w:t>
      </w:r>
    </w:p>
    <w:p w:rsidR="00DE2515" w:rsidRPr="00432122" w:rsidRDefault="00DE2515" w:rsidP="00DB53B7">
      <w:pPr>
        <w:pStyle w:val="ASN1Code"/>
        <w:ind w:left="680"/>
      </w:pPr>
      <w:r w:rsidRPr="00432122">
        <w:t>void disconnect()</w:t>
      </w:r>
    </w:p>
    <w:p w:rsidR="00DB53B7" w:rsidRPr="00432122" w:rsidRDefault="00DB53B7" w:rsidP="00DB53B7">
      <w:pPr>
        <w:pStyle w:val="ASN1Code"/>
        <w:ind w:left="680"/>
      </w:pPr>
    </w:p>
    <w:p w:rsidR="00DE2515" w:rsidRPr="00432122" w:rsidRDefault="00DE2515" w:rsidP="00DB53B7">
      <w:pPr>
        <w:pStyle w:val="ListBullet1"/>
      </w:pPr>
      <w:r w:rsidRPr="00432122">
        <w:t>Method: returns “true” if connected to the service, else returns “false”.</w:t>
      </w:r>
    </w:p>
    <w:p w:rsidR="00DE2515" w:rsidRPr="00432122" w:rsidRDefault="00DE2515" w:rsidP="00DB53B7">
      <w:pPr>
        <w:pStyle w:val="ASN1Code"/>
        <w:ind w:left="680"/>
      </w:pPr>
      <w:r w:rsidRPr="00432122">
        <w:t>boolean isServiceConnected()</w:t>
      </w:r>
    </w:p>
    <w:p w:rsidR="00DB53B7" w:rsidRPr="00432122" w:rsidRDefault="00DB53B7" w:rsidP="00DB53B7">
      <w:pPr>
        <w:pStyle w:val="ASN1Code"/>
        <w:ind w:left="680"/>
      </w:pPr>
    </w:p>
    <w:p w:rsidR="00DE2515" w:rsidRPr="00432122" w:rsidRDefault="00DE2515" w:rsidP="00DB53B7">
      <w:pPr>
        <w:pStyle w:val="ListBullet1"/>
      </w:pPr>
      <w:r w:rsidRPr="00432122">
        <w:t>Method: returns “true” if service registered to the RCS service platform, else returns “false”.</w:t>
      </w:r>
    </w:p>
    <w:p w:rsidR="00DE2515" w:rsidRPr="00432122" w:rsidRDefault="00DE2515" w:rsidP="00DB53B7">
      <w:pPr>
        <w:pStyle w:val="ASN1Code"/>
        <w:ind w:left="680"/>
      </w:pPr>
      <w:r w:rsidRPr="00432122">
        <w:t>boolean isServiceRegistered()</w:t>
      </w:r>
    </w:p>
    <w:p w:rsidR="00DB53B7" w:rsidRPr="00432122" w:rsidRDefault="00DB53B7" w:rsidP="00DB53B7">
      <w:pPr>
        <w:pStyle w:val="ASN1Code"/>
        <w:ind w:left="680"/>
        <w:rPr>
          <w:lang w:eastAsia="en-US"/>
        </w:rPr>
      </w:pPr>
    </w:p>
    <w:p w:rsidR="00DE2515" w:rsidRPr="00432122" w:rsidRDefault="00DE2515" w:rsidP="00DB53B7">
      <w:pPr>
        <w:rPr>
          <w:lang w:eastAsia="en-US"/>
        </w:rPr>
      </w:pPr>
      <w:r w:rsidRPr="00432122">
        <w:rPr>
          <w:lang w:eastAsia="en-US"/>
        </w:rPr>
        <w:t xml:space="preserve">Class </w:t>
      </w:r>
      <w:r w:rsidR="00693F81" w:rsidRPr="00432122">
        <w:rPr>
          <w:b/>
          <w:lang w:eastAsia="en-US"/>
        </w:rPr>
        <w:t>joyn</w:t>
      </w:r>
      <w:r w:rsidRPr="00432122">
        <w:rPr>
          <w:b/>
          <w:lang w:eastAsia="en-US"/>
        </w:rPr>
        <w:t>ServiceListener</w:t>
      </w:r>
      <w:r w:rsidRPr="00432122">
        <w:rPr>
          <w:lang w:eastAsia="en-US"/>
        </w:rPr>
        <w:t>:</w:t>
      </w:r>
    </w:p>
    <w:p w:rsidR="00DE2515" w:rsidRPr="00432122" w:rsidRDefault="00DE2515" w:rsidP="00DB53B7">
      <w:pPr>
        <w:pStyle w:val="ListBullet1"/>
      </w:pPr>
      <w:r w:rsidRPr="00432122">
        <w:lastRenderedPageBreak/>
        <w:t xml:space="preserve">Method: callback called when service is connected. This method is called when the service is well connected to the RCS service (binding procedure </w:t>
      </w:r>
      <w:r w:rsidR="00DB53B7" w:rsidRPr="00432122">
        <w:t>successful</w:t>
      </w:r>
      <w:r w:rsidRPr="00432122">
        <w:t>): this means the methods of the API may be used.</w:t>
      </w:r>
    </w:p>
    <w:p w:rsidR="00DE2515" w:rsidRPr="00432122" w:rsidRDefault="00DE2515" w:rsidP="00DB53B7">
      <w:pPr>
        <w:pStyle w:val="ASN1Code"/>
        <w:ind w:left="680"/>
      </w:pPr>
      <w:r w:rsidRPr="00432122">
        <w:t>void onServiceConnected()</w:t>
      </w:r>
    </w:p>
    <w:p w:rsidR="00DB53B7" w:rsidRPr="00432122" w:rsidRDefault="00DB53B7" w:rsidP="00DB53B7">
      <w:pPr>
        <w:pStyle w:val="ASN1Code"/>
        <w:ind w:left="680"/>
      </w:pPr>
    </w:p>
    <w:p w:rsidR="00DE2515" w:rsidRPr="00432122" w:rsidRDefault="00DE2515" w:rsidP="00DB53B7">
      <w:pPr>
        <w:pStyle w:val="ListBullet1"/>
      </w:pPr>
      <w:r w:rsidRPr="00432122">
        <w:t>Method: callback called when service has been disconnected. This method is called when the service is disconnected from the RCS service (e.g. service deactivated). The reason code may have the following values: CONNECTION_LOST, SERVICE_DISABLED, INTERNAL_ERROR.</w:t>
      </w:r>
    </w:p>
    <w:p w:rsidR="00DE2515" w:rsidRPr="00432122" w:rsidRDefault="00DE2515" w:rsidP="00DB53B7">
      <w:pPr>
        <w:pStyle w:val="ASN1Code"/>
        <w:ind w:left="680"/>
      </w:pPr>
      <w:r w:rsidRPr="00432122">
        <w:t>void onServiceDisconnected(int reason)</w:t>
      </w:r>
    </w:p>
    <w:p w:rsidR="00DB53B7" w:rsidRPr="00432122" w:rsidRDefault="00DB53B7" w:rsidP="00DB53B7">
      <w:pPr>
        <w:pStyle w:val="ASN1Code"/>
        <w:ind w:left="680"/>
      </w:pPr>
    </w:p>
    <w:p w:rsidR="00DE2515" w:rsidRPr="00432122" w:rsidRDefault="00DE2515" w:rsidP="00DB53B7">
      <w:pPr>
        <w:pStyle w:val="ListBullet1"/>
      </w:pPr>
      <w:r w:rsidRPr="00432122">
        <w:t>Method: callback called when service is registered to the RCS platform. This method is called when the terminal is registered to the RCS/IMS service platform.</w:t>
      </w:r>
    </w:p>
    <w:p w:rsidR="00DE2515" w:rsidRPr="00432122" w:rsidRDefault="00DE2515" w:rsidP="00DB53B7">
      <w:pPr>
        <w:pStyle w:val="ASN1Code"/>
        <w:ind w:left="680"/>
      </w:pPr>
      <w:r w:rsidRPr="00432122">
        <w:t>void onServiceRegistered()</w:t>
      </w:r>
    </w:p>
    <w:p w:rsidR="00DB53B7" w:rsidRPr="00432122" w:rsidRDefault="00DB53B7" w:rsidP="00DB53B7">
      <w:pPr>
        <w:pStyle w:val="ASN1Code"/>
        <w:ind w:left="680"/>
      </w:pPr>
    </w:p>
    <w:p w:rsidR="00DE2515" w:rsidRPr="00432122" w:rsidRDefault="00DE2515" w:rsidP="00DB53B7">
      <w:pPr>
        <w:pStyle w:val="ListBullet1"/>
      </w:pPr>
      <w:r w:rsidRPr="00432122">
        <w:t>Method: callback called when service is unregistered from RCS platform. This method is called when the terminal is not more registered to the RCS/IMS service platform.</w:t>
      </w:r>
    </w:p>
    <w:p w:rsidR="00DE2515" w:rsidRPr="00432122" w:rsidRDefault="00DE2515" w:rsidP="00DB53B7">
      <w:pPr>
        <w:pStyle w:val="ASN1Code"/>
        <w:ind w:left="680"/>
      </w:pPr>
      <w:r w:rsidRPr="00432122">
        <w:t>void onServiceUnregistered()</w:t>
      </w:r>
    </w:p>
    <w:p w:rsidR="00DE2515" w:rsidRPr="00432122" w:rsidRDefault="00DE2515" w:rsidP="00DB53B7">
      <w:pPr>
        <w:pStyle w:val="ASN1Code"/>
        <w:ind w:left="680"/>
      </w:pPr>
    </w:p>
    <w:p w:rsidR="00DE2515" w:rsidRPr="00432122" w:rsidRDefault="00DE2515" w:rsidP="00DE2515">
      <w:pPr>
        <w:pStyle w:val="NormalParagraph"/>
        <w:rPr>
          <w:rFonts w:cs="Arial"/>
          <w:b/>
          <w:bCs/>
        </w:rPr>
      </w:pPr>
      <w:r w:rsidRPr="00432122">
        <w:rPr>
          <w:rFonts w:cs="Arial"/>
          <w:b/>
          <w:bCs/>
        </w:rPr>
        <w:t xml:space="preserve">Class </w:t>
      </w:r>
      <w:r w:rsidR="00693F81" w:rsidRPr="00432122">
        <w:rPr>
          <w:rFonts w:cs="Arial"/>
          <w:b/>
          <w:bCs/>
        </w:rPr>
        <w:t>joyn</w:t>
      </w:r>
      <w:r w:rsidRPr="00432122">
        <w:rPr>
          <w:rFonts w:cs="Arial"/>
          <w:b/>
          <w:bCs/>
        </w:rPr>
        <w:t>ServiceConfiguration:</w:t>
      </w:r>
    </w:p>
    <w:p w:rsidR="00DE2515" w:rsidRPr="00432122" w:rsidRDefault="00DE2515" w:rsidP="00DB53B7">
      <w:pPr>
        <w:pStyle w:val="ListContinue1"/>
      </w:pPr>
      <w:r w:rsidRPr="00432122">
        <w:t>This class represents the particular configuration of joyn Service.</w:t>
      </w:r>
    </w:p>
    <w:p w:rsidR="00DE2515" w:rsidRPr="00432122" w:rsidRDefault="00DE2515" w:rsidP="00DB53B7">
      <w:pPr>
        <w:pStyle w:val="ListBullet1"/>
      </w:pPr>
      <w:r w:rsidRPr="00432122">
        <w:t>Method: returns True if the joyn service is activated, else returns False. The service may be activated or deactivated by the end user via the joyn settings application.</w:t>
      </w:r>
    </w:p>
    <w:p w:rsidR="00DE2515" w:rsidRPr="00432122" w:rsidRDefault="00DE2515" w:rsidP="00DB53B7">
      <w:pPr>
        <w:pStyle w:val="ASN1Code"/>
        <w:ind w:left="680"/>
      </w:pPr>
      <w:r w:rsidRPr="00432122">
        <w:t>boolean isServiceActivated()</w:t>
      </w:r>
    </w:p>
    <w:p w:rsidR="00DB53B7" w:rsidRPr="00432122" w:rsidRDefault="00DB53B7" w:rsidP="00DB53B7">
      <w:pPr>
        <w:pStyle w:val="ASN1Code"/>
        <w:ind w:left="680"/>
      </w:pPr>
    </w:p>
    <w:p w:rsidR="00DE2515" w:rsidRPr="00432122" w:rsidRDefault="00DE2515" w:rsidP="00DB53B7">
      <w:pPr>
        <w:pStyle w:val="ListBullet1"/>
      </w:pPr>
      <w:r w:rsidRPr="00432122">
        <w:t>Method: returns the display name associated to the joyn user account. The display name may be updated by the end user via the joyn settings application.</w:t>
      </w:r>
    </w:p>
    <w:p w:rsidR="00DE2515" w:rsidRPr="00432122" w:rsidRDefault="00DE2515" w:rsidP="00DB53B7">
      <w:pPr>
        <w:pStyle w:val="ASN1Code"/>
        <w:ind w:left="680"/>
      </w:pPr>
      <w:r w:rsidRPr="00432122">
        <w:t>String getUserDisplayName()</w:t>
      </w:r>
    </w:p>
    <w:p w:rsidR="00DE2515" w:rsidRPr="00432122" w:rsidRDefault="00DE2515" w:rsidP="00DB53B7">
      <w:pPr>
        <w:pStyle w:val="ASN1Code"/>
        <w:ind w:left="680"/>
      </w:pPr>
    </w:p>
    <w:p w:rsidR="00DE2515" w:rsidRPr="00432122" w:rsidRDefault="00DE2515" w:rsidP="00DE2515">
      <w:pPr>
        <w:pStyle w:val="Titre4"/>
      </w:pPr>
      <w:r w:rsidRPr="00432122">
        <w:t>Exceptions</w:t>
      </w:r>
    </w:p>
    <w:p w:rsidR="00DE2515" w:rsidRPr="00432122" w:rsidRDefault="00DE2515" w:rsidP="00DB53B7">
      <w:pPr>
        <w:rPr>
          <w:lang w:eastAsia="en-US"/>
        </w:rPr>
      </w:pPr>
      <w:r w:rsidRPr="00432122">
        <w:rPr>
          <w:lang w:eastAsia="en-US"/>
        </w:rPr>
        <w:t xml:space="preserve">Class </w:t>
      </w:r>
      <w:r w:rsidR="00693F81" w:rsidRPr="00432122">
        <w:rPr>
          <w:b/>
          <w:lang w:eastAsia="en-US"/>
        </w:rPr>
        <w:t>joyn</w:t>
      </w:r>
      <w:r w:rsidRPr="00432122">
        <w:rPr>
          <w:b/>
          <w:lang w:eastAsia="en-US"/>
        </w:rPr>
        <w:t>ServiceException</w:t>
      </w:r>
      <w:r w:rsidRPr="00432122">
        <w:rPr>
          <w:lang w:eastAsia="en-US"/>
        </w:rPr>
        <w:t>:</w:t>
      </w:r>
    </w:p>
    <w:p w:rsidR="00DE2515" w:rsidRPr="00432122" w:rsidRDefault="00DE2515" w:rsidP="00DB53B7">
      <w:pPr>
        <w:pStyle w:val="ListContinue1"/>
      </w:pPr>
      <w:r w:rsidRPr="00432122">
        <w:t>This class is used to propagate generic service API exception.</w:t>
      </w:r>
    </w:p>
    <w:p w:rsidR="00DE2515" w:rsidRPr="00432122" w:rsidRDefault="00DE2515" w:rsidP="00DB53B7">
      <w:pPr>
        <w:rPr>
          <w:lang w:eastAsia="en-US"/>
        </w:rPr>
      </w:pPr>
      <w:r w:rsidRPr="00432122">
        <w:rPr>
          <w:lang w:eastAsia="en-US"/>
        </w:rPr>
        <w:t xml:space="preserve">Class </w:t>
      </w:r>
      <w:r w:rsidR="00693F81" w:rsidRPr="00432122">
        <w:rPr>
          <w:b/>
          <w:lang w:eastAsia="en-US"/>
        </w:rPr>
        <w:t>joyn</w:t>
      </w:r>
      <w:r w:rsidRPr="00432122">
        <w:rPr>
          <w:b/>
          <w:lang w:eastAsia="en-US"/>
        </w:rPr>
        <w:t>ServiceNotBoundException</w:t>
      </w:r>
      <w:r w:rsidRPr="00432122">
        <w:rPr>
          <w:lang w:eastAsia="en-US"/>
        </w:rPr>
        <w:t>:</w:t>
      </w:r>
    </w:p>
    <w:p w:rsidR="00DE2515" w:rsidRPr="00432122" w:rsidRDefault="00DE2515" w:rsidP="00DB53B7">
      <w:pPr>
        <w:pStyle w:val="ListContinue1"/>
      </w:pPr>
      <w:r w:rsidRPr="00432122">
        <w:t>This class is thrown when a method of the service API is called and the service API is not bound to the RCS service (</w:t>
      </w:r>
      <w:r w:rsidR="00447BAC" w:rsidRPr="00432122">
        <w:t>e.g.</w:t>
      </w:r>
      <w:r w:rsidRPr="00432122">
        <w:t xml:space="preserve"> not yet connected).</w:t>
      </w:r>
    </w:p>
    <w:p w:rsidR="00DE2515" w:rsidRPr="00432122" w:rsidRDefault="00DE2515" w:rsidP="00DB53B7">
      <w:pPr>
        <w:rPr>
          <w:lang w:eastAsia="en-US"/>
        </w:rPr>
      </w:pPr>
      <w:r w:rsidRPr="00432122">
        <w:rPr>
          <w:lang w:eastAsia="en-US"/>
        </w:rPr>
        <w:t xml:space="preserve">Class </w:t>
      </w:r>
      <w:r w:rsidR="00693F81" w:rsidRPr="00432122">
        <w:rPr>
          <w:b/>
          <w:lang w:eastAsia="en-US"/>
        </w:rPr>
        <w:t>joyn</w:t>
      </w:r>
      <w:r w:rsidRPr="00432122">
        <w:rPr>
          <w:b/>
          <w:lang w:eastAsia="en-US"/>
        </w:rPr>
        <w:t>ServiceNotRegisteredException</w:t>
      </w:r>
      <w:r w:rsidRPr="00432122">
        <w:rPr>
          <w:lang w:eastAsia="en-US"/>
        </w:rPr>
        <w:t>:</w:t>
      </w:r>
    </w:p>
    <w:p w:rsidR="00DE2515" w:rsidRPr="00432122" w:rsidRDefault="00DE2515" w:rsidP="00DB53B7">
      <w:pPr>
        <w:pStyle w:val="ListContinue1"/>
      </w:pPr>
      <w:r w:rsidRPr="00432122">
        <w:t>This class is thrown when a method of the service API using the RCS service platform is called and the terminal is not registered to the RCS service platform (e.g. not yet registered).</w:t>
      </w:r>
    </w:p>
    <w:p w:rsidR="00A057A2" w:rsidRPr="00432122" w:rsidRDefault="00A057A2" w:rsidP="00A057A2">
      <w:pPr>
        <w:pStyle w:val="Titre4"/>
      </w:pPr>
      <w:r w:rsidRPr="00432122">
        <w:rPr>
          <w:b w:val="0"/>
          <w:szCs w:val="22"/>
          <w:lang w:eastAsia="ar-SA"/>
        </w:rPr>
        <w:lastRenderedPageBreak/>
        <w:t>Permissions</w:t>
      </w:r>
    </w:p>
    <w:p w:rsidR="00A057A2" w:rsidRPr="00432122" w:rsidRDefault="00A057A2" w:rsidP="00DB53B7">
      <w:r w:rsidRPr="00432122">
        <w:rPr>
          <w:szCs w:val="22"/>
        </w:rPr>
        <w:t xml:space="preserve">Access to the Services API is requires the org.gsma.joyn.READ_RCS_STATE permission. </w:t>
      </w:r>
      <w:r w:rsidRPr="00432122">
        <w:t>This is a new permission, analogous to READ_PHONE_STATE, covering general access to the RCS stack state.</w:t>
      </w:r>
    </w:p>
    <w:p w:rsidR="00A057A2" w:rsidRPr="00432122" w:rsidRDefault="00A057A2" w:rsidP="00DB53B7">
      <w:pPr>
        <w:rPr>
          <w:lang w:eastAsia="en-US"/>
        </w:rPr>
      </w:pPr>
      <w:r w:rsidRPr="00432122">
        <w:t>This permission is additionally required to access any of the specific services, since use of those services implicitly reveals information about the current network and stack state</w:t>
      </w:r>
    </w:p>
    <w:p w:rsidR="00E96D14" w:rsidRPr="00432122" w:rsidRDefault="00E96D14" w:rsidP="00E96D14">
      <w:pPr>
        <w:pStyle w:val="Titre3"/>
        <w:rPr>
          <w:lang w:bidi="ar-SA"/>
        </w:rPr>
      </w:pPr>
      <w:bookmarkStart w:id="71" w:name="_Toc356917607"/>
      <w:bookmarkStart w:id="72" w:name="_Toc356917608"/>
      <w:bookmarkStart w:id="73" w:name="_Toc356917609"/>
      <w:bookmarkStart w:id="74" w:name="_Toc356917610"/>
      <w:bookmarkStart w:id="75" w:name="_Toc356917611"/>
      <w:bookmarkStart w:id="76" w:name="_Toc356917612"/>
      <w:bookmarkStart w:id="77" w:name="_Toc356917613"/>
      <w:bookmarkStart w:id="78" w:name="_Toc356917614"/>
      <w:bookmarkStart w:id="79" w:name="_Toc356917615"/>
      <w:bookmarkStart w:id="80" w:name="_Toc356917616"/>
      <w:bookmarkStart w:id="81" w:name="_Toc356917617"/>
      <w:bookmarkStart w:id="82" w:name="_Toc356917618"/>
      <w:bookmarkStart w:id="83" w:name="_Toc356917619"/>
      <w:bookmarkStart w:id="84" w:name="_Toc356917620"/>
      <w:bookmarkStart w:id="85" w:name="_Toc358022579"/>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432122">
        <w:rPr>
          <w:lang w:bidi="ar-SA"/>
        </w:rPr>
        <w:t>Capability API</w:t>
      </w:r>
      <w:bookmarkEnd w:id="85"/>
    </w:p>
    <w:p w:rsidR="00E96D14" w:rsidRPr="00432122" w:rsidRDefault="00E96D14" w:rsidP="00DB53B7">
      <w:pPr>
        <w:rPr>
          <w:lang w:eastAsia="en-US"/>
        </w:rPr>
      </w:pPr>
      <w:r w:rsidRPr="00432122">
        <w:rPr>
          <w:lang w:eastAsia="en-US"/>
        </w:rPr>
        <w:t xml:space="preserve">This </w:t>
      </w:r>
      <w:r w:rsidRPr="00432122">
        <w:t>API allows for querying the capabilities of a user or users and checking for changes in their capabilities</w:t>
      </w:r>
      <w:r w:rsidRPr="00432122">
        <w:rPr>
          <w:lang w:eastAsia="en-US"/>
        </w:rPr>
        <w:t>:</w:t>
      </w:r>
    </w:p>
    <w:p w:rsidR="00E96D14" w:rsidRPr="00432122" w:rsidRDefault="00E96D14" w:rsidP="00DB53B7">
      <w:pPr>
        <w:pStyle w:val="ListBullet1"/>
      </w:pPr>
      <w:r w:rsidRPr="00432122">
        <w:t>Read the supported capabilities locally by the user on its device.</w:t>
      </w:r>
    </w:p>
    <w:p w:rsidR="00E96D14" w:rsidRPr="00432122" w:rsidRDefault="00E96D14" w:rsidP="00DB53B7">
      <w:pPr>
        <w:pStyle w:val="ListBullet1"/>
      </w:pPr>
      <w:r w:rsidRPr="00432122">
        <w:t>Retrieve all capabilities of a user.</w:t>
      </w:r>
    </w:p>
    <w:p w:rsidR="00E96D14" w:rsidRPr="00432122" w:rsidRDefault="00E96D14" w:rsidP="00DB53B7">
      <w:pPr>
        <w:pStyle w:val="ListBullet1"/>
      </w:pPr>
      <w:r w:rsidRPr="00432122">
        <w:t>Checking a specific capability of a user.</w:t>
      </w:r>
    </w:p>
    <w:p w:rsidR="00E96D14" w:rsidRPr="00432122" w:rsidRDefault="00E96D14" w:rsidP="00DB53B7">
      <w:pPr>
        <w:pStyle w:val="ListBullet1"/>
      </w:pPr>
      <w:r w:rsidRPr="00432122">
        <w:t>Refresh capabilities for all contacts.</w:t>
      </w:r>
    </w:p>
    <w:p w:rsidR="00E96D14" w:rsidRPr="00432122" w:rsidRDefault="00E96D14" w:rsidP="00DB53B7">
      <w:pPr>
        <w:pStyle w:val="ListBullet1"/>
      </w:pPr>
      <w:r w:rsidRPr="00432122">
        <w:t>Registering for changes to a user/users ‘s capabilities</w:t>
      </w:r>
    </w:p>
    <w:p w:rsidR="00E96D14" w:rsidRPr="00432122" w:rsidRDefault="00E96D14" w:rsidP="00DB53B7">
      <w:pPr>
        <w:pStyle w:val="ListBullet1"/>
      </w:pPr>
      <w:r w:rsidRPr="00432122">
        <w:t>Unregistering for changes to a user/users ‘s capabilities</w:t>
      </w:r>
    </w:p>
    <w:p w:rsidR="00E96D14" w:rsidRPr="00432122" w:rsidRDefault="00E96D14" w:rsidP="00DB53B7">
      <w:pPr>
        <w:pStyle w:val="ListBullet1"/>
      </w:pPr>
      <w:r w:rsidRPr="00432122">
        <w:t>Define scheme for registering new service capabilities based on manifest defined feature tags.</w:t>
      </w:r>
    </w:p>
    <w:p w:rsidR="00E96D14" w:rsidRPr="00432122" w:rsidRDefault="00E96D14" w:rsidP="00DB53B7">
      <w:r w:rsidRPr="00432122">
        <w:t>This API may be accessible by any application (third party, MNO, OEM). The RCS extensions are controlled internally by the RCS service.</w:t>
      </w:r>
    </w:p>
    <w:p w:rsidR="00FD7F96" w:rsidRPr="00432122" w:rsidRDefault="00FD7F96" w:rsidP="00FD7F96">
      <w:pPr>
        <w:pStyle w:val="Titre4"/>
        <w:rPr>
          <w:rFonts w:eastAsia="Calibri"/>
          <w:lang w:bidi="ar-SA"/>
        </w:rPr>
      </w:pPr>
      <w:r w:rsidRPr="00432122">
        <w:rPr>
          <w:rFonts w:eastAsia="Calibri"/>
          <w:lang w:bidi="ar-SA"/>
        </w:rPr>
        <w:t>Capability Discovery API calling flow</w:t>
      </w:r>
    </w:p>
    <w:p w:rsidR="00FD7F96" w:rsidRPr="00432122" w:rsidRDefault="00FD7F96" w:rsidP="00BB7220">
      <w:pPr>
        <w:rPr>
          <w:lang w:eastAsia="en-GB" w:bidi="ar-SA"/>
        </w:rPr>
      </w:pPr>
      <w:r w:rsidRPr="00432122">
        <w:rPr>
          <w:lang w:eastAsia="en-GB" w:bidi="ar-SA"/>
        </w:rPr>
        <w:t xml:space="preserve">The </w:t>
      </w:r>
      <w:r w:rsidR="00447BAC" w:rsidRPr="00432122">
        <w:rPr>
          <w:lang w:eastAsia="en-GB" w:bidi="ar-SA"/>
        </w:rPr>
        <w:t>Capability</w:t>
      </w:r>
      <w:r w:rsidRPr="00432122">
        <w:rPr>
          <w:lang w:eastAsia="en-GB" w:bidi="ar-SA"/>
        </w:rPr>
        <w:t xml:space="preserve"> Discovery (CD) service provides the API through which the user can get the capabilities of other contacts and also "announce" its own capabilities.</w:t>
      </w:r>
    </w:p>
    <w:p w:rsidR="00FD7F96" w:rsidRPr="00432122" w:rsidRDefault="00FD7F96" w:rsidP="00BB7220">
      <w:pPr>
        <w:rPr>
          <w:lang w:eastAsia="en-GB" w:bidi="ar-SA"/>
        </w:rPr>
      </w:pPr>
      <w:r w:rsidRPr="00432122">
        <w:rPr>
          <w:lang w:eastAsia="en-GB" w:bidi="ar-SA"/>
        </w:rPr>
        <w:t>The figures in this section contain basic call flows of the CD service API.</w:t>
      </w:r>
    </w:p>
    <w:p w:rsidR="00FD7F96" w:rsidRPr="00432122" w:rsidRDefault="00797369" w:rsidP="00BB7220">
      <w:pPr>
        <w:rPr>
          <w:lang w:eastAsia="en-GB" w:bidi="ar-SA"/>
        </w:rPr>
      </w:pPr>
      <w:r w:rsidRPr="00432122">
        <w:rPr>
          <w:lang w:eastAsia="en-GB" w:bidi="ar-SA"/>
        </w:rPr>
        <w:fldChar w:fldCharType="begin"/>
      </w:r>
      <w:r w:rsidR="00287581" w:rsidRPr="00432122">
        <w:rPr>
          <w:color w:val="0000FF"/>
          <w:lang w:eastAsia="en-GB" w:bidi="ar-SA"/>
        </w:rPr>
        <w:instrText xml:space="preserve"> REF _Ref357688897 \h </w:instrText>
      </w:r>
      <w:r w:rsidRPr="00432122">
        <w:rPr>
          <w:lang w:eastAsia="en-GB" w:bidi="ar-SA"/>
        </w:rPr>
      </w:r>
      <w:r w:rsidRPr="00432122">
        <w:rPr>
          <w:lang w:eastAsia="en-GB" w:bidi="ar-SA"/>
        </w:rPr>
        <w:fldChar w:fldCharType="separate"/>
      </w:r>
      <w:r w:rsidR="00287581" w:rsidRPr="00432122">
        <w:t xml:space="preserve">Figure </w:t>
      </w:r>
      <w:r w:rsidR="00287581" w:rsidRPr="00432122">
        <w:rPr>
          <w:noProof/>
        </w:rPr>
        <w:t>3</w:t>
      </w:r>
      <w:r w:rsidRPr="00432122">
        <w:rPr>
          <w:lang w:eastAsia="en-GB" w:bidi="ar-SA"/>
        </w:rPr>
        <w:fldChar w:fldCharType="end"/>
      </w:r>
      <w:r w:rsidR="00FD7F96" w:rsidRPr="00432122">
        <w:rPr>
          <w:color w:val="0000FF"/>
          <w:lang w:eastAsia="en-GB" w:bidi="ar-SA"/>
        </w:rPr>
        <w:t xml:space="preserve"> </w:t>
      </w:r>
      <w:r w:rsidR="00FD7F96" w:rsidRPr="00432122">
        <w:rPr>
          <w:lang w:eastAsia="en-GB" w:bidi="ar-SA"/>
        </w:rPr>
        <w:t>is an example that shows the retrieval of the capabilities of a list of remote contacts.</w:t>
      </w:r>
    </w:p>
    <w:p w:rsidR="00287581" w:rsidRPr="00432122" w:rsidRDefault="00FD7F96" w:rsidP="00287581">
      <w:pPr>
        <w:keepNext/>
        <w:autoSpaceDE w:val="0"/>
        <w:autoSpaceDN w:val="0"/>
        <w:adjustRightInd w:val="0"/>
        <w:spacing w:before="0" w:line="276" w:lineRule="auto"/>
        <w:jc w:val="center"/>
      </w:pPr>
      <w:r w:rsidRPr="00432122">
        <w:object w:dxaOrig="6175" w:dyaOrig="4579">
          <v:shape id="_x0000_i1028" type="#_x0000_t75" style="width:309pt;height:228.75pt" o:ole="">
            <v:imagedata r:id="rId21" o:title=""/>
          </v:shape>
          <o:OLEObject Type="Embed" ProgID="Visio.Drawing.11" ShapeID="_x0000_i1028" DrawAspect="Content" ObjectID="_1458987297" r:id="rId22"/>
        </w:object>
      </w:r>
    </w:p>
    <w:p w:rsidR="00FD7F96" w:rsidRPr="00432122" w:rsidRDefault="00287581" w:rsidP="00287581">
      <w:pPr>
        <w:pStyle w:val="Lgende"/>
        <w:jc w:val="center"/>
        <w:rPr>
          <w:rFonts w:ascii="NimbusRomNo9L-Regu" w:eastAsia="Calibri" w:hAnsi="NimbusRomNo9L-Regu" w:cs="NimbusRomNo9L-Regu"/>
          <w:color w:val="000000"/>
          <w:lang w:eastAsia="en-GB" w:bidi="ar-SA"/>
        </w:rPr>
      </w:pPr>
      <w:bookmarkStart w:id="86" w:name="_Ref357688897"/>
      <w:r w:rsidRPr="00432122">
        <w:t xml:space="preserve">Figure </w:t>
      </w:r>
      <w:fldSimple w:instr=" SEQ Figure \* ARABIC ">
        <w:r w:rsidR="001D7778" w:rsidRPr="00432122">
          <w:rPr>
            <w:noProof/>
          </w:rPr>
          <w:t>3</w:t>
        </w:r>
      </w:fldSimple>
      <w:bookmarkEnd w:id="86"/>
      <w:r w:rsidRPr="00432122">
        <w:t>: Get the capabilities of a list of remote contacts</w:t>
      </w:r>
    </w:p>
    <w:p w:rsidR="00FD7F96" w:rsidRPr="00432122" w:rsidRDefault="00FD7F96" w:rsidP="007B6937">
      <w:pPr>
        <w:pStyle w:val="Listenumros"/>
        <w:numPr>
          <w:ilvl w:val="0"/>
          <w:numId w:val="23"/>
        </w:numPr>
      </w:pPr>
      <w:r w:rsidRPr="00432122">
        <w:t>The RCS client instantiates a service instance of the Capability Discovery Service. At this time, it also specifies the list of listener functions.</w:t>
      </w:r>
    </w:p>
    <w:p w:rsidR="00FD7F96" w:rsidRPr="00432122" w:rsidRDefault="00FD7F96" w:rsidP="007B6937">
      <w:pPr>
        <w:pStyle w:val="Listenumros"/>
        <w:numPr>
          <w:ilvl w:val="0"/>
          <w:numId w:val="23"/>
        </w:numPr>
      </w:pPr>
      <w:r w:rsidRPr="00432122">
        <w:lastRenderedPageBreak/>
        <w:t>The RCS client establishes a connection with the Capability Discovery Service. The Capability Discovery Service associates the listener with this RCS client.</w:t>
      </w:r>
    </w:p>
    <w:p w:rsidR="00FD7F96" w:rsidRPr="00432122" w:rsidRDefault="00FD7F96" w:rsidP="007B6937">
      <w:pPr>
        <w:pStyle w:val="Listenumros"/>
        <w:numPr>
          <w:ilvl w:val="0"/>
          <w:numId w:val="23"/>
        </w:numPr>
      </w:pPr>
      <w:r w:rsidRPr="00432122">
        <w:t xml:space="preserve">The RCS client constructs a list of contacts for which it wants to get the latest capabilities. It invokes the API to get the capabilities of these contacts by providing the contact list as argument. The Capability Discovery Service returns the requested information from the local database. </w:t>
      </w:r>
    </w:p>
    <w:p w:rsidR="00FD7F96" w:rsidRPr="00432122" w:rsidRDefault="00FD7F96" w:rsidP="007B6937">
      <w:pPr>
        <w:pStyle w:val="Listenumros"/>
        <w:numPr>
          <w:ilvl w:val="0"/>
          <w:numId w:val="23"/>
        </w:numPr>
      </w:pPr>
      <w:r w:rsidRPr="00432122">
        <w:t>Additionally, the Capability Discovery Service initiates procedures with the remote parties to retrieve the latest capabilities.</w:t>
      </w:r>
    </w:p>
    <w:p w:rsidR="00FD7F96" w:rsidRPr="00432122" w:rsidRDefault="00FD7F96" w:rsidP="007B6937">
      <w:pPr>
        <w:pStyle w:val="Listenumros"/>
        <w:numPr>
          <w:ilvl w:val="0"/>
          <w:numId w:val="23"/>
        </w:numPr>
      </w:pPr>
      <w:r w:rsidRPr="00432122">
        <w:t>When the updated capability information is available for a contact, the listener function(s) are invoked to inform all the RCS clients that have installed a listener. This step is repeated for each contact for which updated capability information becomes available.</w:t>
      </w:r>
    </w:p>
    <w:p w:rsidR="00FD7F96" w:rsidRPr="00432122" w:rsidRDefault="00FD7F96" w:rsidP="007B6937">
      <w:pPr>
        <w:pStyle w:val="Listenumros"/>
        <w:numPr>
          <w:ilvl w:val="0"/>
          <w:numId w:val="23"/>
        </w:numPr>
      </w:pPr>
      <w:r w:rsidRPr="00432122">
        <w:t>Finally, the RCS client, having retrieved the contact information, disconnects from the capability discovery service. At this time, the Capability Service discards all listeners associated with this client.</w:t>
      </w:r>
    </w:p>
    <w:p w:rsidR="00E96D14" w:rsidRPr="00432122" w:rsidRDefault="00E96D14" w:rsidP="00E96D14">
      <w:pPr>
        <w:pStyle w:val="Titre4"/>
        <w:rPr>
          <w:lang w:bidi="ar-SA"/>
        </w:rPr>
      </w:pPr>
      <w:r w:rsidRPr="00432122">
        <w:rPr>
          <w:lang w:bidi="ar-SA"/>
        </w:rPr>
        <w:t>Package</w:t>
      </w:r>
    </w:p>
    <w:p w:rsidR="00E96D14" w:rsidRPr="00432122" w:rsidRDefault="00E96D14" w:rsidP="00287581">
      <w:pPr>
        <w:rPr>
          <w:b/>
        </w:rPr>
      </w:pPr>
      <w:r w:rsidRPr="00432122">
        <w:t xml:space="preserve">Package name </w:t>
      </w:r>
      <w:r w:rsidRPr="00432122">
        <w:rPr>
          <w:b/>
        </w:rPr>
        <w:t>org.gsma.joyn.capability</w:t>
      </w:r>
    </w:p>
    <w:p w:rsidR="00E96D14" w:rsidRPr="00432122" w:rsidRDefault="00E96D14" w:rsidP="00FD7F96">
      <w:pPr>
        <w:pStyle w:val="Titre4"/>
        <w:rPr>
          <w:lang w:bidi="ar-SA"/>
        </w:rPr>
      </w:pPr>
      <w:r w:rsidRPr="00432122">
        <w:rPr>
          <w:lang w:bidi="ar-SA"/>
        </w:rPr>
        <w:t>Methods and Callbacks</w:t>
      </w:r>
    </w:p>
    <w:p w:rsidR="00E96D14" w:rsidRPr="00432122" w:rsidRDefault="00E96D14" w:rsidP="00287581">
      <w:pPr>
        <w:rPr>
          <w:lang w:eastAsia="en-US"/>
        </w:rPr>
      </w:pPr>
      <w:r w:rsidRPr="00432122">
        <w:rPr>
          <w:lang w:eastAsia="en-US"/>
        </w:rPr>
        <w:t xml:space="preserve">Class </w:t>
      </w:r>
      <w:r w:rsidRPr="00432122">
        <w:rPr>
          <w:b/>
          <w:lang w:eastAsia="en-US"/>
        </w:rPr>
        <w:t>CapabilityService</w:t>
      </w:r>
      <w:r w:rsidRPr="00432122">
        <w:rPr>
          <w:lang w:eastAsia="en-US"/>
        </w:rPr>
        <w:t>:</w:t>
      </w:r>
    </w:p>
    <w:p w:rsidR="00E96D14" w:rsidRPr="00432122" w:rsidRDefault="00E96D14" w:rsidP="00287581">
      <w:pPr>
        <w:pStyle w:val="ListContinue1"/>
      </w:pPr>
      <w:r w:rsidRPr="00432122">
        <w:t>This class offers the main entry point to the Capability service which permits to read capabilities of remote contacts, to initiate capability discovery and to receive capabilities updates. Several applications may connect/disconnect to the API.</w:t>
      </w:r>
    </w:p>
    <w:p w:rsidR="00E96D14" w:rsidRPr="00432122" w:rsidRDefault="00E96D14" w:rsidP="00287581">
      <w:pPr>
        <w:pStyle w:val="ListContinue1"/>
      </w:pPr>
      <w:r w:rsidRPr="00432122">
        <w:t>A set of capabilities is associated to each MSISDN of a contact.</w:t>
      </w:r>
    </w:p>
    <w:p w:rsidR="00E96D14" w:rsidRPr="00432122" w:rsidRDefault="00E96D14" w:rsidP="00287581">
      <w:pPr>
        <w:pStyle w:val="ListBullet1"/>
      </w:pPr>
      <w:r w:rsidRPr="00432122">
        <w:t>Method: connects to the API.</w:t>
      </w:r>
    </w:p>
    <w:p w:rsidR="00E96D14" w:rsidRPr="00432122" w:rsidRDefault="00E96D14" w:rsidP="00287581">
      <w:pPr>
        <w:pStyle w:val="ASN1Code"/>
        <w:ind w:left="680"/>
      </w:pPr>
      <w:r w:rsidRPr="00432122">
        <w:t>void connect()</w:t>
      </w:r>
    </w:p>
    <w:p w:rsidR="00287581" w:rsidRPr="00432122" w:rsidRDefault="00287581" w:rsidP="00287581">
      <w:pPr>
        <w:pStyle w:val="ASN1Code"/>
        <w:ind w:left="680"/>
      </w:pPr>
    </w:p>
    <w:p w:rsidR="00E96D14" w:rsidRPr="00432122" w:rsidRDefault="00E96D14" w:rsidP="00287581">
      <w:pPr>
        <w:pStyle w:val="ListBullet1"/>
      </w:pPr>
      <w:r w:rsidRPr="00432122">
        <w:t>Method: disconnects from the API.</w:t>
      </w:r>
    </w:p>
    <w:p w:rsidR="00E96D14" w:rsidRPr="00432122" w:rsidRDefault="00E96D14" w:rsidP="00287581">
      <w:pPr>
        <w:pStyle w:val="ASN1Code"/>
        <w:ind w:left="680"/>
      </w:pPr>
      <w:r w:rsidRPr="00432122">
        <w:t>void disconnect()</w:t>
      </w:r>
    </w:p>
    <w:p w:rsidR="00287581" w:rsidRPr="00432122" w:rsidRDefault="00287581" w:rsidP="00287581">
      <w:pPr>
        <w:pStyle w:val="ASN1Code"/>
        <w:ind w:left="680"/>
      </w:pPr>
    </w:p>
    <w:p w:rsidR="00E96D14" w:rsidRPr="00432122" w:rsidRDefault="00E96D14" w:rsidP="00287581">
      <w:pPr>
        <w:pStyle w:val="ListBullet1"/>
      </w:pPr>
      <w:r w:rsidRPr="00432122">
        <w:t>Method: returns the capabilities supported by the local end user. The supported capabilities are fixed by the MNO and read during the provisioning.</w:t>
      </w:r>
    </w:p>
    <w:p w:rsidR="00E96D14" w:rsidRPr="00432122" w:rsidRDefault="00E96D14" w:rsidP="00287581">
      <w:pPr>
        <w:pStyle w:val="ASN1Code"/>
        <w:ind w:left="680"/>
      </w:pPr>
      <w:r w:rsidRPr="00432122">
        <w:t>Capabilities getMyCapabilities()</w:t>
      </w:r>
    </w:p>
    <w:p w:rsidR="00287581" w:rsidRPr="00432122" w:rsidRDefault="00287581" w:rsidP="00287581">
      <w:pPr>
        <w:pStyle w:val="ASN1Code"/>
        <w:ind w:left="680"/>
      </w:pPr>
    </w:p>
    <w:p w:rsidR="00E96D14" w:rsidRPr="00432122" w:rsidRDefault="00E96D14" w:rsidP="00287581">
      <w:pPr>
        <w:pStyle w:val="ListBullet1"/>
      </w:pPr>
      <w:r w:rsidRPr="00432122">
        <w:t>Method: returns the capabilities of a given contact from the local database. This method doesn’t request any network update to the remote contact. The parameter contact supports the following formats: MSISDN in national or international format, SIP address, SIP-URI or Tel-URI.</w:t>
      </w:r>
    </w:p>
    <w:p w:rsidR="00E96D14" w:rsidRPr="00432122" w:rsidRDefault="00E96D14" w:rsidP="00287581">
      <w:pPr>
        <w:pStyle w:val="ASN1Code"/>
        <w:ind w:left="680"/>
      </w:pPr>
      <w:r w:rsidRPr="00432122">
        <w:t>Capabilities getContactCapabilities(String contact)</w:t>
      </w:r>
      <w:r w:rsidR="00287581" w:rsidRPr="00432122">
        <w:t>;</w:t>
      </w:r>
    </w:p>
    <w:p w:rsidR="00287581" w:rsidRPr="00432122" w:rsidRDefault="00287581" w:rsidP="00287581">
      <w:pPr>
        <w:pStyle w:val="ASN1Code"/>
        <w:ind w:left="680"/>
      </w:pPr>
    </w:p>
    <w:p w:rsidR="00E96D14" w:rsidRPr="00432122" w:rsidRDefault="00E96D14" w:rsidP="00287581">
      <w:pPr>
        <w:pStyle w:val="ListBullet1"/>
      </w:pPr>
      <w:r w:rsidRPr="00432122">
        <w:t xml:space="preserve">Method: requests capabilities to a remote contact. This method initiates in background a new capability request to the remote contact by sending a SIP OPTIONS. The result of the capability request is sent asynchronously via callback method of the capabilities listener. A capability </w:t>
      </w:r>
      <w:r w:rsidR="00447BAC" w:rsidRPr="00432122">
        <w:t>refresh</w:t>
      </w:r>
      <w:r w:rsidRPr="00432122">
        <w:t xml:space="preserve"> is only sent if the timestamp </w:t>
      </w:r>
      <w:r w:rsidRPr="00432122">
        <w:lastRenderedPageBreak/>
        <w:t>associated to the capability has expired (the expiration value is fixed via MNO provisioning). The parameter contact supports the following formats: MSISDN in national or international format, SIP address, SIP-URI or Tel-URI. If the format of the contact is not supported an exception is thrown. The result of the capability refresh request is provided to all the clients that have registered the listener for this event.</w:t>
      </w:r>
    </w:p>
    <w:p w:rsidR="00E96D14" w:rsidRPr="00432122" w:rsidRDefault="00E96D14" w:rsidP="00287581">
      <w:pPr>
        <w:pStyle w:val="ASN1Code"/>
        <w:ind w:left="680"/>
      </w:pPr>
      <w:r w:rsidRPr="00432122">
        <w:t>void requestContactCapabilities(String contact)</w:t>
      </w:r>
    </w:p>
    <w:p w:rsidR="00287581" w:rsidRPr="00432122" w:rsidRDefault="00287581" w:rsidP="00287581">
      <w:pPr>
        <w:pStyle w:val="ASN1Code"/>
        <w:ind w:left="680"/>
      </w:pPr>
    </w:p>
    <w:p w:rsidR="00E96D14" w:rsidRPr="00432122" w:rsidRDefault="00E96D14" w:rsidP="00287581">
      <w:pPr>
        <w:pStyle w:val="ListBullet1"/>
      </w:pPr>
      <w:r w:rsidRPr="00432122">
        <w:t xml:space="preserve">Method: requests capabilities for a group of remote contacts. This method initiates in background new capability requests to the remote contact by sending a SIP OPTIONS. The result of the capability request is sent asynchronously via callback method of the capabilities listener. A capability </w:t>
      </w:r>
      <w:r w:rsidR="00447BAC" w:rsidRPr="00432122">
        <w:t>refresh</w:t>
      </w:r>
      <w:r w:rsidRPr="00432122">
        <w:t xml:space="preserve"> is only sent if the timestamp associated to the capability has expired (the expiration value is fixed via MNO provisioning). The parameter contact supports the following formats: MSISDN in national or international format, SIP address, SIP-URI or Tel-URI. If the format of the contact is not supported an exception is thrown. The result of the capability refresh request is provided to all the clients that have registered the listener for this event.</w:t>
      </w:r>
    </w:p>
    <w:p w:rsidR="00E96D14" w:rsidRPr="00432122" w:rsidRDefault="00E96D14" w:rsidP="00287581">
      <w:pPr>
        <w:pStyle w:val="ASN1Code"/>
        <w:ind w:left="680"/>
      </w:pPr>
      <w:r w:rsidRPr="00432122">
        <w:t>void requestContactCapabilities(Set&lt;String&gt; contacts)</w:t>
      </w:r>
    </w:p>
    <w:p w:rsidR="00287581" w:rsidRPr="00432122" w:rsidRDefault="00287581" w:rsidP="00287581">
      <w:pPr>
        <w:pStyle w:val="ASN1Code"/>
        <w:ind w:left="680"/>
      </w:pPr>
    </w:p>
    <w:p w:rsidR="00E96D14" w:rsidRPr="00432122" w:rsidRDefault="00E96D14" w:rsidP="00287581">
      <w:pPr>
        <w:pStyle w:val="ListBullet1"/>
      </w:pPr>
      <w:r w:rsidRPr="00432122">
        <w:t xml:space="preserve">Method: requests capabilities for all contacts existing in the local address book. This method initiates in background new capability requests for each contact of the address book by sending SIP OPTIONS. The result of a capability request is sent asynchronously via callback method of the capabilities listener. A capability </w:t>
      </w:r>
      <w:r w:rsidR="00447BAC" w:rsidRPr="00432122">
        <w:t>refresh</w:t>
      </w:r>
      <w:r w:rsidRPr="00432122">
        <w:t xml:space="preserve"> is only sent if the timestamp associated to the capability has expired (the expiration value is fixed via MNO provisioning). The result of the capability refresh request is provided to all the clients that have registered the listener for this event.</w:t>
      </w:r>
    </w:p>
    <w:p w:rsidR="00E96D14" w:rsidRPr="00432122" w:rsidRDefault="00E96D14" w:rsidP="00287581">
      <w:pPr>
        <w:pStyle w:val="ASN1Code"/>
        <w:ind w:left="680"/>
      </w:pPr>
      <w:r w:rsidRPr="00432122">
        <w:t>void requestAllContactsCapabilities()</w:t>
      </w:r>
    </w:p>
    <w:p w:rsidR="00287581" w:rsidRPr="00432122" w:rsidRDefault="00287581" w:rsidP="00287581">
      <w:pPr>
        <w:pStyle w:val="ASN1Code"/>
        <w:ind w:left="680"/>
      </w:pPr>
    </w:p>
    <w:p w:rsidR="00E96D14" w:rsidRPr="00432122" w:rsidRDefault="00E96D14" w:rsidP="00287581">
      <w:pPr>
        <w:pStyle w:val="ListBullet1"/>
      </w:pPr>
      <w:r w:rsidRPr="00432122">
        <w:t>Method: registers a listener for receiving capabilities on any contact.</w:t>
      </w:r>
    </w:p>
    <w:p w:rsidR="00E96D14" w:rsidRPr="00432122" w:rsidRDefault="00E96D14" w:rsidP="00287581">
      <w:pPr>
        <w:pStyle w:val="ASN1Code"/>
        <w:ind w:left="680"/>
      </w:pPr>
      <w:r w:rsidRPr="00432122">
        <w:t>void addCapabilitiesListener(ICapabil</w:t>
      </w:r>
      <w:r w:rsidR="00287581" w:rsidRPr="00432122">
        <w:t>itiesListener listener)</w:t>
      </w:r>
    </w:p>
    <w:p w:rsidR="00287581" w:rsidRPr="00432122" w:rsidRDefault="00287581" w:rsidP="00287581">
      <w:pPr>
        <w:pStyle w:val="ASN1Code"/>
        <w:ind w:left="680"/>
      </w:pPr>
    </w:p>
    <w:p w:rsidR="00E96D14" w:rsidRPr="00432122" w:rsidRDefault="00E96D14" w:rsidP="00287581">
      <w:pPr>
        <w:pStyle w:val="ListBullet1"/>
      </w:pPr>
      <w:r w:rsidRPr="00432122">
        <w:t>Method: unregisters a capabilities listener.</w:t>
      </w:r>
    </w:p>
    <w:p w:rsidR="00E96D14" w:rsidRPr="00432122" w:rsidRDefault="00E96D14" w:rsidP="00287581">
      <w:pPr>
        <w:pStyle w:val="ASN1Code"/>
        <w:ind w:left="680"/>
      </w:pPr>
      <w:r w:rsidRPr="00432122">
        <w:t>void removeCapabilitiesListener(</w:t>
      </w:r>
      <w:r w:rsidR="00287581" w:rsidRPr="00432122">
        <w:t>ICapabilitiesListener listener)</w:t>
      </w:r>
    </w:p>
    <w:p w:rsidR="00287581" w:rsidRPr="00432122" w:rsidRDefault="00287581" w:rsidP="00287581">
      <w:pPr>
        <w:pStyle w:val="ASN1Code"/>
        <w:ind w:left="680"/>
      </w:pPr>
    </w:p>
    <w:p w:rsidR="00E96D14" w:rsidRPr="00432122" w:rsidRDefault="00E96D14" w:rsidP="00287581">
      <w:pPr>
        <w:pStyle w:val="ListBullet1"/>
      </w:pPr>
      <w:r w:rsidRPr="00432122">
        <w:t>Method: registers a capabilities listener for receiving capabilities on a list of contacts.</w:t>
      </w:r>
    </w:p>
    <w:p w:rsidR="00E96D14" w:rsidRPr="00432122" w:rsidRDefault="00E96D14" w:rsidP="00287581">
      <w:pPr>
        <w:pStyle w:val="ASN1Code"/>
        <w:ind w:left="680"/>
      </w:pPr>
      <w:r w:rsidRPr="00432122">
        <w:t xml:space="preserve">void addCapabilitiesListener(Set&lt;String&gt; contacts, </w:t>
      </w:r>
      <w:r w:rsidR="00287581" w:rsidRPr="00432122">
        <w:t>ICapabilitiesListener listener)</w:t>
      </w:r>
    </w:p>
    <w:p w:rsidR="00287581" w:rsidRPr="00432122" w:rsidRDefault="00287581" w:rsidP="00287581">
      <w:pPr>
        <w:pStyle w:val="ASN1Code"/>
        <w:ind w:left="680"/>
      </w:pPr>
    </w:p>
    <w:p w:rsidR="00E96D14" w:rsidRPr="00432122" w:rsidRDefault="00E96D14" w:rsidP="00287581">
      <w:pPr>
        <w:pStyle w:val="ListBullet1"/>
      </w:pPr>
      <w:r w:rsidRPr="00432122">
        <w:t>Method: unregisters a capabilities listener on a list of contacts.</w:t>
      </w:r>
    </w:p>
    <w:p w:rsidR="00E96D14" w:rsidRPr="00432122" w:rsidRDefault="00E96D14" w:rsidP="00287581">
      <w:pPr>
        <w:pStyle w:val="ASN1Code"/>
        <w:ind w:left="680"/>
      </w:pPr>
      <w:r w:rsidRPr="00432122">
        <w:t xml:space="preserve">void removeCapabilitiesListener(Set&lt;String&gt; contacts, </w:t>
      </w:r>
      <w:r w:rsidR="00287581" w:rsidRPr="00432122">
        <w:t>ICapabilitiesListener listener)</w:t>
      </w:r>
    </w:p>
    <w:p w:rsidR="00E96D14" w:rsidRPr="00432122" w:rsidRDefault="00E96D14" w:rsidP="00287581">
      <w:pPr>
        <w:pStyle w:val="ASN1Code"/>
        <w:ind w:left="680"/>
      </w:pPr>
    </w:p>
    <w:p w:rsidR="00E96D14" w:rsidRPr="00432122" w:rsidRDefault="00E96D14" w:rsidP="00287581">
      <w:pPr>
        <w:rPr>
          <w:lang w:eastAsia="en-US"/>
        </w:rPr>
      </w:pPr>
      <w:r w:rsidRPr="00432122">
        <w:rPr>
          <w:lang w:eastAsia="en-US"/>
        </w:rPr>
        <w:t xml:space="preserve">Class </w:t>
      </w:r>
      <w:r w:rsidRPr="00432122">
        <w:rPr>
          <w:b/>
          <w:lang w:eastAsia="en-US"/>
        </w:rPr>
        <w:t>ICapabilitiesListener</w:t>
      </w:r>
      <w:r w:rsidRPr="00432122">
        <w:rPr>
          <w:lang w:eastAsia="en-US"/>
        </w:rPr>
        <w:t>:</w:t>
      </w:r>
    </w:p>
    <w:p w:rsidR="00E96D14" w:rsidRPr="00432122" w:rsidRDefault="00E96D14" w:rsidP="00287581">
      <w:pPr>
        <w:pStyle w:val="ListContinue1"/>
      </w:pPr>
      <w:r w:rsidRPr="00432122">
        <w:t>This class offers callback methods for the listener of capabilities.</w:t>
      </w:r>
    </w:p>
    <w:p w:rsidR="00E96D14" w:rsidRPr="00432122" w:rsidRDefault="00E96D14" w:rsidP="00287581">
      <w:pPr>
        <w:pStyle w:val="ListBullet1"/>
        <w:rPr>
          <w:b/>
          <w:bCs/>
          <w:lang w:eastAsia="en-US"/>
        </w:rPr>
      </w:pPr>
      <w:r w:rsidRPr="00432122">
        <w:rPr>
          <w:bCs/>
          <w:lang w:eastAsia="en-US"/>
        </w:rPr>
        <w:lastRenderedPageBreak/>
        <w:t>Method: callback called when new capabilities are received for a given contact.</w:t>
      </w:r>
      <w:r w:rsidRPr="00432122">
        <w:rPr>
          <w:b/>
          <w:bCs/>
          <w:lang w:eastAsia="en-US"/>
        </w:rPr>
        <w:t xml:space="preserve"> </w:t>
      </w:r>
      <w:r w:rsidR="00287581" w:rsidRPr="00432122">
        <w:rPr>
          <w:b/>
          <w:bCs/>
          <w:lang w:eastAsia="en-US"/>
        </w:rPr>
        <w:br/>
      </w:r>
      <w:r w:rsidRPr="00432122">
        <w:t xml:space="preserve">The first argument </w:t>
      </w:r>
      <w:r w:rsidRPr="00432122">
        <w:rPr>
          <w:rFonts w:ascii="Courier New" w:hAnsi="Courier New" w:cs="Courier New"/>
        </w:rPr>
        <w:t>contact</w:t>
      </w:r>
      <w:r w:rsidRPr="00432122">
        <w:t xml:space="preserve"> contains the canonical representation of the identity of the contact whose capabilities are indicated by the second argument</w:t>
      </w:r>
      <w:r w:rsidRPr="00432122">
        <w:rPr>
          <w:rFonts w:ascii="Courier New" w:hAnsi="Courier New" w:cs="Courier New"/>
        </w:rPr>
        <w:t xml:space="preserve"> capabilities</w:t>
      </w:r>
      <w:r w:rsidRPr="00432122">
        <w:t>.</w:t>
      </w:r>
    </w:p>
    <w:p w:rsidR="00E96D14" w:rsidRPr="00432122" w:rsidRDefault="00E96D14" w:rsidP="00287581">
      <w:pPr>
        <w:pStyle w:val="ASN1Code"/>
        <w:ind w:left="680"/>
      </w:pPr>
      <w:r w:rsidRPr="00432122">
        <w:t>void onCapabilitiesReceived(String contact, Capabilities capabilities)</w:t>
      </w:r>
    </w:p>
    <w:p w:rsidR="00E96D14" w:rsidRPr="00432122" w:rsidRDefault="00E96D14" w:rsidP="00287581">
      <w:pPr>
        <w:pStyle w:val="ASN1Code"/>
        <w:ind w:left="680"/>
      </w:pPr>
    </w:p>
    <w:p w:rsidR="00E96D14" w:rsidRPr="00432122" w:rsidRDefault="00E96D14" w:rsidP="00287581">
      <w:pPr>
        <w:rPr>
          <w:lang w:eastAsia="en-US"/>
        </w:rPr>
      </w:pPr>
      <w:r w:rsidRPr="00432122">
        <w:rPr>
          <w:lang w:eastAsia="en-US"/>
        </w:rPr>
        <w:t xml:space="preserve">Class </w:t>
      </w:r>
      <w:r w:rsidRPr="00432122">
        <w:rPr>
          <w:b/>
          <w:lang w:eastAsia="en-US"/>
        </w:rPr>
        <w:t>Capabilities</w:t>
      </w:r>
      <w:r w:rsidRPr="00432122">
        <w:rPr>
          <w:lang w:eastAsia="en-US"/>
        </w:rPr>
        <w:t>:</w:t>
      </w:r>
    </w:p>
    <w:p w:rsidR="00E96D14" w:rsidRPr="00432122" w:rsidRDefault="00E96D14" w:rsidP="00287581">
      <w:pPr>
        <w:pStyle w:val="ListContinue1"/>
      </w:pPr>
      <w:r w:rsidRPr="00432122">
        <w:t>This class encapsulates the different capabilities which may be supported by the local user or a remote contact.</w:t>
      </w:r>
    </w:p>
    <w:p w:rsidR="00E96D14" w:rsidRPr="00432122" w:rsidRDefault="00E96D14" w:rsidP="00287581">
      <w:pPr>
        <w:pStyle w:val="ListBullet1"/>
        <w:rPr>
          <w:bCs/>
          <w:lang w:eastAsia="en-US"/>
        </w:rPr>
      </w:pPr>
      <w:r w:rsidRPr="00432122">
        <w:rPr>
          <w:bCs/>
          <w:lang w:eastAsia="en-US"/>
        </w:rPr>
        <w:t>Method: returns true if file transfer is supported, else returns false</w:t>
      </w:r>
    </w:p>
    <w:p w:rsidR="00E96D14" w:rsidRPr="00432122" w:rsidRDefault="00E96D14" w:rsidP="00287581">
      <w:pPr>
        <w:pStyle w:val="ASN1Code"/>
        <w:ind w:left="680"/>
      </w:pPr>
      <w:r w:rsidRPr="00432122">
        <w:t>boolean isFileTransferSupported()</w:t>
      </w:r>
    </w:p>
    <w:p w:rsidR="00287581" w:rsidRPr="00432122" w:rsidRDefault="00287581" w:rsidP="00287581">
      <w:pPr>
        <w:pStyle w:val="ASN1Code"/>
        <w:ind w:left="680"/>
      </w:pPr>
    </w:p>
    <w:p w:rsidR="00E96D14" w:rsidRPr="00432122" w:rsidRDefault="00E96D14" w:rsidP="00287581">
      <w:pPr>
        <w:pStyle w:val="ListBullet1"/>
        <w:rPr>
          <w:bCs/>
          <w:lang w:eastAsia="en-US"/>
        </w:rPr>
      </w:pPr>
      <w:r w:rsidRPr="00432122">
        <w:rPr>
          <w:bCs/>
          <w:lang w:eastAsia="en-US"/>
        </w:rPr>
        <w:t>Method: returns true if IM/Chat is supported, else returns false</w:t>
      </w:r>
    </w:p>
    <w:p w:rsidR="00E96D14" w:rsidRPr="00432122" w:rsidRDefault="00E96D14" w:rsidP="00287581">
      <w:pPr>
        <w:pStyle w:val="ASN1Code"/>
        <w:ind w:left="680"/>
      </w:pPr>
      <w:r w:rsidRPr="00432122">
        <w:t>boolean isImSessionSupported()</w:t>
      </w:r>
    </w:p>
    <w:p w:rsidR="00287581" w:rsidRPr="00432122" w:rsidRDefault="00287581" w:rsidP="00287581">
      <w:pPr>
        <w:pStyle w:val="ASN1Code"/>
        <w:ind w:left="680"/>
      </w:pPr>
    </w:p>
    <w:p w:rsidR="00E96D14" w:rsidRPr="00432122" w:rsidRDefault="00E96D14" w:rsidP="00287581">
      <w:pPr>
        <w:pStyle w:val="ListBullet1"/>
        <w:rPr>
          <w:bCs/>
          <w:lang w:eastAsia="en-US"/>
        </w:rPr>
      </w:pPr>
      <w:r w:rsidRPr="00432122">
        <w:rPr>
          <w:bCs/>
          <w:lang w:eastAsia="en-US"/>
        </w:rPr>
        <w:t>Method: returns true if image sharing is supported, else returns false</w:t>
      </w:r>
    </w:p>
    <w:p w:rsidR="00E96D14" w:rsidRPr="00432122" w:rsidRDefault="00E96D14" w:rsidP="00287581">
      <w:pPr>
        <w:pStyle w:val="ASN1Code"/>
        <w:ind w:left="680"/>
      </w:pPr>
      <w:r w:rsidRPr="00432122">
        <w:t>boolean isImageSharingSupported()</w:t>
      </w:r>
    </w:p>
    <w:p w:rsidR="00287581" w:rsidRPr="00432122" w:rsidRDefault="00287581" w:rsidP="00287581">
      <w:pPr>
        <w:pStyle w:val="ASN1Code"/>
        <w:ind w:left="680"/>
      </w:pPr>
    </w:p>
    <w:p w:rsidR="00E96D14" w:rsidRPr="00432122" w:rsidRDefault="00E96D14" w:rsidP="00287581">
      <w:pPr>
        <w:pStyle w:val="ListBullet1"/>
        <w:rPr>
          <w:bCs/>
          <w:lang w:eastAsia="en-US"/>
        </w:rPr>
      </w:pPr>
      <w:r w:rsidRPr="00432122">
        <w:rPr>
          <w:bCs/>
          <w:lang w:eastAsia="en-US"/>
        </w:rPr>
        <w:t>Method: returns true if video sharing is supported, else returns false</w:t>
      </w:r>
    </w:p>
    <w:p w:rsidR="00E96D14" w:rsidRPr="00432122" w:rsidRDefault="00E96D14" w:rsidP="00287581">
      <w:pPr>
        <w:pStyle w:val="ASN1Code"/>
        <w:ind w:left="680"/>
      </w:pPr>
      <w:r w:rsidRPr="00432122">
        <w:t>boolean isVideoSharingSupported()</w:t>
      </w:r>
    </w:p>
    <w:p w:rsidR="00287581" w:rsidRPr="00432122" w:rsidRDefault="00287581" w:rsidP="00287581">
      <w:pPr>
        <w:pStyle w:val="ASN1Code"/>
        <w:ind w:left="680"/>
      </w:pPr>
    </w:p>
    <w:p w:rsidR="00E96D14" w:rsidRPr="00432122" w:rsidRDefault="00E96D14" w:rsidP="00287581">
      <w:pPr>
        <w:pStyle w:val="ListBullet1"/>
        <w:rPr>
          <w:bCs/>
          <w:lang w:eastAsia="en-US"/>
        </w:rPr>
      </w:pPr>
      <w:r w:rsidRPr="00432122">
        <w:rPr>
          <w:bCs/>
          <w:lang w:eastAsia="en-US"/>
        </w:rPr>
        <w:t>Method: returns true if the specified feature tag is supported, else returns false. The parameter tag represents the feature tag to be tested.</w:t>
      </w:r>
    </w:p>
    <w:p w:rsidR="00E96D14" w:rsidRPr="00432122" w:rsidRDefault="00E96D14" w:rsidP="00287581">
      <w:pPr>
        <w:pStyle w:val="ASN1Code"/>
        <w:ind w:left="680"/>
      </w:pPr>
      <w:r w:rsidRPr="00432122">
        <w:t>boolean isExtensionSupported(String tag)</w:t>
      </w:r>
    </w:p>
    <w:p w:rsidR="00287581" w:rsidRPr="00432122" w:rsidRDefault="00287581" w:rsidP="00287581">
      <w:pPr>
        <w:pStyle w:val="ASN1Code"/>
        <w:ind w:left="680"/>
      </w:pPr>
    </w:p>
    <w:p w:rsidR="00E96D14" w:rsidRPr="00432122" w:rsidRDefault="00E96D14" w:rsidP="00287581">
      <w:pPr>
        <w:pStyle w:val="ListBullet1"/>
        <w:rPr>
          <w:bCs/>
          <w:lang w:eastAsia="en-US"/>
        </w:rPr>
      </w:pPr>
      <w:r w:rsidRPr="00432122">
        <w:rPr>
          <w:bCs/>
          <w:lang w:eastAsia="en-US"/>
        </w:rPr>
        <w:t>Method: returns the list of supported RCS extensions</w:t>
      </w:r>
    </w:p>
    <w:p w:rsidR="00E96D14" w:rsidRPr="00432122" w:rsidRDefault="00E96D14" w:rsidP="00287581">
      <w:pPr>
        <w:pStyle w:val="ASN1Code"/>
        <w:ind w:left="680"/>
      </w:pPr>
      <w:r w:rsidRPr="00432122">
        <w:t>Set&lt;String&gt; getSupportedExtensions()</w:t>
      </w:r>
    </w:p>
    <w:p w:rsidR="00287581" w:rsidRPr="00432122" w:rsidRDefault="00287581" w:rsidP="00287581">
      <w:pPr>
        <w:pStyle w:val="ASN1Code"/>
        <w:ind w:left="680"/>
      </w:pPr>
    </w:p>
    <w:p w:rsidR="00E96D14" w:rsidRPr="00432122" w:rsidRDefault="00E96D14" w:rsidP="00E96D14">
      <w:pPr>
        <w:pStyle w:val="Titre4"/>
        <w:rPr>
          <w:lang w:bidi="ar-SA"/>
        </w:rPr>
      </w:pPr>
      <w:r w:rsidRPr="00432122">
        <w:rPr>
          <w:lang w:bidi="ar-SA"/>
        </w:rPr>
        <w:t>Content Providers</w:t>
      </w:r>
    </w:p>
    <w:p w:rsidR="00E96D14" w:rsidRPr="00432122" w:rsidRDefault="00E96D14" w:rsidP="00E96D14">
      <w:pPr>
        <w:rPr>
          <w:lang w:eastAsia="en-US"/>
        </w:rPr>
      </w:pPr>
      <w:r w:rsidRPr="00432122">
        <w:rPr>
          <w:lang w:eastAsia="en-US"/>
        </w:rPr>
        <w:t xml:space="preserve">A content provider is used to store locally the capabilities of each remote contact. In this case the capabilities may be read even if there is no connection to the RCS platform. There is one entry per remote </w:t>
      </w:r>
      <w:r w:rsidR="00287581" w:rsidRPr="00432122">
        <w:rPr>
          <w:lang w:eastAsia="en-US"/>
        </w:rPr>
        <w:t>Mobile Subscriber Integrated Services Digital Network Number (</w:t>
      </w:r>
      <w:r w:rsidRPr="00432122">
        <w:rPr>
          <w:lang w:eastAsia="en-US"/>
        </w:rPr>
        <w:t>MSISDN</w:t>
      </w:r>
      <w:r w:rsidR="00287581" w:rsidRPr="00432122">
        <w:rPr>
          <w:lang w:eastAsia="en-US"/>
        </w:rPr>
        <w:t>)</w:t>
      </w:r>
      <w:r w:rsidRPr="00432122">
        <w:rPr>
          <w:lang w:eastAsia="en-US"/>
        </w:rPr>
        <w:t>.</w:t>
      </w:r>
    </w:p>
    <w:p w:rsidR="00E96D14" w:rsidRPr="00432122" w:rsidRDefault="00E96D14" w:rsidP="00F9778C">
      <w:pPr>
        <w:tabs>
          <w:tab w:val="left" w:pos="5400"/>
        </w:tabs>
        <w:rPr>
          <w:lang w:eastAsia="en-US"/>
        </w:rPr>
      </w:pPr>
      <w:r w:rsidRPr="00432122">
        <w:rPr>
          <w:lang w:eastAsia="en-US"/>
        </w:rPr>
        <w:t>The content provider has the following columns:</w:t>
      </w:r>
      <w:r w:rsidR="00F9778C" w:rsidRPr="00432122">
        <w:rPr>
          <w:lang w:eastAsia="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1843"/>
        <w:gridCol w:w="3747"/>
      </w:tblGrid>
      <w:tr w:rsidR="00A05CF7" w:rsidRPr="00432122" w:rsidTr="00F9778C">
        <w:trPr>
          <w:cantSplit/>
          <w:tblHeader/>
        </w:trPr>
        <w:tc>
          <w:tcPr>
            <w:tcW w:w="3652" w:type="dxa"/>
            <w:shd w:val="clear" w:color="auto" w:fill="DE002B"/>
          </w:tcPr>
          <w:p w:rsidR="00A05CF7" w:rsidRPr="00432122" w:rsidRDefault="00A05CF7" w:rsidP="00A475C4">
            <w:pPr>
              <w:pStyle w:val="TableHeader"/>
              <w:rPr>
                <w:lang w:val="en-GB"/>
              </w:rPr>
            </w:pPr>
            <w:r w:rsidRPr="00432122">
              <w:rPr>
                <w:lang w:val="en-GB"/>
              </w:rPr>
              <w:t>Data</w:t>
            </w:r>
          </w:p>
        </w:tc>
        <w:tc>
          <w:tcPr>
            <w:tcW w:w="1843" w:type="dxa"/>
            <w:shd w:val="clear" w:color="auto" w:fill="DE002B"/>
          </w:tcPr>
          <w:p w:rsidR="00A05CF7" w:rsidRPr="00432122" w:rsidRDefault="00A05CF7" w:rsidP="00A475C4">
            <w:pPr>
              <w:pStyle w:val="TableHeader"/>
              <w:rPr>
                <w:lang w:val="en-GB"/>
              </w:rPr>
            </w:pPr>
            <w:r w:rsidRPr="00432122">
              <w:rPr>
                <w:lang w:val="en-GB"/>
              </w:rPr>
              <w:t>Data type</w:t>
            </w:r>
          </w:p>
        </w:tc>
        <w:tc>
          <w:tcPr>
            <w:tcW w:w="3747" w:type="dxa"/>
            <w:shd w:val="clear" w:color="auto" w:fill="DE002B"/>
          </w:tcPr>
          <w:p w:rsidR="00A05CF7" w:rsidRPr="00432122" w:rsidRDefault="00A05CF7" w:rsidP="00A475C4">
            <w:pPr>
              <w:pStyle w:val="TableHeader"/>
              <w:rPr>
                <w:lang w:val="en-GB"/>
              </w:rPr>
            </w:pPr>
            <w:r w:rsidRPr="00432122">
              <w:rPr>
                <w:lang w:val="en-GB"/>
              </w:rPr>
              <w:t>Comment</w:t>
            </w:r>
          </w:p>
        </w:tc>
      </w:tr>
      <w:tr w:rsidR="00F9778C" w:rsidRPr="00432122" w:rsidTr="00CC55C8">
        <w:tc>
          <w:tcPr>
            <w:tcW w:w="3652" w:type="dxa"/>
          </w:tcPr>
          <w:p w:rsidR="00F9778C" w:rsidRPr="00432122" w:rsidRDefault="00F9778C" w:rsidP="00CC55C8">
            <w:pPr>
              <w:pStyle w:val="TableText"/>
            </w:pPr>
            <w:r w:rsidRPr="00432122">
              <w:t>CONTACT_NUMBER</w:t>
            </w:r>
          </w:p>
        </w:tc>
        <w:tc>
          <w:tcPr>
            <w:tcW w:w="1843" w:type="dxa"/>
          </w:tcPr>
          <w:p w:rsidR="00F9778C" w:rsidRPr="00432122" w:rsidRDefault="00F9778C" w:rsidP="00CC55C8">
            <w:pPr>
              <w:pStyle w:val="TableText"/>
            </w:pPr>
            <w:r w:rsidRPr="00432122">
              <w:t>TEXT</w:t>
            </w:r>
          </w:p>
        </w:tc>
        <w:tc>
          <w:tcPr>
            <w:tcW w:w="3747" w:type="dxa"/>
          </w:tcPr>
          <w:p w:rsidR="00F9778C" w:rsidRPr="00432122" w:rsidRDefault="00F9778C" w:rsidP="00CC55C8">
            <w:pPr>
              <w:pStyle w:val="TableText"/>
            </w:pPr>
            <w:r w:rsidRPr="00432122">
              <w:t>Contains the MSISDN of the contact associated to the capabilities</w:t>
            </w:r>
          </w:p>
        </w:tc>
      </w:tr>
      <w:tr w:rsidR="00F9778C" w:rsidRPr="00432122" w:rsidTr="00CC55C8">
        <w:tc>
          <w:tcPr>
            <w:tcW w:w="3652" w:type="dxa"/>
          </w:tcPr>
          <w:p w:rsidR="00F9778C" w:rsidRPr="00432122" w:rsidRDefault="00F9778C" w:rsidP="00CC55C8">
            <w:pPr>
              <w:pStyle w:val="TableText"/>
            </w:pPr>
            <w:r w:rsidRPr="00432122">
              <w:t>CAPABILITY_IMAGE_SHARING</w:t>
            </w:r>
          </w:p>
        </w:tc>
        <w:tc>
          <w:tcPr>
            <w:tcW w:w="1843" w:type="dxa"/>
          </w:tcPr>
          <w:p w:rsidR="00F9778C" w:rsidRPr="00432122" w:rsidRDefault="00F9778C" w:rsidP="00CC55C8">
            <w:pPr>
              <w:pStyle w:val="TableText"/>
            </w:pPr>
            <w:r w:rsidRPr="00432122">
              <w:t>Integer</w:t>
            </w:r>
          </w:p>
        </w:tc>
        <w:tc>
          <w:tcPr>
            <w:tcW w:w="3747" w:type="dxa"/>
          </w:tcPr>
          <w:p w:rsidR="00F9778C" w:rsidRPr="00432122" w:rsidRDefault="00F9778C" w:rsidP="00CC55C8">
            <w:pPr>
              <w:pStyle w:val="TableText"/>
            </w:pPr>
            <w:r w:rsidRPr="00432122">
              <w:t>Image sharing capability. Values: 1 (true), 0 (false)</w:t>
            </w:r>
            <w:r w:rsidRPr="00432122" w:rsidDel="000F153F">
              <w:t xml:space="preserve"> </w:t>
            </w:r>
          </w:p>
        </w:tc>
      </w:tr>
      <w:tr w:rsidR="00F9778C" w:rsidRPr="00432122" w:rsidTr="00CC55C8">
        <w:tc>
          <w:tcPr>
            <w:tcW w:w="3652" w:type="dxa"/>
          </w:tcPr>
          <w:p w:rsidR="00F9778C" w:rsidRPr="00432122" w:rsidRDefault="00F9778C" w:rsidP="00CC55C8">
            <w:pPr>
              <w:pStyle w:val="TableText"/>
            </w:pPr>
            <w:r w:rsidRPr="00432122">
              <w:t>CAPABILITY_VIDEO_SHARING</w:t>
            </w:r>
          </w:p>
        </w:tc>
        <w:tc>
          <w:tcPr>
            <w:tcW w:w="1843" w:type="dxa"/>
          </w:tcPr>
          <w:p w:rsidR="00F9778C" w:rsidRPr="00432122" w:rsidRDefault="00F9778C" w:rsidP="00CC55C8">
            <w:pPr>
              <w:pStyle w:val="TableText"/>
            </w:pPr>
            <w:r w:rsidRPr="00432122">
              <w:t>Integer</w:t>
            </w:r>
          </w:p>
        </w:tc>
        <w:tc>
          <w:tcPr>
            <w:tcW w:w="3747" w:type="dxa"/>
          </w:tcPr>
          <w:p w:rsidR="00F9778C" w:rsidRPr="00432122" w:rsidRDefault="00F9778C" w:rsidP="00CC55C8">
            <w:pPr>
              <w:pStyle w:val="TableText"/>
            </w:pPr>
            <w:r w:rsidRPr="00432122">
              <w:t xml:space="preserve">Video sharing capability. Values: 1 </w:t>
            </w:r>
            <w:r w:rsidRPr="00432122">
              <w:lastRenderedPageBreak/>
              <w:t>(true), 0 (false)</w:t>
            </w:r>
          </w:p>
        </w:tc>
      </w:tr>
      <w:tr w:rsidR="00F9778C" w:rsidRPr="00432122" w:rsidTr="00CC55C8">
        <w:tc>
          <w:tcPr>
            <w:tcW w:w="3652" w:type="dxa"/>
          </w:tcPr>
          <w:p w:rsidR="00F9778C" w:rsidRPr="00432122" w:rsidRDefault="00F9778C" w:rsidP="00CC55C8">
            <w:pPr>
              <w:pStyle w:val="TableText"/>
            </w:pPr>
            <w:r w:rsidRPr="00432122">
              <w:lastRenderedPageBreak/>
              <w:t>CAPABILITY_IM_SESSION</w:t>
            </w:r>
          </w:p>
        </w:tc>
        <w:tc>
          <w:tcPr>
            <w:tcW w:w="1843" w:type="dxa"/>
          </w:tcPr>
          <w:p w:rsidR="00F9778C" w:rsidRPr="00432122" w:rsidRDefault="00F9778C" w:rsidP="00CC55C8">
            <w:pPr>
              <w:pStyle w:val="TableText"/>
            </w:pPr>
            <w:r w:rsidRPr="00432122">
              <w:t>Integer</w:t>
            </w:r>
          </w:p>
        </w:tc>
        <w:tc>
          <w:tcPr>
            <w:tcW w:w="3747" w:type="dxa"/>
          </w:tcPr>
          <w:p w:rsidR="00F9778C" w:rsidRPr="00432122" w:rsidRDefault="00F9778C" w:rsidP="00CC55C8">
            <w:pPr>
              <w:pStyle w:val="TableText"/>
            </w:pPr>
            <w:r w:rsidRPr="00432122">
              <w:t>IM/Chat capability. Values: 1 (true), 0 (false)</w:t>
            </w:r>
          </w:p>
        </w:tc>
      </w:tr>
      <w:tr w:rsidR="00F9778C" w:rsidRPr="00432122" w:rsidTr="00CC55C8">
        <w:tc>
          <w:tcPr>
            <w:tcW w:w="3652" w:type="dxa"/>
          </w:tcPr>
          <w:p w:rsidR="00F9778C" w:rsidRPr="00432122" w:rsidRDefault="00F9778C" w:rsidP="00CC55C8">
            <w:pPr>
              <w:pStyle w:val="TableText"/>
            </w:pPr>
            <w:r w:rsidRPr="00432122">
              <w:t>CAPABILITY_FILE_TRANSFER</w:t>
            </w:r>
          </w:p>
        </w:tc>
        <w:tc>
          <w:tcPr>
            <w:tcW w:w="1843" w:type="dxa"/>
          </w:tcPr>
          <w:p w:rsidR="00F9778C" w:rsidRPr="00432122" w:rsidRDefault="00F9778C" w:rsidP="00CC55C8">
            <w:pPr>
              <w:pStyle w:val="TableText"/>
            </w:pPr>
            <w:r w:rsidRPr="00432122">
              <w:t>Integer</w:t>
            </w:r>
          </w:p>
        </w:tc>
        <w:tc>
          <w:tcPr>
            <w:tcW w:w="3747" w:type="dxa"/>
          </w:tcPr>
          <w:p w:rsidR="00F9778C" w:rsidRPr="00432122" w:rsidRDefault="00F9778C" w:rsidP="00CC55C8">
            <w:pPr>
              <w:pStyle w:val="TableText"/>
            </w:pPr>
            <w:r w:rsidRPr="00432122">
              <w:t>File transfer capability. Values: 1 (true), 0 (false)</w:t>
            </w:r>
          </w:p>
        </w:tc>
      </w:tr>
      <w:tr w:rsidR="00F9778C" w:rsidRPr="00432122" w:rsidTr="00CC55C8">
        <w:tc>
          <w:tcPr>
            <w:tcW w:w="3652" w:type="dxa"/>
          </w:tcPr>
          <w:p w:rsidR="00F9778C" w:rsidRPr="00432122" w:rsidRDefault="00F9778C" w:rsidP="00CC55C8">
            <w:pPr>
              <w:pStyle w:val="TableText"/>
            </w:pPr>
            <w:r w:rsidRPr="00432122">
              <w:t>CAPABILITY_EXTENSIONS</w:t>
            </w:r>
          </w:p>
        </w:tc>
        <w:tc>
          <w:tcPr>
            <w:tcW w:w="1843" w:type="dxa"/>
          </w:tcPr>
          <w:p w:rsidR="00F9778C" w:rsidRPr="00432122" w:rsidRDefault="00F9778C" w:rsidP="00CC55C8">
            <w:pPr>
              <w:pStyle w:val="TableText"/>
            </w:pPr>
            <w:r w:rsidRPr="00432122">
              <w:t>TEXT</w:t>
            </w:r>
          </w:p>
        </w:tc>
        <w:tc>
          <w:tcPr>
            <w:tcW w:w="3747" w:type="dxa"/>
          </w:tcPr>
          <w:p w:rsidR="00F9778C" w:rsidRPr="00432122" w:rsidRDefault="00F9778C" w:rsidP="00CC55C8">
            <w:pPr>
              <w:pStyle w:val="TableText"/>
            </w:pPr>
            <w:r w:rsidRPr="00432122">
              <w:t>Supported RCS extensions. List of features tags semicolon separated (e.g. &lt;TAG1&gt;;&lt;TAG2&gt;;…;TAGn)</w:t>
            </w:r>
          </w:p>
        </w:tc>
      </w:tr>
    </w:tbl>
    <w:p w:rsidR="00E96D14" w:rsidRPr="00432122" w:rsidRDefault="00E96D14" w:rsidP="00E96D14">
      <w:pPr>
        <w:pStyle w:val="Titre4"/>
        <w:rPr>
          <w:lang w:bidi="ar-SA"/>
        </w:rPr>
      </w:pPr>
      <w:r w:rsidRPr="00432122">
        <w:rPr>
          <w:lang w:bidi="ar-SA"/>
        </w:rPr>
        <w:t>RCS extensions</w:t>
      </w:r>
    </w:p>
    <w:p w:rsidR="00E96D14" w:rsidRPr="00432122" w:rsidRDefault="00E96D14" w:rsidP="00F9778C">
      <w:pPr>
        <w:rPr>
          <w:lang w:eastAsia="en-US"/>
        </w:rPr>
      </w:pPr>
      <w:r w:rsidRPr="00432122">
        <w:rPr>
          <w:lang w:eastAsia="en-US"/>
        </w:rPr>
        <w:t>A MNO/OEM application can create a new RCS/IMS service by defining a new RCS capability (or RCS extension</w:t>
      </w:r>
      <w:r w:rsidR="00F9778C" w:rsidRPr="00432122">
        <w:rPr>
          <w:lang w:eastAsia="en-US"/>
        </w:rPr>
        <w:t>)</w:t>
      </w:r>
      <w:r w:rsidRPr="00432122">
        <w:rPr>
          <w:lang w:eastAsia="en-US"/>
        </w:rPr>
        <w:t>. This new service is identified by a feature tag which is the unique key to identify the service in the RCS API and to trigger the service internally in the device and to route the service in the network side. Then the new feature tag will be also used by the IMS API in order to implement the service.</w:t>
      </w:r>
    </w:p>
    <w:p w:rsidR="00E96D14" w:rsidRPr="00432122" w:rsidRDefault="00E96D14" w:rsidP="00F9778C">
      <w:pPr>
        <w:rPr>
          <w:lang w:eastAsia="en-US"/>
        </w:rPr>
      </w:pPr>
      <w:r w:rsidRPr="00432122">
        <w:rPr>
          <w:lang w:eastAsia="en-US"/>
        </w:rP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p>
    <w:p w:rsidR="00E96D14" w:rsidRPr="00432122" w:rsidRDefault="00E96D14" w:rsidP="00F9778C">
      <w:pPr>
        <w:rPr>
          <w:lang w:eastAsia="en-US"/>
        </w:rPr>
      </w:pPr>
      <w:r w:rsidRPr="00432122">
        <w:rPr>
          <w:lang w:eastAsia="en-US"/>
        </w:rPr>
        <w:t>When the MNO/OEM application is removed the RCS service will remove the associated capability from the next capability refreshes via SIP OPTIONS.</w:t>
      </w:r>
    </w:p>
    <w:p w:rsidR="00E96D14" w:rsidRPr="00432122" w:rsidRDefault="00E96D14" w:rsidP="00F9778C">
      <w:pPr>
        <w:rPr>
          <w:rFonts w:eastAsia="Times New Roman"/>
          <w:lang w:eastAsia="en-US" w:bidi="ar-SA"/>
        </w:rPr>
      </w:pPr>
      <w:r w:rsidRPr="00432122">
        <w:t xml:space="preserve">The role of the RCS service is to manage the extensions and to decide to take into account the new feature tag or not. This may be done by </w:t>
      </w:r>
      <w:r w:rsidR="00432122" w:rsidRPr="00432122">
        <w:t>analysing</w:t>
      </w:r>
      <w:r w:rsidRPr="00432122">
        <w:t xml:space="preserve"> the certificate of the application supporting the feature tag or by checking the provisioning. </w:t>
      </w:r>
    </w:p>
    <w:p w:rsidR="00E96D14" w:rsidRPr="00432122" w:rsidRDefault="00E96D14" w:rsidP="00E96D14">
      <w:pPr>
        <w:pStyle w:val="Titre5"/>
        <w:rPr>
          <w:lang w:val="en-GB" w:bidi="ar-SA"/>
        </w:rPr>
      </w:pPr>
      <w:r w:rsidRPr="00432122">
        <w:rPr>
          <w:lang w:val="en-GB" w:bidi="ar-SA"/>
        </w:rPr>
        <w:t>MNO/OEM extension</w:t>
      </w:r>
    </w:p>
    <w:p w:rsidR="00E96D14" w:rsidRPr="00432122" w:rsidRDefault="00E96D14" w:rsidP="00F9778C">
      <w:r w:rsidRPr="00432122">
        <w:t>A MNO/OEM extension starts with the prefix « </w:t>
      </w:r>
      <w:r w:rsidR="00447BAC" w:rsidRPr="00432122">
        <w:rPr>
          <w:rFonts w:ascii="Courier New" w:hAnsi="Courier New" w:cs="Courier New"/>
        </w:rPr>
        <w:t>+g.3gpp.iari-ref=”</w:t>
      </w:r>
      <w:r w:rsidRPr="00432122">
        <w:rPr>
          <w:rFonts w:ascii="Courier New" w:hAnsi="Courier New" w:cs="Courier New"/>
        </w:rPr>
        <w:t>urn%3Aurn-7%3A3gpp-application.ims.iari.rcse.xxx.yy</w:t>
      </w:r>
      <w:r w:rsidR="00447BAC" w:rsidRPr="00432122">
        <w:rPr>
          <w:rFonts w:ascii="Courier New" w:hAnsi="Courier New" w:cs="Courier New"/>
        </w:rPr>
        <w:t>y”</w:t>
      </w:r>
      <w:r w:rsidR="00447BAC" w:rsidRPr="00432122">
        <w:t xml:space="preserve">, where “xxx“ </w:t>
      </w:r>
      <w:r w:rsidRPr="00432122">
        <w:t xml:space="preserve">is the MNO/OEM </w:t>
      </w:r>
      <w:r w:rsidR="00447BAC" w:rsidRPr="00432122">
        <w:t>ID and “yyy” is an ID</w:t>
      </w:r>
      <w:r w:rsidRPr="00432122">
        <w:t xml:space="preserve"> associated to the application implementing the RCS extension.</w:t>
      </w:r>
    </w:p>
    <w:p w:rsidR="00E96D14" w:rsidRPr="00432122" w:rsidRDefault="00E96D14" w:rsidP="00F9778C">
      <w:r w:rsidRPr="00432122">
        <w:t>See the following API syntax to be added in the Android Manifest file:</w:t>
      </w:r>
    </w:p>
    <w:p w:rsidR="00E96D14" w:rsidRPr="00432122" w:rsidRDefault="00E96D14" w:rsidP="00F9778C">
      <w:pPr>
        <w:pStyle w:val="XML"/>
      </w:pPr>
      <w:r w:rsidRPr="00432122">
        <w:t>&lt;intent-filter&gt;</w:t>
      </w:r>
    </w:p>
    <w:p w:rsidR="00E96D14" w:rsidRPr="00432122" w:rsidRDefault="00E96D14" w:rsidP="00F9778C">
      <w:pPr>
        <w:pStyle w:val="XML"/>
        <w:ind w:left="426"/>
      </w:pPr>
      <w:r w:rsidRPr="00432122">
        <w:t>&lt;action android:name="</w:t>
      </w:r>
      <w:r w:rsidRPr="00432122">
        <w:rPr>
          <w:b/>
          <w:bCs/>
        </w:rPr>
        <w:t>org.gsma.joyn.capability.EXTENSION</w:t>
      </w:r>
      <w:r w:rsidRPr="00432122">
        <w:t>"/&gt;</w:t>
      </w:r>
    </w:p>
    <w:p w:rsidR="00E96D14" w:rsidRPr="00432122" w:rsidRDefault="00E96D14" w:rsidP="00F9778C">
      <w:pPr>
        <w:pStyle w:val="XML"/>
        <w:ind w:left="426"/>
      </w:pPr>
      <w:r w:rsidRPr="00432122">
        <w:t>&lt;data android:mimeType="</w:t>
      </w:r>
      <w:r w:rsidRPr="00432122">
        <w:rPr>
          <w:b/>
          <w:bCs/>
        </w:rPr>
        <w:t>+g.3gpp.iari-ref/urn%3Aurn-7%3A3gpp-application.ims.iari.rcse.xxx.yyy</w:t>
      </w:r>
      <w:r w:rsidRPr="00432122">
        <w:t>"/&gt;</w:t>
      </w:r>
    </w:p>
    <w:p w:rsidR="00E96D14" w:rsidRPr="00432122" w:rsidRDefault="00E96D14" w:rsidP="00F9778C">
      <w:pPr>
        <w:pStyle w:val="XML"/>
      </w:pPr>
      <w:r w:rsidRPr="00432122">
        <w:t>&lt;/intent-filter&gt;</w:t>
      </w:r>
    </w:p>
    <w:p w:rsidR="00E96D14" w:rsidRPr="00432122" w:rsidRDefault="00E96D14" w:rsidP="00E96D14">
      <w:pPr>
        <w:rPr>
          <w:lang w:eastAsia="en-US"/>
        </w:rPr>
      </w:pPr>
      <w:r w:rsidRPr="00432122">
        <w:rPr>
          <w:lang w:eastAsia="en-US"/>
        </w:rPr>
        <w:t>Samples:</w:t>
      </w:r>
    </w:p>
    <w:p w:rsidR="00E96D14" w:rsidRPr="00432122" w:rsidRDefault="00E96D14" w:rsidP="00E96D14">
      <w:pPr>
        <w:autoSpaceDE w:val="0"/>
        <w:autoSpaceDN w:val="0"/>
        <w:adjustRightInd w:val="0"/>
        <w:spacing w:before="0"/>
        <w:jc w:val="left"/>
        <w:rPr>
          <w:rFonts w:eastAsia="Calibri" w:cs="Arial"/>
          <w:b/>
          <w:bCs/>
          <w:szCs w:val="21"/>
          <w:lang w:eastAsia="en-GB" w:bidi="ar-SA"/>
        </w:rPr>
      </w:pPr>
    </w:p>
    <w:p w:rsidR="00E96D14" w:rsidRPr="00432122" w:rsidRDefault="00E96D14" w:rsidP="00E96D14">
      <w:pPr>
        <w:autoSpaceDE w:val="0"/>
        <w:autoSpaceDN w:val="0"/>
        <w:adjustRightInd w:val="0"/>
        <w:spacing w:before="0"/>
        <w:jc w:val="left"/>
        <w:rPr>
          <w:rFonts w:eastAsia="Calibri" w:cs="Arial"/>
          <w:b/>
          <w:bCs/>
          <w:szCs w:val="21"/>
          <w:lang w:eastAsia="en-GB" w:bidi="ar-SA"/>
        </w:rPr>
      </w:pPr>
      <w:r w:rsidRPr="00432122">
        <w:rPr>
          <w:rFonts w:eastAsia="Calibri" w:cs="Arial"/>
          <w:b/>
          <w:bCs/>
          <w:szCs w:val="21"/>
          <w:lang w:eastAsia="en-GB" w:bidi="ar-SA"/>
        </w:rPr>
        <w:t>Tic Tac Toe game:</w:t>
      </w:r>
    </w:p>
    <w:p w:rsidR="00F9778C" w:rsidRPr="00432122" w:rsidRDefault="00F9778C" w:rsidP="00F9778C">
      <w:pPr>
        <w:pStyle w:val="XML"/>
        <w:rPr>
          <w:lang w:bidi="ar-SA"/>
        </w:rPr>
      </w:pPr>
    </w:p>
    <w:p w:rsidR="00E96D14" w:rsidRPr="00432122" w:rsidRDefault="00E96D14" w:rsidP="00F9778C">
      <w:pPr>
        <w:pStyle w:val="XML"/>
        <w:rPr>
          <w:lang w:bidi="ar-SA"/>
        </w:rPr>
      </w:pPr>
      <w:r w:rsidRPr="00432122">
        <w:rPr>
          <w:lang w:bidi="ar-SA"/>
        </w:rPr>
        <w:t>&lt;application android:label=</w:t>
      </w:r>
      <w:r w:rsidRPr="00432122">
        <w:rPr>
          <w:i/>
          <w:iCs/>
          <w:lang w:bidi="ar-SA"/>
        </w:rPr>
        <w:t>"Tic Tac Toe"</w:t>
      </w:r>
      <w:r w:rsidRPr="00432122">
        <w:rPr>
          <w:lang w:bidi="ar-SA"/>
        </w:rPr>
        <w:t>&gt;</w:t>
      </w:r>
    </w:p>
    <w:p w:rsidR="00E96D14" w:rsidRPr="00432122" w:rsidRDefault="00E96D14" w:rsidP="00F9778C">
      <w:pPr>
        <w:pStyle w:val="XML"/>
        <w:ind w:left="426"/>
        <w:rPr>
          <w:lang w:bidi="ar-SA"/>
        </w:rPr>
      </w:pPr>
      <w:r w:rsidRPr="00432122">
        <w:rPr>
          <w:lang w:bidi="ar-SA"/>
        </w:rPr>
        <w:t>&lt;activity android:name=</w:t>
      </w:r>
      <w:r w:rsidRPr="00432122">
        <w:rPr>
          <w:i/>
          <w:iCs/>
          <w:lang w:bidi="ar-SA"/>
        </w:rPr>
        <w:t>".Main"</w:t>
      </w:r>
      <w:r w:rsidRPr="00432122">
        <w:rPr>
          <w:lang w:bidi="ar-SA"/>
        </w:rPr>
        <w:t>&gt;</w:t>
      </w:r>
    </w:p>
    <w:p w:rsidR="00E96D14" w:rsidRPr="00432122" w:rsidRDefault="00E96D14" w:rsidP="00F9778C">
      <w:pPr>
        <w:pStyle w:val="XML"/>
        <w:ind w:left="720"/>
        <w:rPr>
          <w:lang w:bidi="ar-SA"/>
        </w:rPr>
      </w:pPr>
      <w:r w:rsidRPr="00432122">
        <w:rPr>
          <w:lang w:bidi="ar-SA"/>
        </w:rPr>
        <w:t>&lt;intent-filter&gt;</w:t>
      </w:r>
    </w:p>
    <w:p w:rsidR="00E96D14" w:rsidRPr="00432122" w:rsidRDefault="00E96D14" w:rsidP="00F9778C">
      <w:pPr>
        <w:pStyle w:val="XML"/>
        <w:ind w:left="1134"/>
        <w:rPr>
          <w:lang w:bidi="ar-SA"/>
        </w:rPr>
      </w:pPr>
      <w:r w:rsidRPr="00432122">
        <w:rPr>
          <w:lang w:bidi="ar-SA"/>
        </w:rPr>
        <w:t>&lt;action android:name=</w:t>
      </w:r>
      <w:r w:rsidRPr="00432122">
        <w:rPr>
          <w:i/>
          <w:iCs/>
          <w:lang w:bidi="ar-SA"/>
        </w:rPr>
        <w:t>"org.gsma.joyn.capability.EXTENSION"</w:t>
      </w:r>
      <w:r w:rsidRPr="00432122">
        <w:rPr>
          <w:lang w:bidi="ar-SA"/>
        </w:rPr>
        <w:t>/&gt;</w:t>
      </w:r>
    </w:p>
    <w:p w:rsidR="00E96D14" w:rsidRPr="00432122" w:rsidRDefault="00E96D14" w:rsidP="00F9778C">
      <w:pPr>
        <w:pStyle w:val="XML"/>
        <w:ind w:left="1134"/>
        <w:rPr>
          <w:lang w:bidi="ar-SA"/>
        </w:rPr>
      </w:pPr>
      <w:r w:rsidRPr="00432122">
        <w:rPr>
          <w:lang w:bidi="ar-SA"/>
        </w:rPr>
        <w:t>&lt;data android:mimeType=</w:t>
      </w:r>
      <w:r w:rsidRPr="00432122">
        <w:rPr>
          <w:i/>
          <w:iCs/>
          <w:lang w:bidi="ar-SA"/>
        </w:rPr>
        <w:t>"</w:t>
      </w:r>
      <w:r w:rsidRPr="00432122">
        <w:rPr>
          <w:b/>
          <w:bCs/>
          <w:i/>
          <w:iCs/>
          <w:lang w:bidi="ar-SA"/>
        </w:rPr>
        <w:t>+g.3gpp.iari-ref/urn%3Aurn-7%3A3gpp-application.ims.iari.rcse.orange.tictactoe</w:t>
      </w:r>
      <w:r w:rsidRPr="00432122">
        <w:rPr>
          <w:i/>
          <w:iCs/>
          <w:lang w:bidi="ar-SA"/>
        </w:rPr>
        <w:t>"</w:t>
      </w:r>
      <w:r w:rsidRPr="00432122">
        <w:rPr>
          <w:lang w:bidi="ar-SA"/>
        </w:rPr>
        <w:t>/&gt;</w:t>
      </w:r>
    </w:p>
    <w:p w:rsidR="00E96D14" w:rsidRPr="00432122" w:rsidRDefault="00E96D14" w:rsidP="00F9778C">
      <w:pPr>
        <w:pStyle w:val="XML"/>
        <w:ind w:left="720"/>
        <w:rPr>
          <w:lang w:bidi="ar-SA"/>
        </w:rPr>
      </w:pPr>
      <w:r w:rsidRPr="00432122">
        <w:rPr>
          <w:lang w:bidi="ar-SA"/>
        </w:rPr>
        <w:t xml:space="preserve"> &lt;/intent-filter&gt; </w:t>
      </w:r>
    </w:p>
    <w:p w:rsidR="00E96D14" w:rsidRPr="00432122" w:rsidRDefault="00E96D14" w:rsidP="00F9778C">
      <w:pPr>
        <w:pStyle w:val="XML"/>
        <w:ind w:left="426"/>
        <w:rPr>
          <w:lang w:bidi="ar-SA"/>
        </w:rPr>
      </w:pPr>
      <w:r w:rsidRPr="00432122">
        <w:rPr>
          <w:lang w:bidi="ar-SA"/>
        </w:rPr>
        <w:t>&lt;/activity&gt;</w:t>
      </w:r>
    </w:p>
    <w:p w:rsidR="00E96D14" w:rsidRPr="00432122" w:rsidRDefault="00E96D14" w:rsidP="00E96D14">
      <w:pPr>
        <w:jc w:val="left"/>
        <w:rPr>
          <w:b/>
          <w:bCs/>
          <w:lang w:eastAsia="en-US"/>
        </w:rPr>
      </w:pPr>
      <w:r w:rsidRPr="00432122">
        <w:rPr>
          <w:b/>
          <w:bCs/>
          <w:lang w:eastAsia="en-US"/>
        </w:rPr>
        <w:t>IP voice call application:</w:t>
      </w:r>
    </w:p>
    <w:p w:rsidR="00F9778C" w:rsidRPr="00432122" w:rsidRDefault="00F9778C" w:rsidP="00F9778C">
      <w:pPr>
        <w:pStyle w:val="XML"/>
        <w:rPr>
          <w:rFonts w:ascii="Courier New" w:eastAsia="Calibri" w:hAnsi="Courier New" w:cs="Courier New"/>
          <w:sz w:val="20"/>
          <w:szCs w:val="24"/>
          <w:lang w:bidi="ar-SA"/>
        </w:rPr>
      </w:pPr>
    </w:p>
    <w:p w:rsidR="00E96D14" w:rsidRPr="00432122" w:rsidRDefault="00E96D14" w:rsidP="00F9778C">
      <w:pPr>
        <w:pStyle w:val="XML"/>
      </w:pPr>
      <w:r w:rsidRPr="00432122">
        <w:lastRenderedPageBreak/>
        <w:t>&lt;application android:label="VoLTE"&gt;</w:t>
      </w:r>
    </w:p>
    <w:p w:rsidR="00E96D14" w:rsidRPr="00432122" w:rsidRDefault="00F9778C" w:rsidP="00F9778C">
      <w:pPr>
        <w:pStyle w:val="XML"/>
        <w:ind w:left="426"/>
      </w:pPr>
      <w:r w:rsidRPr="00432122">
        <w:t>&lt;</w:t>
      </w:r>
      <w:r w:rsidR="00E96D14" w:rsidRPr="00432122">
        <w:t>activity android:name=".Main"&gt;</w:t>
      </w:r>
    </w:p>
    <w:p w:rsidR="00E96D14" w:rsidRPr="00432122" w:rsidRDefault="00E96D14" w:rsidP="00F9778C">
      <w:pPr>
        <w:pStyle w:val="XML"/>
        <w:ind w:left="720"/>
      </w:pPr>
      <w:r w:rsidRPr="00432122">
        <w:t>&lt;intent-filter&gt;</w:t>
      </w:r>
    </w:p>
    <w:p w:rsidR="00E96D14" w:rsidRPr="00432122" w:rsidRDefault="00E96D14" w:rsidP="00F9778C">
      <w:pPr>
        <w:pStyle w:val="XML"/>
        <w:ind w:left="1134"/>
      </w:pPr>
      <w:r w:rsidRPr="00432122">
        <w:t>&lt;action android:name="org.gsma.joyn.capability.EXTENSION"/&gt;</w:t>
      </w:r>
    </w:p>
    <w:p w:rsidR="00E96D14" w:rsidRPr="00432122" w:rsidRDefault="00E96D14" w:rsidP="00F9778C">
      <w:pPr>
        <w:pStyle w:val="XML"/>
        <w:ind w:left="1134"/>
      </w:pPr>
      <w:r w:rsidRPr="00432122">
        <w:t>&lt;data android:mimeType="</w:t>
      </w:r>
      <w:r w:rsidRPr="00432122">
        <w:rPr>
          <w:b/>
          <w:i/>
        </w:rPr>
        <w:t>+g.3gpp.icsi-ref/urn%3Aurn-7%3A3gpp-service.ims.icsi.mmtel</w:t>
      </w:r>
      <w:r w:rsidRPr="00432122">
        <w:t>"/&gt;</w:t>
      </w:r>
    </w:p>
    <w:p w:rsidR="00E96D14" w:rsidRPr="00432122" w:rsidRDefault="00E96D14" w:rsidP="00F9778C">
      <w:pPr>
        <w:pStyle w:val="XML"/>
        <w:ind w:left="720"/>
      </w:pPr>
      <w:r w:rsidRPr="00432122">
        <w:t xml:space="preserve">&lt;/intent-filter&gt; </w:t>
      </w:r>
    </w:p>
    <w:p w:rsidR="00E96D14" w:rsidRPr="00432122" w:rsidRDefault="00E96D14" w:rsidP="00F9778C">
      <w:pPr>
        <w:pStyle w:val="XML"/>
        <w:ind w:left="426"/>
      </w:pPr>
      <w:r w:rsidRPr="00432122">
        <w:t>&lt;/activity&gt;</w:t>
      </w:r>
    </w:p>
    <w:p w:rsidR="00E96D14" w:rsidRPr="00432122" w:rsidRDefault="00E96D14" w:rsidP="00E96D14">
      <w:pPr>
        <w:pStyle w:val="Titre4"/>
        <w:rPr>
          <w:lang w:bidi="ar-SA"/>
        </w:rPr>
      </w:pPr>
      <w:r w:rsidRPr="00432122">
        <w:rPr>
          <w:lang w:bidi="ar-SA"/>
        </w:rPr>
        <w:t>Permissions</w:t>
      </w:r>
    </w:p>
    <w:p w:rsidR="00EA3C89" w:rsidRPr="00432122" w:rsidRDefault="00EA3C89" w:rsidP="00F9778C">
      <w:bookmarkStart w:id="87" w:name="_Toc351497984"/>
      <w:r w:rsidRPr="00432122">
        <w:t>Access to the Capabilities API is requires the following permissions:</w:t>
      </w:r>
    </w:p>
    <w:p w:rsidR="00EA3C89" w:rsidRPr="00432122" w:rsidRDefault="00EA3C89" w:rsidP="00F9778C">
      <w:pPr>
        <w:pStyle w:val="ListBullet1"/>
      </w:pPr>
      <w:r w:rsidRPr="00432122">
        <w:t xml:space="preserve">org.gsma.joyn.RCS_READ_CAPABILITIES: </w:t>
      </w:r>
      <w:r w:rsidR="00F9778C" w:rsidRPr="00432122">
        <w:br/>
      </w:r>
      <w:r w:rsidRPr="00432122">
        <w:t>this is a new permission that governs access to capability information.</w:t>
      </w:r>
    </w:p>
    <w:p w:rsidR="00EA3C89" w:rsidRPr="00432122" w:rsidRDefault="00EA3C89" w:rsidP="00F9778C">
      <w:pPr>
        <w:pStyle w:val="ListBullet1"/>
      </w:pPr>
      <w:r w:rsidRPr="00432122">
        <w:t xml:space="preserve">android.permission.READ_CONTACTS: </w:t>
      </w:r>
      <w:r w:rsidR="00F9778C" w:rsidRPr="00432122">
        <w:br/>
      </w:r>
      <w:r w:rsidRPr="00432122">
        <w:t>this permission is required by any client using the capabilities service, since use of the API implicitly reveals information about past and current contacts for the device.</w:t>
      </w:r>
    </w:p>
    <w:p w:rsidR="00DE2515" w:rsidRPr="00432122" w:rsidRDefault="00DE2515" w:rsidP="00DE2515">
      <w:pPr>
        <w:pStyle w:val="Titre3"/>
      </w:pPr>
      <w:bookmarkStart w:id="88" w:name="_Toc358022580"/>
      <w:r w:rsidRPr="00432122">
        <w:t>IM/Chat API</w:t>
      </w:r>
      <w:bookmarkEnd w:id="88"/>
    </w:p>
    <w:p w:rsidR="00DE2515" w:rsidRPr="00432122" w:rsidRDefault="00DE2515" w:rsidP="00F9778C">
      <w:pPr>
        <w:rPr>
          <w:lang w:eastAsia="en-US"/>
        </w:rPr>
      </w:pPr>
      <w:r w:rsidRPr="00432122">
        <w:rPr>
          <w:lang w:eastAsia="en-US"/>
        </w:rPr>
        <w:t>This API exposed all function</w:t>
      </w:r>
      <w:r w:rsidR="00447BAC" w:rsidRPr="00432122">
        <w:rPr>
          <w:lang w:eastAsia="en-US"/>
        </w:rPr>
        <w:t>ality for the Instant Messaging/C</w:t>
      </w:r>
      <w:r w:rsidRPr="00432122">
        <w:rPr>
          <w:lang w:eastAsia="en-US"/>
        </w:rPr>
        <w:t>hat Service. It allows:</w:t>
      </w:r>
    </w:p>
    <w:p w:rsidR="00DE2515" w:rsidRPr="00432122" w:rsidRDefault="00DE2515" w:rsidP="00F9778C">
      <w:pPr>
        <w:pStyle w:val="ListBullet1"/>
      </w:pPr>
      <w:r w:rsidRPr="00432122">
        <w:t xml:space="preserve">Sending messages to a contact. </w:t>
      </w:r>
    </w:p>
    <w:p w:rsidR="00DE2515" w:rsidRPr="00432122" w:rsidRDefault="00DE2515" w:rsidP="00F9778C">
      <w:pPr>
        <w:pStyle w:val="ListBullet1"/>
      </w:pPr>
      <w:r w:rsidRPr="00432122">
        <w:t xml:space="preserve">Starting group chats with a predefined participants list with an optional subject. </w:t>
      </w:r>
    </w:p>
    <w:p w:rsidR="00DE2515" w:rsidRPr="00432122" w:rsidRDefault="00DE2515" w:rsidP="00F9778C">
      <w:pPr>
        <w:pStyle w:val="ListBullet1"/>
      </w:pPr>
      <w:r w:rsidRPr="00432122">
        <w:t>Joining existing group chats.</w:t>
      </w:r>
    </w:p>
    <w:p w:rsidR="00DE2515" w:rsidRPr="00432122" w:rsidRDefault="00447BAC" w:rsidP="00F9778C">
      <w:pPr>
        <w:pStyle w:val="ListBullet1"/>
      </w:pPr>
      <w:r w:rsidRPr="00432122">
        <w:rPr>
          <w:rFonts w:eastAsia="Malgun Gothic"/>
          <w:lang w:eastAsia="ko-KR"/>
        </w:rPr>
        <w:t>Re-joining</w:t>
      </w:r>
      <w:r w:rsidR="00DE2515" w:rsidRPr="00432122">
        <w:rPr>
          <w:rFonts w:eastAsia="Malgun Gothic"/>
          <w:lang w:eastAsia="ko-KR"/>
        </w:rPr>
        <w:t xml:space="preserve"> existing group chats.</w:t>
      </w:r>
    </w:p>
    <w:p w:rsidR="00DE2515" w:rsidRPr="00432122" w:rsidRDefault="00DE2515" w:rsidP="00F9778C">
      <w:pPr>
        <w:pStyle w:val="ListBullet1"/>
      </w:pPr>
      <w:r w:rsidRPr="00432122">
        <w:t>Restarting a previous group chat.</w:t>
      </w:r>
    </w:p>
    <w:p w:rsidR="00DE2515" w:rsidRPr="00432122" w:rsidRDefault="00DE2515" w:rsidP="00F9778C">
      <w:pPr>
        <w:pStyle w:val="ListBullet1"/>
      </w:pPr>
      <w:r w:rsidRPr="00432122">
        <w:t>Extends a 1-1 chat to a group chat.</w:t>
      </w:r>
    </w:p>
    <w:p w:rsidR="00DE2515" w:rsidRPr="00432122" w:rsidRDefault="00DE2515" w:rsidP="00F9778C">
      <w:pPr>
        <w:pStyle w:val="ListBullet1"/>
      </w:pPr>
      <w:r w:rsidRPr="00432122">
        <w:t>Sending messages in a group chat.</w:t>
      </w:r>
    </w:p>
    <w:p w:rsidR="00DE2515" w:rsidRPr="00432122" w:rsidRDefault="00DE2515" w:rsidP="00F9778C">
      <w:pPr>
        <w:pStyle w:val="ListBullet1"/>
      </w:pPr>
      <w:r w:rsidRPr="00432122">
        <w:t>Leaving a group chat.</w:t>
      </w:r>
    </w:p>
    <w:p w:rsidR="00DE2515" w:rsidRPr="00432122" w:rsidRDefault="00DE2515" w:rsidP="00F9778C">
      <w:pPr>
        <w:pStyle w:val="ListBullet1"/>
      </w:pPr>
      <w:r w:rsidRPr="00432122">
        <w:t>Adding participants to a group chat.</w:t>
      </w:r>
    </w:p>
    <w:p w:rsidR="00DE2515" w:rsidRPr="00432122" w:rsidRDefault="00DE2515" w:rsidP="00F9778C">
      <w:pPr>
        <w:pStyle w:val="ListBullet1"/>
      </w:pPr>
      <w:r w:rsidRPr="00432122">
        <w:t>Retrieving information about a group chat (status, participants and their status)</w:t>
      </w:r>
    </w:p>
    <w:p w:rsidR="00DE2515" w:rsidRPr="00432122" w:rsidRDefault="00DE2515" w:rsidP="00F9778C">
      <w:pPr>
        <w:pStyle w:val="ListBullet1"/>
      </w:pPr>
      <w:r w:rsidRPr="00432122">
        <w:t>Receiving notifications about incoming messages, “is-composing” events, group chat invitations and group chat events.</w:t>
      </w:r>
    </w:p>
    <w:p w:rsidR="00DE2515" w:rsidRPr="00432122" w:rsidRDefault="00DE2515" w:rsidP="00F9778C">
      <w:pPr>
        <w:pStyle w:val="ListBullet1"/>
      </w:pPr>
      <w:r w:rsidRPr="00432122">
        <w:t>Accept/reject an incoming chat invitation.</w:t>
      </w:r>
    </w:p>
    <w:p w:rsidR="00DE2515" w:rsidRPr="00432122" w:rsidRDefault="00DE2515" w:rsidP="00F9778C">
      <w:pPr>
        <w:pStyle w:val="ListBullet1"/>
      </w:pPr>
      <w:r w:rsidRPr="00432122">
        <w:t>Displaying chat history (messages and group chats).</w:t>
      </w:r>
    </w:p>
    <w:p w:rsidR="00DE2515" w:rsidRPr="00432122" w:rsidRDefault="00DE2515" w:rsidP="00F9778C">
      <w:pPr>
        <w:pStyle w:val="ListBullet1"/>
      </w:pPr>
      <w:r w:rsidRPr="00432122">
        <w:t>Erasing chat history by user, by group chat, or by single messages.</w:t>
      </w:r>
    </w:p>
    <w:p w:rsidR="00DE2515" w:rsidRPr="00432122" w:rsidRDefault="00DE2515" w:rsidP="00F9778C">
      <w:pPr>
        <w:pStyle w:val="ListBullet1"/>
      </w:pPr>
      <w:r w:rsidRPr="00432122">
        <w:t>Marking messages as displayed.</w:t>
      </w:r>
    </w:p>
    <w:p w:rsidR="00DE2515" w:rsidRPr="00432122" w:rsidRDefault="00DE2515" w:rsidP="00F9778C">
      <w:pPr>
        <w:pStyle w:val="ListBullet1"/>
      </w:pPr>
      <w:r w:rsidRPr="00432122">
        <w:t>Receiving message delivery reports.</w:t>
      </w:r>
    </w:p>
    <w:p w:rsidR="00DE2515" w:rsidRPr="00432122" w:rsidRDefault="00DE2515" w:rsidP="00F9778C">
      <w:pPr>
        <w:pStyle w:val="ListBullet1"/>
      </w:pPr>
      <w:r w:rsidRPr="00432122">
        <w:t>Read configuration elements affecting IM.</w:t>
      </w:r>
    </w:p>
    <w:p w:rsidR="00DE2515" w:rsidRPr="00432122" w:rsidRDefault="00F9778C" w:rsidP="00F9778C">
      <w:pPr>
        <w:pStyle w:val="NOTE"/>
        <w:rPr>
          <w:rFonts w:eastAsia="Malgun Gothic"/>
          <w:lang w:eastAsia="ko-KR"/>
        </w:rPr>
      </w:pPr>
      <w:r w:rsidRPr="00432122">
        <w:t>NOTE</w:t>
      </w:r>
      <w:r w:rsidR="00DE2515" w:rsidRPr="00432122">
        <w:t xml:space="preserve">: </w:t>
      </w:r>
      <w:r w:rsidRPr="00432122">
        <w:tab/>
      </w:r>
      <w:r w:rsidR="00DE2515" w:rsidRPr="00432122">
        <w:t>a chat (single/group) is identified by a unique convers</w:t>
      </w:r>
      <w:r w:rsidR="00DE2515" w:rsidRPr="00432122">
        <w:rPr>
          <w:rFonts w:eastAsia="Malgun Gothic"/>
          <w:lang w:eastAsia="ko-KR"/>
        </w:rPr>
        <w:t>at</w:t>
      </w:r>
      <w:r w:rsidR="00DE2515" w:rsidRPr="00432122">
        <w:t xml:space="preserve">ion </w:t>
      </w:r>
      <w:r w:rsidR="00447BAC" w:rsidRPr="00432122">
        <w:t>Identifier (</w:t>
      </w:r>
      <w:r w:rsidR="00DE2515" w:rsidRPr="00432122">
        <w:t>ID</w:t>
      </w:r>
      <w:r w:rsidR="00447BAC" w:rsidRPr="00432122">
        <w:t>)</w:t>
      </w:r>
      <w:r w:rsidR="00DE2515" w:rsidRPr="00432122">
        <w:t xml:space="preserve"> which corresponds to the “Contribution-ID” header in the signalling flow. This permits to have a permanent chat or group chat like user experience.</w:t>
      </w:r>
    </w:p>
    <w:p w:rsidR="00E30C48" w:rsidRPr="00432122" w:rsidRDefault="00E30C48" w:rsidP="00E30C48">
      <w:pPr>
        <w:pStyle w:val="Titre4"/>
        <w:rPr>
          <w:rFonts w:eastAsia="Malgun Gothic"/>
        </w:rPr>
      </w:pPr>
      <w:r w:rsidRPr="00432122">
        <w:rPr>
          <w:rFonts w:eastAsia="Malgun Gothic"/>
        </w:rPr>
        <w:t>IM/Chat API calling flow</w:t>
      </w:r>
    </w:p>
    <w:p w:rsidR="00E30C48" w:rsidRPr="00432122" w:rsidRDefault="00E30C48" w:rsidP="00F9778C">
      <w:pPr>
        <w:rPr>
          <w:lang w:eastAsia="en-GB" w:bidi="ar-SA"/>
        </w:rPr>
      </w:pPr>
      <w:r w:rsidRPr="00432122">
        <w:rPr>
          <w:lang w:eastAsia="en-GB" w:bidi="ar-SA"/>
        </w:rPr>
        <w:t>The figures in this section contain basic call flows of the IM/Chat service API.</w:t>
      </w:r>
    </w:p>
    <w:p w:rsidR="00E30C48" w:rsidRPr="00432122" w:rsidRDefault="00E30C48" w:rsidP="00E30C48">
      <w:pPr>
        <w:pStyle w:val="Titre5"/>
        <w:rPr>
          <w:rFonts w:eastAsia="Calibri"/>
          <w:lang w:val="en-GB" w:bidi="ar-SA"/>
        </w:rPr>
      </w:pPr>
      <w:r w:rsidRPr="00432122">
        <w:rPr>
          <w:rFonts w:eastAsia="Calibri"/>
          <w:lang w:val="en-GB" w:bidi="ar-SA"/>
        </w:rPr>
        <w:t>Session establishment</w:t>
      </w:r>
    </w:p>
    <w:p w:rsidR="00E30C48" w:rsidRPr="00432122" w:rsidRDefault="00797369" w:rsidP="00F9778C">
      <w:pPr>
        <w:rPr>
          <w:lang w:eastAsia="en-GB" w:bidi="ar-SA"/>
        </w:rPr>
      </w:pPr>
      <w:r w:rsidRPr="00432122">
        <w:rPr>
          <w:lang w:eastAsia="en-GB" w:bidi="ar-SA"/>
        </w:rPr>
        <w:fldChar w:fldCharType="begin"/>
      </w:r>
      <w:r w:rsidR="0030540B" w:rsidRPr="00432122">
        <w:rPr>
          <w:color w:val="0000FF"/>
          <w:lang w:eastAsia="en-GB" w:bidi="ar-SA"/>
        </w:rPr>
        <w:instrText xml:space="preserve"> REF _Ref357690149 \h </w:instrText>
      </w:r>
      <w:r w:rsidRPr="00432122">
        <w:rPr>
          <w:lang w:eastAsia="en-GB" w:bidi="ar-SA"/>
        </w:rPr>
      </w:r>
      <w:r w:rsidRPr="00432122">
        <w:rPr>
          <w:lang w:eastAsia="en-GB" w:bidi="ar-SA"/>
        </w:rPr>
        <w:fldChar w:fldCharType="separate"/>
      </w:r>
      <w:r w:rsidR="0030540B" w:rsidRPr="00432122">
        <w:t xml:space="preserve">Figure </w:t>
      </w:r>
      <w:r w:rsidR="0030540B" w:rsidRPr="00432122">
        <w:rPr>
          <w:noProof/>
        </w:rPr>
        <w:t>4</w:t>
      </w:r>
      <w:r w:rsidRPr="00432122">
        <w:rPr>
          <w:lang w:eastAsia="en-GB" w:bidi="ar-SA"/>
        </w:rPr>
        <w:fldChar w:fldCharType="end"/>
      </w:r>
      <w:r w:rsidR="00E30C48" w:rsidRPr="00432122">
        <w:rPr>
          <w:color w:val="0000FF"/>
          <w:lang w:eastAsia="en-GB" w:bidi="ar-SA"/>
        </w:rPr>
        <w:t xml:space="preserve"> </w:t>
      </w:r>
      <w:r w:rsidR="00E30C48" w:rsidRPr="00432122">
        <w:rPr>
          <w:lang w:eastAsia="en-GB" w:bidi="ar-SA"/>
        </w:rPr>
        <w:t>is an example that shows the flow for a RCS client establishing a IM/Chat session with a remote contact.</w:t>
      </w:r>
    </w:p>
    <w:p w:rsidR="0030540B" w:rsidRPr="00432122" w:rsidRDefault="00E30C48" w:rsidP="0030540B">
      <w:pPr>
        <w:keepNext/>
        <w:autoSpaceDE w:val="0"/>
        <w:autoSpaceDN w:val="0"/>
        <w:adjustRightInd w:val="0"/>
        <w:spacing w:before="0" w:line="276" w:lineRule="auto"/>
        <w:jc w:val="center"/>
      </w:pPr>
      <w:r w:rsidRPr="00432122">
        <w:object w:dxaOrig="5365" w:dyaOrig="3755">
          <v:shape id="_x0000_i1029" type="#_x0000_t75" style="width:267.75pt;height:187.5pt" o:ole="">
            <v:imagedata r:id="rId23" o:title=""/>
          </v:shape>
          <o:OLEObject Type="Embed" ProgID="Visio.Drawing.11" ShapeID="_x0000_i1029" DrawAspect="Content" ObjectID="_1458987298" r:id="rId24"/>
        </w:object>
      </w:r>
    </w:p>
    <w:p w:rsidR="00E30C48" w:rsidRPr="00432122" w:rsidRDefault="0030540B" w:rsidP="0030540B">
      <w:pPr>
        <w:pStyle w:val="Lgende"/>
        <w:jc w:val="center"/>
        <w:rPr>
          <w:rFonts w:ascii="NimbusRomNo9L-Regu" w:eastAsia="Calibri" w:hAnsi="NimbusRomNo9L-Regu" w:cs="NimbusRomNo9L-Regu"/>
          <w:color w:val="000000"/>
          <w:lang w:eastAsia="en-GB" w:bidi="ar-SA"/>
        </w:rPr>
      </w:pPr>
      <w:bookmarkStart w:id="89" w:name="_Ref357690149"/>
      <w:r w:rsidRPr="00432122">
        <w:t xml:space="preserve">Figure </w:t>
      </w:r>
      <w:fldSimple w:instr=" SEQ Figure \* ARABIC ">
        <w:r w:rsidR="001D7778" w:rsidRPr="00432122">
          <w:rPr>
            <w:noProof/>
          </w:rPr>
          <w:t>4</w:t>
        </w:r>
      </w:fldSimple>
      <w:bookmarkEnd w:id="89"/>
      <w:r w:rsidRPr="00432122">
        <w:t>: Establish a one-to-one chat session with remote party</w:t>
      </w:r>
    </w:p>
    <w:p w:rsidR="00E30C48" w:rsidRPr="00432122" w:rsidRDefault="00E30C48" w:rsidP="007B6937">
      <w:pPr>
        <w:pStyle w:val="Listenumros"/>
        <w:numPr>
          <w:ilvl w:val="0"/>
          <w:numId w:val="19"/>
        </w:numPr>
      </w:pPr>
      <w:r w:rsidRPr="00432122">
        <w:t xml:space="preserve">The RCS client instantiates a service instance of the IM/Chat </w:t>
      </w:r>
      <w:r w:rsidR="00447BAC" w:rsidRPr="00432122">
        <w:t>Service,</w:t>
      </w:r>
      <w:r w:rsidRPr="00432122">
        <w:t xml:space="preserve"> establishes a connection with the IM/Chat Service and associates the listener with this RCS client.</w:t>
      </w:r>
    </w:p>
    <w:p w:rsidR="00E30C48" w:rsidRPr="00432122" w:rsidRDefault="00E30C48" w:rsidP="00E30C48">
      <w:pPr>
        <w:pStyle w:val="Listenumros"/>
      </w:pPr>
      <w:r w:rsidRPr="00432122">
        <w:t>By selecting a user, opening the IM window and typing a message, the user initiates a IM/Chat session request to the remote party</w:t>
      </w:r>
    </w:p>
    <w:p w:rsidR="00E30C48" w:rsidRPr="00432122" w:rsidRDefault="00E30C48" w:rsidP="00E30C48">
      <w:pPr>
        <w:pStyle w:val="Listenumros"/>
      </w:pPr>
      <w:r w:rsidRPr="00432122">
        <w:t>RCS service sends the session request to remote party</w:t>
      </w:r>
    </w:p>
    <w:p w:rsidR="00E30C48" w:rsidRPr="00432122" w:rsidRDefault="00E30C48" w:rsidP="00E30C48">
      <w:pPr>
        <w:pStyle w:val="Listenumros"/>
      </w:pPr>
      <w:r w:rsidRPr="00432122">
        <w:t>The session request is delivered to the remote party and a confirmation of delivery of the message is received by the RCS service. This delivery confirmation is provided to the RCS client.</w:t>
      </w:r>
    </w:p>
    <w:p w:rsidR="00E30C48" w:rsidRPr="00432122" w:rsidRDefault="00E30C48" w:rsidP="00E30C48">
      <w:pPr>
        <w:pStyle w:val="Listenumros"/>
      </w:pPr>
      <w:r w:rsidRPr="00432122">
        <w:t>By opening the chat window and viewing the incoming message, the remote party accepts the chat session and sends a confirmation of message display</w:t>
      </w:r>
    </w:p>
    <w:p w:rsidR="00E30C48" w:rsidRPr="00432122" w:rsidRDefault="00E30C48" w:rsidP="00E30C48">
      <w:pPr>
        <w:pStyle w:val="Listenumros"/>
      </w:pPr>
      <w:r w:rsidRPr="00432122">
        <w:t>RCS service provides the message displayed notification to the RCS client</w:t>
      </w:r>
    </w:p>
    <w:p w:rsidR="00E30C48" w:rsidRPr="00432122" w:rsidRDefault="00E30C48" w:rsidP="00E30C48">
      <w:pPr>
        <w:pStyle w:val="Listenumros"/>
      </w:pPr>
      <w:r w:rsidRPr="00432122">
        <w:t xml:space="preserve">Using procedures described in </w:t>
      </w:r>
      <w:r w:rsidR="00797369" w:rsidRPr="00432122">
        <w:fldChar w:fldCharType="begin"/>
      </w:r>
      <w:r w:rsidR="0030540B" w:rsidRPr="00432122">
        <w:instrText xml:space="preserve"> REF _Ref357690296 \h </w:instrText>
      </w:r>
      <w:r w:rsidR="00797369" w:rsidRPr="00432122">
        <w:fldChar w:fldCharType="separate"/>
      </w:r>
      <w:r w:rsidR="0030540B" w:rsidRPr="00432122">
        <w:t xml:space="preserve">Figure </w:t>
      </w:r>
      <w:r w:rsidR="0030540B" w:rsidRPr="00432122">
        <w:rPr>
          <w:noProof/>
        </w:rPr>
        <w:t>6</w:t>
      </w:r>
      <w:r w:rsidR="00797369" w:rsidRPr="00432122">
        <w:fldChar w:fldCharType="end"/>
      </w:r>
      <w:r w:rsidRPr="00432122">
        <w:t>, the two users exchange IM / Chat messages</w:t>
      </w:r>
    </w:p>
    <w:p w:rsidR="00E30C48" w:rsidRPr="00432122" w:rsidRDefault="00E30C48" w:rsidP="00E30C48">
      <w:pPr>
        <w:pStyle w:val="Titre5"/>
        <w:rPr>
          <w:lang w:val="en-GB"/>
        </w:rPr>
      </w:pPr>
      <w:r w:rsidRPr="00432122">
        <w:rPr>
          <w:lang w:val="en-GB"/>
        </w:rPr>
        <w:t>Incoming session request</w:t>
      </w:r>
    </w:p>
    <w:p w:rsidR="00E30C48" w:rsidRPr="00432122" w:rsidRDefault="00797369" w:rsidP="0030540B">
      <w:pPr>
        <w:rPr>
          <w:lang w:eastAsia="en-GB" w:bidi="ar-SA"/>
        </w:rPr>
      </w:pPr>
      <w:r w:rsidRPr="00432122">
        <w:rPr>
          <w:lang w:eastAsia="en-GB" w:bidi="ar-SA"/>
        </w:rPr>
        <w:fldChar w:fldCharType="begin"/>
      </w:r>
      <w:r w:rsidR="0030540B" w:rsidRPr="00432122">
        <w:rPr>
          <w:lang w:eastAsia="en-GB" w:bidi="ar-SA"/>
        </w:rPr>
        <w:instrText xml:space="preserve"> REF _Ref357690321 \h </w:instrText>
      </w:r>
      <w:r w:rsidRPr="00432122">
        <w:rPr>
          <w:lang w:eastAsia="en-GB" w:bidi="ar-SA"/>
        </w:rPr>
      </w:r>
      <w:r w:rsidRPr="00432122">
        <w:rPr>
          <w:lang w:eastAsia="en-GB" w:bidi="ar-SA"/>
        </w:rPr>
        <w:fldChar w:fldCharType="separate"/>
      </w:r>
      <w:r w:rsidR="0030540B" w:rsidRPr="00432122">
        <w:t xml:space="preserve">Figure </w:t>
      </w:r>
      <w:r w:rsidR="0030540B" w:rsidRPr="00432122">
        <w:rPr>
          <w:noProof/>
        </w:rPr>
        <w:t>5</w:t>
      </w:r>
      <w:r w:rsidRPr="00432122">
        <w:rPr>
          <w:lang w:eastAsia="en-GB" w:bidi="ar-SA"/>
        </w:rPr>
        <w:fldChar w:fldCharType="end"/>
      </w:r>
      <w:r w:rsidR="0030540B" w:rsidRPr="00432122">
        <w:rPr>
          <w:lang w:eastAsia="en-GB" w:bidi="ar-SA"/>
        </w:rPr>
        <w:t xml:space="preserve"> </w:t>
      </w:r>
      <w:r w:rsidR="00E30C48" w:rsidRPr="00432122">
        <w:rPr>
          <w:lang w:eastAsia="en-GB" w:bidi="ar-SA"/>
        </w:rPr>
        <w:t>is an example that shows the flow for a RCS client receiving a</w:t>
      </w:r>
      <w:r w:rsidR="0030540B" w:rsidRPr="00432122">
        <w:rPr>
          <w:lang w:eastAsia="en-GB" w:bidi="ar-SA"/>
        </w:rPr>
        <w:t>n</w:t>
      </w:r>
      <w:r w:rsidR="00E30C48" w:rsidRPr="00432122">
        <w:rPr>
          <w:lang w:eastAsia="en-GB" w:bidi="ar-SA"/>
        </w:rPr>
        <w:t xml:space="preserve"> IM/Chat session request from a remote contact.</w:t>
      </w:r>
    </w:p>
    <w:p w:rsidR="00E30C48" w:rsidRPr="00432122" w:rsidRDefault="00E30C48" w:rsidP="00E30C48">
      <w:pPr>
        <w:pStyle w:val="NormalParagraph"/>
        <w:rPr>
          <w:lang w:eastAsia="en-US" w:bidi="bn-BD"/>
        </w:rPr>
      </w:pPr>
    </w:p>
    <w:p w:rsidR="0030540B" w:rsidRPr="00432122" w:rsidRDefault="00E30C48" w:rsidP="0030540B">
      <w:pPr>
        <w:pStyle w:val="NormalParagraph"/>
        <w:keepNext/>
        <w:jc w:val="center"/>
      </w:pPr>
      <w:r w:rsidRPr="00432122">
        <w:object w:dxaOrig="5815" w:dyaOrig="4475">
          <v:shape id="_x0000_i1030" type="#_x0000_t75" style="width:290.25pt;height:223.5pt" o:ole="">
            <v:imagedata r:id="rId25" o:title=""/>
          </v:shape>
          <o:OLEObject Type="Embed" ProgID="Visio.Drawing.11" ShapeID="_x0000_i1030" DrawAspect="Content" ObjectID="_1458987299" r:id="rId26"/>
        </w:object>
      </w:r>
    </w:p>
    <w:p w:rsidR="00E30C48" w:rsidRPr="00432122" w:rsidRDefault="0030540B" w:rsidP="0030540B">
      <w:pPr>
        <w:pStyle w:val="Lgende"/>
        <w:jc w:val="center"/>
      </w:pPr>
      <w:bookmarkStart w:id="90" w:name="_Ref357690321"/>
      <w:r w:rsidRPr="00432122">
        <w:t xml:space="preserve">Figure </w:t>
      </w:r>
      <w:fldSimple w:instr=" SEQ Figure \* ARABIC ">
        <w:r w:rsidR="001D7778" w:rsidRPr="00432122">
          <w:rPr>
            <w:noProof/>
          </w:rPr>
          <w:t>5</w:t>
        </w:r>
      </w:fldSimple>
      <w:bookmarkEnd w:id="90"/>
      <w:r w:rsidRPr="00432122">
        <w:t>: Establish a one-to-one chat session with remote party</w:t>
      </w:r>
    </w:p>
    <w:p w:rsidR="00E30C48" w:rsidRPr="00432122" w:rsidRDefault="00E30C48" w:rsidP="007B6937">
      <w:pPr>
        <w:pStyle w:val="Listenumros"/>
        <w:numPr>
          <w:ilvl w:val="0"/>
          <w:numId w:val="24"/>
        </w:numPr>
      </w:pPr>
      <w:r w:rsidRPr="00432122">
        <w:t>The RCS client instantiates a service instance of the IM/Chat Service, establishes a connection with the IM/Chat Service and associates the listener with this RCS client.</w:t>
      </w:r>
    </w:p>
    <w:p w:rsidR="00E30C48" w:rsidRPr="00432122" w:rsidRDefault="00E30C48" w:rsidP="0030540B">
      <w:pPr>
        <w:pStyle w:val="Listenumros"/>
      </w:pPr>
      <w:r w:rsidRPr="00432122">
        <w:t>IM/Chat Service receives a request for a session from a remote party</w:t>
      </w:r>
    </w:p>
    <w:p w:rsidR="00E30C48" w:rsidRPr="00432122" w:rsidRDefault="00E30C48" w:rsidP="0030540B">
      <w:pPr>
        <w:pStyle w:val="Listenumros"/>
      </w:pPr>
      <w:r w:rsidRPr="00432122">
        <w:t>IM/Chat Service notifies the RCS client through the invocation of the appropriate listener function</w:t>
      </w:r>
    </w:p>
    <w:p w:rsidR="00E30C48" w:rsidRPr="00432122" w:rsidRDefault="00E30C48" w:rsidP="0030540B">
      <w:pPr>
        <w:pStyle w:val="Listenumros"/>
      </w:pPr>
      <w:r w:rsidRPr="00432122">
        <w:t>RCS client notifies the user by displaying the message received in the incoming session invitation to the user. The u</w:t>
      </w:r>
      <w:r w:rsidR="00C658BC">
        <w:t>ser accepts the session request</w:t>
      </w:r>
      <w:r w:rsidR="00635A72">
        <w:tab/>
      </w:r>
    </w:p>
    <w:p w:rsidR="00E30C48" w:rsidRPr="00432122" w:rsidRDefault="00E30C48" w:rsidP="0030540B">
      <w:pPr>
        <w:pStyle w:val="Listenumros"/>
      </w:pPr>
      <w:r w:rsidRPr="00432122">
        <w:t>RCS client retrieves the chat obje</w:t>
      </w:r>
      <w:r w:rsidR="00C658BC">
        <w:t>ct associated with this session</w:t>
      </w:r>
    </w:p>
    <w:p w:rsidR="00E30C48" w:rsidRPr="00432122" w:rsidRDefault="00E30C48" w:rsidP="0030540B">
      <w:pPr>
        <w:pStyle w:val="Listenumros"/>
      </w:pPr>
      <w:r w:rsidRPr="00432122">
        <w:t>RCS client installs the listener function for th</w:t>
      </w:r>
      <w:r w:rsidR="00C658BC">
        <w:t>is chat session</w:t>
      </w:r>
    </w:p>
    <w:p w:rsidR="00E30C48" w:rsidRPr="00432122" w:rsidRDefault="00E30C48" w:rsidP="0030540B">
      <w:pPr>
        <w:pStyle w:val="Listenumros"/>
      </w:pPr>
      <w:r w:rsidRPr="00432122">
        <w:t>RCS client requests the IM/Chat service to send to the remote party, an indication of dis</w:t>
      </w:r>
      <w:r w:rsidR="00C658BC">
        <w:t>play of the message to the user</w:t>
      </w:r>
    </w:p>
    <w:p w:rsidR="00E30C48" w:rsidRPr="00432122" w:rsidRDefault="00E30C48" w:rsidP="0030540B">
      <w:pPr>
        <w:pStyle w:val="Listenumros"/>
      </w:pPr>
      <w:r w:rsidRPr="00432122">
        <w:t xml:space="preserve">Using procedures described in </w:t>
      </w:r>
      <w:r w:rsidR="00797369" w:rsidRPr="00432122">
        <w:fldChar w:fldCharType="begin"/>
      </w:r>
      <w:r w:rsidR="0030540B" w:rsidRPr="00432122">
        <w:instrText xml:space="preserve"> REF _Ref357690296 \h </w:instrText>
      </w:r>
      <w:r w:rsidR="00797369" w:rsidRPr="00432122">
        <w:fldChar w:fldCharType="separate"/>
      </w:r>
      <w:r w:rsidR="0030540B" w:rsidRPr="00432122">
        <w:t xml:space="preserve">Figure </w:t>
      </w:r>
      <w:r w:rsidR="0030540B" w:rsidRPr="00432122">
        <w:rPr>
          <w:noProof/>
        </w:rPr>
        <w:t>6</w:t>
      </w:r>
      <w:r w:rsidR="00797369" w:rsidRPr="00432122">
        <w:fldChar w:fldCharType="end"/>
      </w:r>
      <w:r w:rsidRPr="00432122">
        <w:t>, the two users exchange IM / Chat messages</w:t>
      </w:r>
    </w:p>
    <w:p w:rsidR="00E30C48" w:rsidRPr="00432122" w:rsidRDefault="00E30C48" w:rsidP="00E30C48">
      <w:pPr>
        <w:pStyle w:val="Titre5"/>
        <w:rPr>
          <w:lang w:val="en-GB"/>
        </w:rPr>
      </w:pPr>
      <w:r w:rsidRPr="00432122">
        <w:rPr>
          <w:lang w:val="en-GB"/>
        </w:rPr>
        <w:t>Message exchange after chat session establishment</w:t>
      </w:r>
    </w:p>
    <w:p w:rsidR="00E30C48" w:rsidRPr="00432122" w:rsidRDefault="00797369" w:rsidP="00E30C48">
      <w:pPr>
        <w:autoSpaceDE w:val="0"/>
        <w:autoSpaceDN w:val="0"/>
        <w:adjustRightInd w:val="0"/>
        <w:spacing w:before="0" w:line="276" w:lineRule="auto"/>
        <w:jc w:val="left"/>
        <w:rPr>
          <w:rFonts w:ascii="NimbusRomNo9L-Regu" w:eastAsia="Calibri" w:hAnsi="NimbusRomNo9L-Regu" w:cs="NimbusRomNo9L-Regu"/>
          <w:color w:val="000000"/>
          <w:szCs w:val="22"/>
          <w:lang w:eastAsia="en-GB" w:bidi="ar-SA"/>
        </w:rPr>
      </w:pPr>
      <w:r w:rsidRPr="00432122">
        <w:rPr>
          <w:rFonts w:ascii="NimbusRomNo9L-Regu" w:eastAsia="Calibri" w:hAnsi="NimbusRomNo9L-Regu" w:cs="NimbusRomNo9L-Regu"/>
          <w:color w:val="000000"/>
          <w:szCs w:val="22"/>
          <w:lang w:eastAsia="en-GB" w:bidi="ar-SA"/>
        </w:rPr>
        <w:fldChar w:fldCharType="begin"/>
      </w:r>
      <w:r w:rsidR="0030540B" w:rsidRPr="00432122">
        <w:rPr>
          <w:rFonts w:ascii="NimbusRomNo9L-Regu" w:eastAsia="Calibri" w:hAnsi="NimbusRomNo9L-Regu" w:cs="NimbusRomNo9L-Regu"/>
          <w:color w:val="0000FF"/>
          <w:szCs w:val="22"/>
          <w:lang w:eastAsia="en-GB" w:bidi="ar-SA"/>
        </w:rPr>
        <w:instrText xml:space="preserve"> REF _Ref357690296 \h </w:instrText>
      </w:r>
      <w:r w:rsidRPr="00432122">
        <w:rPr>
          <w:rFonts w:ascii="NimbusRomNo9L-Regu" w:eastAsia="Calibri" w:hAnsi="NimbusRomNo9L-Regu" w:cs="NimbusRomNo9L-Regu"/>
          <w:color w:val="000000"/>
          <w:szCs w:val="22"/>
          <w:lang w:eastAsia="en-GB" w:bidi="ar-SA"/>
        </w:rPr>
      </w:r>
      <w:r w:rsidRPr="00432122">
        <w:rPr>
          <w:rFonts w:ascii="NimbusRomNo9L-Regu" w:eastAsia="Calibri" w:hAnsi="NimbusRomNo9L-Regu" w:cs="NimbusRomNo9L-Regu"/>
          <w:color w:val="000000"/>
          <w:szCs w:val="22"/>
          <w:lang w:eastAsia="en-GB" w:bidi="ar-SA"/>
        </w:rPr>
        <w:fldChar w:fldCharType="separate"/>
      </w:r>
      <w:r w:rsidR="0030540B" w:rsidRPr="00432122">
        <w:t xml:space="preserve">Figure </w:t>
      </w:r>
      <w:r w:rsidR="0030540B" w:rsidRPr="00432122">
        <w:rPr>
          <w:noProof/>
        </w:rPr>
        <w:t>6</w:t>
      </w:r>
      <w:r w:rsidRPr="00432122">
        <w:rPr>
          <w:rFonts w:ascii="NimbusRomNo9L-Regu" w:eastAsia="Calibri" w:hAnsi="NimbusRomNo9L-Regu" w:cs="NimbusRomNo9L-Regu"/>
          <w:color w:val="000000"/>
          <w:szCs w:val="22"/>
          <w:lang w:eastAsia="en-GB" w:bidi="ar-SA"/>
        </w:rPr>
        <w:fldChar w:fldCharType="end"/>
      </w:r>
      <w:r w:rsidR="00E30C48" w:rsidRPr="00432122">
        <w:rPr>
          <w:rFonts w:ascii="NimbusRomNo9L-Regu" w:eastAsia="Calibri" w:hAnsi="NimbusRomNo9L-Regu" w:cs="NimbusRomNo9L-Regu"/>
          <w:color w:val="0000FF"/>
          <w:szCs w:val="22"/>
          <w:lang w:eastAsia="en-GB" w:bidi="ar-SA"/>
        </w:rPr>
        <w:t xml:space="preserve"> </w:t>
      </w:r>
      <w:r w:rsidR="00E30C48" w:rsidRPr="00432122">
        <w:rPr>
          <w:rFonts w:ascii="NimbusRomNo9L-Regu" w:eastAsia="Calibri" w:hAnsi="NimbusRomNo9L-Regu" w:cs="NimbusRomNo9L-Regu"/>
          <w:color w:val="000000"/>
          <w:szCs w:val="22"/>
          <w:lang w:eastAsia="en-GB" w:bidi="ar-SA"/>
        </w:rPr>
        <w:t>is an example that shows the flow for a RCS client receiving a IM/Chat session request from a remote contact.</w:t>
      </w:r>
    </w:p>
    <w:p w:rsidR="0030540B" w:rsidRPr="00432122" w:rsidRDefault="00E30C48" w:rsidP="0030540B">
      <w:pPr>
        <w:pStyle w:val="NormalParagraph"/>
        <w:keepNext/>
        <w:jc w:val="center"/>
      </w:pPr>
      <w:r w:rsidRPr="00432122">
        <w:object w:dxaOrig="9055" w:dyaOrig="6365">
          <v:shape id="_x0000_i1031" type="#_x0000_t75" style="width:453pt;height:318pt" o:ole="">
            <v:imagedata r:id="rId27" o:title=""/>
          </v:shape>
          <o:OLEObject Type="Embed" ProgID="Visio.Drawing.11" ShapeID="_x0000_i1031" DrawAspect="Content" ObjectID="_1458987300" r:id="rId28"/>
        </w:object>
      </w:r>
    </w:p>
    <w:p w:rsidR="0030540B" w:rsidRPr="00432122" w:rsidRDefault="0030540B" w:rsidP="0030540B">
      <w:pPr>
        <w:pStyle w:val="Lgende"/>
        <w:jc w:val="center"/>
      </w:pPr>
      <w:bookmarkStart w:id="91" w:name="_Ref357690296"/>
      <w:r w:rsidRPr="00432122">
        <w:t xml:space="preserve">Figure </w:t>
      </w:r>
      <w:fldSimple w:instr=" SEQ Figure \* ARABIC ">
        <w:r w:rsidR="001D7778" w:rsidRPr="00432122">
          <w:rPr>
            <w:noProof/>
          </w:rPr>
          <w:t>6</w:t>
        </w:r>
      </w:fldSimple>
      <w:bookmarkEnd w:id="91"/>
      <w:r w:rsidRPr="00432122">
        <w:t>: Establish a one-to-one chat session with remote party</w:t>
      </w:r>
    </w:p>
    <w:p w:rsidR="00E30C48" w:rsidRPr="00432122" w:rsidRDefault="00E30C48" w:rsidP="007B6937">
      <w:pPr>
        <w:pStyle w:val="Listenumros"/>
        <w:numPr>
          <w:ilvl w:val="0"/>
          <w:numId w:val="25"/>
        </w:numPr>
      </w:pPr>
      <w:r w:rsidRPr="00432122">
        <w:t>A party and B party have already established a IM/Chat session</w:t>
      </w:r>
    </w:p>
    <w:p w:rsidR="00E30C48" w:rsidRPr="00432122" w:rsidRDefault="00E30C48" w:rsidP="0030540B">
      <w:pPr>
        <w:pStyle w:val="Listenumros"/>
      </w:pPr>
      <w:r w:rsidRPr="00432122">
        <w:t>Party A starts to type a new chat / IM message</w:t>
      </w:r>
    </w:p>
    <w:p w:rsidR="00E30C48" w:rsidRPr="00432122" w:rsidRDefault="00E30C48" w:rsidP="0030540B">
      <w:pPr>
        <w:pStyle w:val="Listenumros"/>
      </w:pPr>
      <w:r w:rsidRPr="00432122">
        <w:t>Client A provides an indication of composing event to the IM/Chat service</w:t>
      </w:r>
    </w:p>
    <w:p w:rsidR="00E30C48" w:rsidRPr="00432122" w:rsidRDefault="00E30C48" w:rsidP="0030540B">
      <w:pPr>
        <w:pStyle w:val="Listenumros"/>
      </w:pPr>
      <w:r w:rsidRPr="00432122">
        <w:t>IM/Chat service of party A provides indication of composing toward party B.</w:t>
      </w:r>
    </w:p>
    <w:p w:rsidR="00E30C48" w:rsidRPr="00432122" w:rsidRDefault="00E30C48" w:rsidP="0030540B">
      <w:pPr>
        <w:pStyle w:val="Listenumros"/>
      </w:pPr>
      <w:r w:rsidRPr="00432122">
        <w:t>IM/Chat service of party B provides the indication to the IM client of party B</w:t>
      </w:r>
    </w:p>
    <w:p w:rsidR="00E30C48" w:rsidRPr="00432122" w:rsidRDefault="00E30C48" w:rsidP="0030540B">
      <w:pPr>
        <w:pStyle w:val="Listenumros"/>
      </w:pPr>
      <w:r w:rsidRPr="00432122">
        <w:t>Party A completes typing the message and presses enter</w:t>
      </w:r>
    </w:p>
    <w:p w:rsidR="00E30C48" w:rsidRPr="00432122" w:rsidRDefault="00E30C48" w:rsidP="0030540B">
      <w:pPr>
        <w:pStyle w:val="Listenumros"/>
      </w:pPr>
      <w:r w:rsidRPr="00432122">
        <w:t>Client A provides the message to the IM/Chat service A</w:t>
      </w:r>
    </w:p>
    <w:p w:rsidR="00E30C48" w:rsidRPr="00432122" w:rsidRDefault="00E30C48" w:rsidP="0030540B">
      <w:pPr>
        <w:pStyle w:val="Listenumros"/>
      </w:pPr>
      <w:r w:rsidRPr="00432122">
        <w:t>IM/Chat service A sends the message to IM/Chat service B</w:t>
      </w:r>
    </w:p>
    <w:p w:rsidR="00E30C48" w:rsidRPr="00432122" w:rsidRDefault="00E30C48" w:rsidP="0030540B">
      <w:pPr>
        <w:pStyle w:val="Listenumros"/>
      </w:pPr>
      <w:r w:rsidRPr="00432122">
        <w:t>IM/Chat service B provides an indication to the client B</w:t>
      </w:r>
    </w:p>
    <w:p w:rsidR="00E30C48" w:rsidRPr="00432122" w:rsidRDefault="00E30C48" w:rsidP="0030540B">
      <w:pPr>
        <w:pStyle w:val="Listenumros"/>
      </w:pPr>
      <w:r w:rsidRPr="00432122">
        <w:t>IM/Chat service B provides delivery indication to IM/Chat service A</w:t>
      </w:r>
    </w:p>
    <w:p w:rsidR="00E30C48" w:rsidRPr="00432122" w:rsidRDefault="00E30C48" w:rsidP="0030540B">
      <w:pPr>
        <w:pStyle w:val="Listenumros"/>
      </w:pPr>
      <w:r w:rsidRPr="00432122">
        <w:t>IM/Chat service A provides the delivery indication to IM client A</w:t>
      </w:r>
    </w:p>
    <w:p w:rsidR="00E30C48" w:rsidRPr="00432122" w:rsidRDefault="00E30C48" w:rsidP="0030540B">
      <w:pPr>
        <w:pStyle w:val="Listenumros"/>
      </w:pPr>
      <w:r w:rsidRPr="00432122">
        <w:t>IM Client B displays the message to user</w:t>
      </w:r>
    </w:p>
    <w:p w:rsidR="00E30C48" w:rsidRPr="00432122" w:rsidRDefault="00E30C48" w:rsidP="0030540B">
      <w:pPr>
        <w:pStyle w:val="Listenumros"/>
      </w:pPr>
      <w:r w:rsidRPr="00432122">
        <w:t>IM client B provides the displayed indication to the IM/Chat service B</w:t>
      </w:r>
    </w:p>
    <w:p w:rsidR="00E30C48" w:rsidRPr="00432122" w:rsidRDefault="00E30C48" w:rsidP="0030540B">
      <w:pPr>
        <w:pStyle w:val="Listenumros"/>
      </w:pPr>
      <w:r w:rsidRPr="00432122">
        <w:t>IM/Chat service B provides the displayed indication to IM/Chat service A</w:t>
      </w:r>
    </w:p>
    <w:p w:rsidR="00E30C48" w:rsidRPr="00432122" w:rsidRDefault="00E30C48" w:rsidP="0030540B">
      <w:pPr>
        <w:pStyle w:val="Listenumros"/>
      </w:pPr>
      <w:r w:rsidRPr="00432122">
        <w:t xml:space="preserve">IM/Chat service A provides the </w:t>
      </w:r>
      <w:r w:rsidR="0030540B" w:rsidRPr="00432122">
        <w:t>indication</w:t>
      </w:r>
      <w:r w:rsidRPr="00432122">
        <w:t xml:space="preserve"> to the client A</w:t>
      </w:r>
    </w:p>
    <w:bookmarkEnd w:id="87"/>
    <w:p w:rsidR="00E3417A" w:rsidRPr="00432122" w:rsidRDefault="00E3417A" w:rsidP="00E3417A">
      <w:pPr>
        <w:pStyle w:val="Titre4"/>
      </w:pPr>
      <w:r w:rsidRPr="00432122">
        <w:t>Package</w:t>
      </w:r>
    </w:p>
    <w:p w:rsidR="00E3417A" w:rsidRPr="00432122" w:rsidRDefault="00E3417A" w:rsidP="00CC55C8">
      <w:pPr>
        <w:rPr>
          <w:b/>
        </w:rPr>
      </w:pPr>
      <w:r w:rsidRPr="00432122">
        <w:t xml:space="preserve">Package name </w:t>
      </w:r>
      <w:r w:rsidRPr="00432122">
        <w:rPr>
          <w:b/>
        </w:rPr>
        <w:t>org.gsma.joyn.chat</w:t>
      </w:r>
    </w:p>
    <w:p w:rsidR="00E3417A" w:rsidRPr="00432122" w:rsidRDefault="00E3417A" w:rsidP="00E3417A">
      <w:pPr>
        <w:pStyle w:val="NormalParagraph"/>
      </w:pPr>
    </w:p>
    <w:p w:rsidR="00E3417A" w:rsidRPr="00432122" w:rsidRDefault="00E3417A" w:rsidP="00E3417A">
      <w:pPr>
        <w:pStyle w:val="Titre4"/>
        <w:keepLines w:val="0"/>
        <w:tabs>
          <w:tab w:val="clear" w:pos="1077"/>
          <w:tab w:val="num" w:pos="862"/>
        </w:tabs>
        <w:spacing w:before="0" w:after="220" w:line="240" w:lineRule="auto"/>
        <w:ind w:left="864" w:hanging="864"/>
      </w:pPr>
      <w:r w:rsidRPr="00432122">
        <w:t>Methods and Callbacks</w:t>
      </w:r>
    </w:p>
    <w:p w:rsidR="00E3417A" w:rsidRPr="00432122" w:rsidRDefault="00E3417A" w:rsidP="00CC55C8">
      <w:r w:rsidRPr="00432122">
        <w:t xml:space="preserve">Class </w:t>
      </w:r>
      <w:r w:rsidRPr="00432122">
        <w:rPr>
          <w:b/>
        </w:rPr>
        <w:t>ChatService</w:t>
      </w:r>
      <w:r w:rsidRPr="00432122">
        <w:t>:</w:t>
      </w:r>
    </w:p>
    <w:p w:rsidR="00E3417A" w:rsidRPr="00432122" w:rsidRDefault="00E3417A" w:rsidP="00CC55C8">
      <w:pPr>
        <w:pStyle w:val="ListContinue1"/>
      </w:pPr>
      <w:r w:rsidRPr="00432122">
        <w:lastRenderedPageBreak/>
        <w:t>This class offers the main entry point to initiate chat conversations with contacts: 1-1 and group chat conversation. Several applications may connect/disconnect to the API.</w:t>
      </w:r>
    </w:p>
    <w:p w:rsidR="00E3417A" w:rsidRPr="00432122" w:rsidRDefault="00E3417A" w:rsidP="00CC55C8">
      <w:pPr>
        <w:pStyle w:val="ListBullet1"/>
      </w:pPr>
      <w:r w:rsidRPr="00432122">
        <w:t>Method: connects to the API.</w:t>
      </w:r>
    </w:p>
    <w:p w:rsidR="00E3417A" w:rsidRPr="00432122" w:rsidRDefault="00E3417A" w:rsidP="00CC55C8">
      <w:pPr>
        <w:pStyle w:val="ASN1Code"/>
        <w:ind w:left="680"/>
      </w:pPr>
      <w:r w:rsidRPr="00432122">
        <w:t>void connect()</w:t>
      </w:r>
    </w:p>
    <w:p w:rsidR="00CC55C8" w:rsidRPr="00432122" w:rsidRDefault="00CC55C8" w:rsidP="00CC55C8">
      <w:pPr>
        <w:pStyle w:val="ASN1Code"/>
        <w:ind w:left="680"/>
      </w:pPr>
    </w:p>
    <w:p w:rsidR="00E3417A" w:rsidRPr="00432122" w:rsidRDefault="00E3417A" w:rsidP="00CC55C8">
      <w:pPr>
        <w:pStyle w:val="ListBullet1"/>
      </w:pPr>
      <w:r w:rsidRPr="00432122">
        <w:t>Method: disconnects from the API.</w:t>
      </w:r>
    </w:p>
    <w:p w:rsidR="00E3417A" w:rsidRPr="00432122" w:rsidRDefault="00E3417A" w:rsidP="00CC55C8">
      <w:pPr>
        <w:pStyle w:val="ASN1Code"/>
        <w:ind w:left="680"/>
      </w:pPr>
      <w:r w:rsidRPr="00432122">
        <w:t>void disconnect()</w:t>
      </w:r>
    </w:p>
    <w:p w:rsidR="00CC55C8" w:rsidRPr="00432122" w:rsidRDefault="00CC55C8" w:rsidP="00CC55C8">
      <w:pPr>
        <w:pStyle w:val="ASN1Code"/>
        <w:ind w:left="680"/>
      </w:pPr>
    </w:p>
    <w:p w:rsidR="00E3417A" w:rsidRPr="00432122" w:rsidRDefault="00E3417A" w:rsidP="00CC55C8">
      <w:pPr>
        <w:pStyle w:val="ListBullet1"/>
        <w:rPr>
          <w:rFonts w:eastAsia="Malgun Gothic" w:cs="Arial"/>
          <w:lang w:eastAsia="ko-KR"/>
        </w:rPr>
      </w:pPr>
      <w:r w:rsidRPr="00432122">
        <w:rPr>
          <w:rFonts w:eastAsia="Malgun Gothic" w:cs="Arial"/>
          <w:lang w:eastAsia="ko-KR"/>
        </w:rPr>
        <w:t xml:space="preserve">Method: </w:t>
      </w:r>
      <w:r w:rsidRPr="00432122">
        <w:rPr>
          <w:rFonts w:cs="Arial"/>
          <w:shd w:val="clear" w:color="auto" w:fill="FFFFFF"/>
        </w:rPr>
        <w:t>creates a single chat with a given contact and returns a Chat instance</w:t>
      </w:r>
      <w:r w:rsidRPr="00432122">
        <w:rPr>
          <w:rFonts w:cs="Arial"/>
        </w:rPr>
        <w:t xml:space="preserve">. </w:t>
      </w:r>
      <w:r w:rsidRPr="00432122">
        <w:rPr>
          <w:lang w:eastAsia="en-US"/>
        </w:rPr>
        <w:t>The parameter contact supports the following formats: MSISDN in national or international format, SIP address, SIP-URI or Tel-URI</w:t>
      </w:r>
      <w:r w:rsidRPr="00432122">
        <w:rPr>
          <w:rFonts w:eastAsia="Malgun Gothic" w:cs="Arial"/>
          <w:lang w:eastAsia="ko-KR"/>
        </w:rPr>
        <w:t>.</w:t>
      </w:r>
    </w:p>
    <w:p w:rsidR="00E3417A" w:rsidRPr="00432122" w:rsidRDefault="00E3417A" w:rsidP="00CC55C8">
      <w:pPr>
        <w:pStyle w:val="ASN1Code"/>
        <w:ind w:left="680"/>
      </w:pPr>
      <w:r w:rsidRPr="00432122">
        <w:t>Chat initiateSingleChat(String contact, String firstMessage, IChatListener listener)</w:t>
      </w:r>
    </w:p>
    <w:p w:rsidR="00CC55C8" w:rsidRPr="00432122" w:rsidRDefault="00CC55C8" w:rsidP="00CC55C8">
      <w:pPr>
        <w:pStyle w:val="ASN1Code"/>
        <w:ind w:left="680"/>
      </w:pPr>
    </w:p>
    <w:p w:rsidR="00E3417A" w:rsidRPr="00432122" w:rsidRDefault="00E3417A" w:rsidP="00CC55C8">
      <w:pPr>
        <w:pStyle w:val="ListBullet1"/>
        <w:rPr>
          <w:rFonts w:cs="Arial"/>
        </w:rPr>
      </w:pPr>
      <w:r w:rsidRPr="00432122">
        <w:rPr>
          <w:rFonts w:eastAsia="Malgun Gothic" w:cs="Arial"/>
          <w:lang w:eastAsia="ko-KR"/>
        </w:rPr>
        <w:t xml:space="preserve">Method: </w:t>
      </w:r>
      <w:r w:rsidRPr="00432122">
        <w:rPr>
          <w:rFonts w:cs="Arial"/>
          <w:shd w:val="clear" w:color="auto" w:fill="FFFFFF"/>
        </w:rPr>
        <w:t>initiates a group chat with a group of contact and returns a GroupChat instance</w:t>
      </w:r>
      <w:r w:rsidRPr="00432122">
        <w:rPr>
          <w:rFonts w:cs="Arial"/>
        </w:rPr>
        <w:t>. The subject is optional and may be null.</w:t>
      </w:r>
    </w:p>
    <w:p w:rsidR="00E3417A" w:rsidRPr="00432122" w:rsidRDefault="00E3417A" w:rsidP="00CC55C8">
      <w:pPr>
        <w:pStyle w:val="ASN1Code"/>
        <w:ind w:left="680"/>
      </w:pPr>
      <w:r w:rsidRPr="00432122">
        <w:t>GroupChat initiateGroupChat(Set&lt;String&gt; contacts, String subject, IGroupChatListener listener)</w:t>
      </w:r>
    </w:p>
    <w:p w:rsidR="00CC55C8" w:rsidRPr="00432122" w:rsidRDefault="00CC55C8" w:rsidP="00CC55C8">
      <w:pPr>
        <w:pStyle w:val="ASN1Code"/>
        <w:ind w:left="680"/>
      </w:pPr>
    </w:p>
    <w:p w:rsidR="00E3417A" w:rsidRPr="00432122" w:rsidRDefault="00E3417A" w:rsidP="00CC55C8">
      <w:pPr>
        <w:pStyle w:val="ListBullet1"/>
      </w:pPr>
      <w:r w:rsidRPr="00432122">
        <w:t>Method: rejoins an existing group chat from its unique chat ID.</w:t>
      </w:r>
    </w:p>
    <w:p w:rsidR="00E3417A" w:rsidRPr="00432122" w:rsidRDefault="00E3417A" w:rsidP="00CC55C8">
      <w:pPr>
        <w:pStyle w:val="ASN1Code"/>
        <w:ind w:left="680"/>
      </w:pPr>
      <w:r w:rsidRPr="00432122">
        <w:t>GroupChat rejoinGroupChat(String chatId)</w:t>
      </w:r>
    </w:p>
    <w:p w:rsidR="00CC55C8" w:rsidRPr="00432122" w:rsidRDefault="00CC55C8" w:rsidP="00CC55C8">
      <w:pPr>
        <w:pStyle w:val="ASN1Code"/>
        <w:ind w:left="680"/>
      </w:pPr>
    </w:p>
    <w:p w:rsidR="00E3417A" w:rsidRPr="00432122" w:rsidRDefault="00E3417A" w:rsidP="00CC55C8">
      <w:pPr>
        <w:pStyle w:val="ListBullet1"/>
      </w:pPr>
      <w:r w:rsidRPr="00432122">
        <w:t>Method: restart</w:t>
      </w:r>
      <w:r w:rsidRPr="00432122">
        <w:rPr>
          <w:rFonts w:eastAsia="Malgun Gothic"/>
          <w:lang w:eastAsia="ko-KR"/>
        </w:rPr>
        <w:t>s</w:t>
      </w:r>
      <w:r w:rsidRPr="00432122">
        <w:t xml:space="preserve"> a previous group chat from its unique chat ID.</w:t>
      </w:r>
    </w:p>
    <w:p w:rsidR="00E3417A" w:rsidRPr="00432122" w:rsidRDefault="00E3417A" w:rsidP="00CC55C8">
      <w:pPr>
        <w:pStyle w:val="ASN1Code"/>
        <w:ind w:left="680"/>
      </w:pPr>
      <w:r w:rsidRPr="00432122">
        <w:t>GroupChat restartGroupChat(String chatId)</w:t>
      </w:r>
    </w:p>
    <w:p w:rsidR="00CC55C8" w:rsidRPr="00432122" w:rsidRDefault="00CC55C8" w:rsidP="00CC55C8">
      <w:pPr>
        <w:pStyle w:val="ASN1Code"/>
        <w:ind w:left="680"/>
      </w:pPr>
    </w:p>
    <w:p w:rsidR="00E3417A" w:rsidRPr="00432122" w:rsidRDefault="00E3417A" w:rsidP="00CC55C8">
      <w:pPr>
        <w:pStyle w:val="ListBullet1"/>
      </w:pPr>
      <w:r w:rsidRPr="00432122">
        <w:t xml:space="preserve">Method: deletes </w:t>
      </w:r>
      <w:r w:rsidRPr="00432122">
        <w:rPr>
          <w:rFonts w:eastAsia="Malgun Gothic"/>
          <w:lang w:eastAsia="ko-KR"/>
        </w:rPr>
        <w:t xml:space="preserve">a </w:t>
      </w:r>
      <w:r w:rsidRPr="00432122">
        <w:t>particular chat conversation (single/group).</w:t>
      </w:r>
    </w:p>
    <w:p w:rsidR="00E3417A" w:rsidRPr="00432122" w:rsidRDefault="00E3417A" w:rsidP="00CC55C8">
      <w:pPr>
        <w:pStyle w:val="ASN1Code"/>
        <w:ind w:left="680"/>
      </w:pPr>
      <w:r w:rsidRPr="00432122">
        <w:t>void deleteChat(String chatId)</w:t>
      </w:r>
    </w:p>
    <w:p w:rsidR="00CC55C8" w:rsidRPr="00432122" w:rsidRDefault="00CC55C8" w:rsidP="00CC55C8">
      <w:pPr>
        <w:pStyle w:val="ASN1Code"/>
        <w:ind w:left="680"/>
      </w:pPr>
    </w:p>
    <w:p w:rsidR="00E3417A" w:rsidRPr="00432122" w:rsidRDefault="00E3417A" w:rsidP="00CC55C8">
      <w:pPr>
        <w:pStyle w:val="ListBullet1"/>
        <w:rPr>
          <w:rFonts w:cs="Arial"/>
        </w:rPr>
      </w:pPr>
      <w:r w:rsidRPr="00432122">
        <w:rPr>
          <w:rFonts w:cs="Arial"/>
        </w:rPr>
        <w:t>Method: adds a listener on new chat invitation event.</w:t>
      </w:r>
    </w:p>
    <w:p w:rsidR="00E3417A" w:rsidRPr="00432122" w:rsidRDefault="00E3417A" w:rsidP="00CC55C8">
      <w:pPr>
        <w:pStyle w:val="ASN1Code"/>
        <w:ind w:left="680"/>
      </w:pPr>
      <w:r w:rsidRPr="00432122">
        <w:t>void addEventListener(INewChatListener listener)</w:t>
      </w:r>
    </w:p>
    <w:p w:rsidR="00CC55C8" w:rsidRPr="00432122" w:rsidRDefault="00CC55C8" w:rsidP="00CC55C8">
      <w:pPr>
        <w:pStyle w:val="ASN1Code"/>
        <w:ind w:left="680"/>
      </w:pPr>
    </w:p>
    <w:p w:rsidR="00E3417A" w:rsidRPr="00432122" w:rsidRDefault="00E3417A" w:rsidP="00CC55C8">
      <w:pPr>
        <w:pStyle w:val="ListBullet1"/>
        <w:rPr>
          <w:rFonts w:ascii="Courier New" w:hAnsi="Courier New" w:cs="Courier New"/>
        </w:rPr>
      </w:pPr>
      <w:r w:rsidRPr="00432122">
        <w:rPr>
          <w:rFonts w:cs="Arial"/>
        </w:rPr>
        <w:t>Method: removes a listener on new chat invitation event.</w:t>
      </w:r>
    </w:p>
    <w:p w:rsidR="00E3417A" w:rsidRPr="00432122" w:rsidRDefault="00E3417A" w:rsidP="00CC55C8">
      <w:pPr>
        <w:pStyle w:val="ASN1Code"/>
        <w:ind w:left="680"/>
      </w:pPr>
      <w:r w:rsidRPr="00432122">
        <w:t>void removeEventListener(INewChatListener listener)</w:t>
      </w:r>
    </w:p>
    <w:p w:rsidR="00CC55C8" w:rsidRPr="00432122" w:rsidRDefault="00CC55C8" w:rsidP="00CC55C8">
      <w:pPr>
        <w:pStyle w:val="ASN1Code"/>
        <w:ind w:left="680"/>
      </w:pPr>
    </w:p>
    <w:p w:rsidR="00E3417A" w:rsidRPr="00432122" w:rsidRDefault="00E3417A" w:rsidP="00CC55C8">
      <w:pPr>
        <w:pStyle w:val="ListBullet1"/>
      </w:pPr>
      <w:r w:rsidRPr="00432122">
        <w:t>Method: returns the list of single chats in progress.</w:t>
      </w:r>
    </w:p>
    <w:p w:rsidR="00E3417A" w:rsidRPr="00432122" w:rsidRDefault="00E3417A" w:rsidP="00CC55C8">
      <w:pPr>
        <w:pStyle w:val="ASN1Code"/>
        <w:ind w:left="680"/>
      </w:pPr>
      <w:r w:rsidRPr="00432122">
        <w:t>Set&lt;Chat&gt; getChats()</w:t>
      </w:r>
    </w:p>
    <w:p w:rsidR="00CC55C8" w:rsidRPr="00432122" w:rsidRDefault="00CC55C8" w:rsidP="00CC55C8">
      <w:pPr>
        <w:pStyle w:val="ASN1Code"/>
        <w:ind w:left="680"/>
      </w:pPr>
    </w:p>
    <w:p w:rsidR="00E3417A" w:rsidRPr="00432122" w:rsidRDefault="00E3417A" w:rsidP="00CC55C8">
      <w:pPr>
        <w:pStyle w:val="ListBullet1"/>
      </w:pPr>
      <w:r w:rsidRPr="00432122">
        <w:t>Method: returns a chat in progress from its unique ID.</w:t>
      </w:r>
    </w:p>
    <w:p w:rsidR="00E3417A" w:rsidRPr="00432122" w:rsidRDefault="00E3417A" w:rsidP="00CC55C8">
      <w:pPr>
        <w:pStyle w:val="ASN1Code"/>
        <w:ind w:left="680"/>
      </w:pPr>
      <w:r w:rsidRPr="00432122">
        <w:t>Chat getChat(String chatId)</w:t>
      </w:r>
    </w:p>
    <w:p w:rsidR="00CC55C8" w:rsidRPr="00432122" w:rsidRDefault="00CC55C8" w:rsidP="00CC55C8">
      <w:pPr>
        <w:pStyle w:val="ASN1Code"/>
        <w:ind w:left="680"/>
      </w:pPr>
    </w:p>
    <w:p w:rsidR="00E3417A" w:rsidRPr="00432122" w:rsidRDefault="00E3417A" w:rsidP="00CC55C8">
      <w:pPr>
        <w:pStyle w:val="ListBullet1"/>
      </w:pPr>
      <w:r w:rsidRPr="00432122">
        <w:lastRenderedPageBreak/>
        <w:t>Method: returns a single chat from its invitation Intent.</w:t>
      </w:r>
    </w:p>
    <w:p w:rsidR="00E3417A" w:rsidRPr="00432122" w:rsidRDefault="00E3417A" w:rsidP="00CC55C8">
      <w:pPr>
        <w:pStyle w:val="ASN1Code"/>
        <w:ind w:left="680"/>
      </w:pPr>
      <w:r w:rsidRPr="00432122">
        <w:t>Chat getChatFor(Intent chatIntent)</w:t>
      </w:r>
    </w:p>
    <w:p w:rsidR="00CC55C8" w:rsidRPr="00432122" w:rsidRDefault="00CC55C8" w:rsidP="00CC55C8">
      <w:pPr>
        <w:pStyle w:val="ASN1Code"/>
        <w:ind w:left="680"/>
      </w:pPr>
    </w:p>
    <w:p w:rsidR="00E3417A" w:rsidRPr="00432122" w:rsidRDefault="00E3417A" w:rsidP="00CC55C8">
      <w:pPr>
        <w:pStyle w:val="ListBullet1"/>
      </w:pPr>
      <w:r w:rsidRPr="00432122">
        <w:t>Method: returns the list of group chats in progress.</w:t>
      </w:r>
    </w:p>
    <w:p w:rsidR="00E3417A" w:rsidRPr="00432122" w:rsidRDefault="00E3417A" w:rsidP="00CC55C8">
      <w:pPr>
        <w:pStyle w:val="ASN1Code"/>
        <w:ind w:left="680"/>
      </w:pPr>
      <w:r w:rsidRPr="00432122">
        <w:t>Set&lt;GroupChat&gt; getGroupChats()</w:t>
      </w:r>
    </w:p>
    <w:p w:rsidR="00CC55C8" w:rsidRPr="00432122" w:rsidRDefault="00CC55C8" w:rsidP="00CC55C8">
      <w:pPr>
        <w:pStyle w:val="ASN1Code"/>
        <w:ind w:left="680"/>
      </w:pPr>
    </w:p>
    <w:p w:rsidR="00E3417A" w:rsidRPr="00432122" w:rsidRDefault="00E3417A" w:rsidP="00CC55C8">
      <w:pPr>
        <w:pStyle w:val="ListBullet1"/>
      </w:pPr>
      <w:r w:rsidRPr="00432122">
        <w:t>Method: returns a group chat in progress from its unique ID.</w:t>
      </w:r>
    </w:p>
    <w:p w:rsidR="00E3417A" w:rsidRPr="00432122" w:rsidRDefault="00E3417A" w:rsidP="00CC55C8">
      <w:pPr>
        <w:pStyle w:val="ASN1Code"/>
        <w:ind w:left="680"/>
      </w:pPr>
      <w:r w:rsidRPr="00432122">
        <w:t>GroupChat getGroupChat(String chatId)</w:t>
      </w:r>
    </w:p>
    <w:p w:rsidR="00CC55C8" w:rsidRPr="00432122" w:rsidRDefault="00CC55C8" w:rsidP="00CC55C8">
      <w:pPr>
        <w:pStyle w:val="ASN1Code"/>
        <w:ind w:left="680"/>
      </w:pPr>
    </w:p>
    <w:p w:rsidR="00E3417A" w:rsidRPr="00432122" w:rsidRDefault="00E3417A" w:rsidP="00CC55C8">
      <w:pPr>
        <w:pStyle w:val="ListBullet1"/>
      </w:pPr>
      <w:r w:rsidRPr="00432122">
        <w:t>Method: returns a group chat from its invitation Intent.</w:t>
      </w:r>
    </w:p>
    <w:p w:rsidR="00E3417A" w:rsidRPr="00432122" w:rsidRDefault="00E3417A" w:rsidP="00CC55C8">
      <w:pPr>
        <w:pStyle w:val="ASN1Code"/>
        <w:ind w:left="680"/>
      </w:pPr>
      <w:r w:rsidRPr="00432122">
        <w:t>GroupChat getGroupChatFor(Intent chatIntent)</w:t>
      </w:r>
    </w:p>
    <w:p w:rsidR="00CC55C8" w:rsidRPr="00432122" w:rsidRDefault="00CC55C8" w:rsidP="00CC55C8">
      <w:pPr>
        <w:pStyle w:val="ASN1Code"/>
        <w:ind w:left="680"/>
      </w:pPr>
    </w:p>
    <w:p w:rsidR="00E3417A" w:rsidRPr="00432122" w:rsidRDefault="00E3417A" w:rsidP="00CC55C8">
      <w:pPr>
        <w:pStyle w:val="ListBullet1"/>
      </w:pPr>
      <w:r w:rsidRPr="00432122">
        <w:t>Method: returns the configuration for chat service.</w:t>
      </w:r>
    </w:p>
    <w:p w:rsidR="00E3417A" w:rsidRPr="00432122" w:rsidRDefault="00E3417A" w:rsidP="00CC55C8">
      <w:pPr>
        <w:pStyle w:val="ASN1Code"/>
        <w:ind w:left="680"/>
      </w:pPr>
      <w:r w:rsidRPr="00432122">
        <w:t>static ChatServiceConfiguration getConfiguration()</w:t>
      </w:r>
    </w:p>
    <w:p w:rsidR="00E3417A" w:rsidRPr="00432122" w:rsidRDefault="00E3417A" w:rsidP="00CC55C8">
      <w:pPr>
        <w:pStyle w:val="ASN1Code"/>
        <w:ind w:left="680"/>
      </w:pPr>
    </w:p>
    <w:p w:rsidR="00E3417A" w:rsidRPr="00432122" w:rsidRDefault="00E3417A" w:rsidP="00E3417A">
      <w:pPr>
        <w:pStyle w:val="NormalParagraph"/>
        <w:rPr>
          <w:rFonts w:cs="Arial"/>
          <w:b/>
          <w:bCs/>
        </w:rPr>
      </w:pPr>
      <w:r w:rsidRPr="00432122">
        <w:t xml:space="preserve">Class </w:t>
      </w:r>
      <w:r w:rsidRPr="00432122">
        <w:rPr>
          <w:b/>
        </w:rPr>
        <w:t>INewChatListener</w:t>
      </w:r>
      <w:r w:rsidRPr="00432122">
        <w:rPr>
          <w:rFonts w:cs="Arial"/>
          <w:b/>
          <w:bCs/>
        </w:rPr>
        <w:t>:</w:t>
      </w:r>
    </w:p>
    <w:p w:rsidR="00E3417A" w:rsidRPr="00432122" w:rsidRDefault="00E3417A" w:rsidP="00CC55C8">
      <w:pPr>
        <w:pStyle w:val="ListContinue1"/>
      </w:pPr>
      <w:r w:rsidRPr="00432122">
        <w:t>This class offers callback methods on new chat invitation event.</w:t>
      </w:r>
    </w:p>
    <w:p w:rsidR="00E3417A" w:rsidRPr="00432122" w:rsidRDefault="00E3417A" w:rsidP="00CC55C8">
      <w:pPr>
        <w:pStyle w:val="ListBullet1"/>
      </w:pPr>
      <w:r w:rsidRPr="00432122">
        <w:t>Method: callback called when a new chat invitation has been received</w:t>
      </w:r>
    </w:p>
    <w:p w:rsidR="00E3417A" w:rsidRPr="00432122" w:rsidRDefault="00E3417A" w:rsidP="00CC55C8">
      <w:pPr>
        <w:pStyle w:val="ASN1Code"/>
        <w:ind w:left="680"/>
      </w:pPr>
      <w:r w:rsidRPr="00432122">
        <w:t>void onNewSingleChat(String chatId, ChatMessage message)</w:t>
      </w:r>
    </w:p>
    <w:p w:rsidR="00CC55C8" w:rsidRPr="00432122" w:rsidRDefault="00CC55C8" w:rsidP="00CC55C8">
      <w:pPr>
        <w:pStyle w:val="ASN1Code"/>
        <w:ind w:left="680"/>
      </w:pPr>
    </w:p>
    <w:p w:rsidR="00E3417A" w:rsidRPr="00432122" w:rsidRDefault="00E3417A" w:rsidP="00CC55C8">
      <w:pPr>
        <w:pStyle w:val="ListBullet1"/>
      </w:pPr>
      <w:r w:rsidRPr="00432122">
        <w:t>Method: callback called when a new group chat invitation has been received</w:t>
      </w:r>
    </w:p>
    <w:p w:rsidR="00E3417A" w:rsidRPr="00432122" w:rsidRDefault="00E3417A" w:rsidP="00CC55C8">
      <w:pPr>
        <w:pStyle w:val="ASN1Code"/>
        <w:ind w:left="680"/>
      </w:pPr>
      <w:r w:rsidRPr="00432122">
        <w:t>void onNewGroupChat(String chatId)</w:t>
      </w:r>
    </w:p>
    <w:p w:rsidR="00E3417A" w:rsidRPr="00432122" w:rsidRDefault="00CC55C8" w:rsidP="00CC55C8">
      <w:pPr>
        <w:pStyle w:val="ASN1Code"/>
        <w:ind w:left="680"/>
      </w:pPr>
      <w:r w:rsidRPr="00432122">
        <w:tab/>
      </w:r>
    </w:p>
    <w:p w:rsidR="00E3417A" w:rsidRPr="00432122" w:rsidRDefault="00E3417A" w:rsidP="00CC55C8">
      <w:r w:rsidRPr="00432122">
        <w:t xml:space="preserve">Class </w:t>
      </w:r>
      <w:r w:rsidRPr="00432122">
        <w:rPr>
          <w:b/>
        </w:rPr>
        <w:t>ChatMessage</w:t>
      </w:r>
      <w:r w:rsidRPr="00432122">
        <w:t>:</w:t>
      </w:r>
    </w:p>
    <w:p w:rsidR="00E3417A" w:rsidRPr="00432122" w:rsidRDefault="00E3417A" w:rsidP="00CC55C8">
      <w:pPr>
        <w:pStyle w:val="ListContinue1"/>
      </w:pPr>
      <w:r w:rsidRPr="00432122">
        <w:t>This class contains chat message information for single and group chat.</w:t>
      </w:r>
    </w:p>
    <w:p w:rsidR="00E3417A" w:rsidRPr="00432122" w:rsidRDefault="00E3417A" w:rsidP="00CC55C8">
      <w:pPr>
        <w:pStyle w:val="ListBullet1"/>
      </w:pPr>
      <w:r w:rsidRPr="00432122">
        <w:t>Method: returns the contact who sends the message.</w:t>
      </w:r>
    </w:p>
    <w:p w:rsidR="00E3417A" w:rsidRPr="00432122" w:rsidRDefault="00E3417A" w:rsidP="00CC55C8">
      <w:pPr>
        <w:pStyle w:val="ASN1Code"/>
        <w:ind w:left="680"/>
      </w:pPr>
      <w:r w:rsidRPr="00432122">
        <w:t>String getContact()</w:t>
      </w:r>
    </w:p>
    <w:p w:rsidR="00CC55C8" w:rsidRPr="00432122" w:rsidRDefault="00CC55C8" w:rsidP="00CC55C8">
      <w:pPr>
        <w:pStyle w:val="ASN1Code"/>
        <w:ind w:left="680"/>
      </w:pPr>
    </w:p>
    <w:p w:rsidR="00E3417A" w:rsidRPr="00432122" w:rsidRDefault="00E3417A" w:rsidP="00CC55C8">
      <w:pPr>
        <w:pStyle w:val="ListBullet1"/>
      </w:pPr>
      <w:r w:rsidRPr="00432122">
        <w:t>Method: returns the message ID.</w:t>
      </w:r>
    </w:p>
    <w:p w:rsidR="00E3417A" w:rsidRPr="00432122" w:rsidRDefault="00E3417A" w:rsidP="00CC55C8">
      <w:pPr>
        <w:pStyle w:val="ASN1Code"/>
        <w:ind w:left="680"/>
      </w:pPr>
      <w:r w:rsidRPr="00432122">
        <w:t>String getId()</w:t>
      </w:r>
    </w:p>
    <w:p w:rsidR="00CC55C8" w:rsidRPr="00432122" w:rsidRDefault="00CC55C8" w:rsidP="00CC55C8">
      <w:pPr>
        <w:pStyle w:val="ASN1Code"/>
        <w:ind w:left="680"/>
      </w:pPr>
    </w:p>
    <w:p w:rsidR="00E3417A" w:rsidRPr="00432122" w:rsidRDefault="00E3417A" w:rsidP="00CC55C8">
      <w:pPr>
        <w:pStyle w:val="ListBullet1"/>
      </w:pPr>
      <w:r w:rsidRPr="00432122">
        <w:t>Method: returns the message content.</w:t>
      </w:r>
    </w:p>
    <w:p w:rsidR="00E3417A" w:rsidRPr="00432122" w:rsidRDefault="00E3417A" w:rsidP="00CC55C8">
      <w:pPr>
        <w:pStyle w:val="ASN1Code"/>
        <w:ind w:left="680"/>
      </w:pPr>
      <w:r w:rsidRPr="00432122">
        <w:t>String getMessage()</w:t>
      </w:r>
    </w:p>
    <w:p w:rsidR="00CC55C8" w:rsidRPr="00432122" w:rsidRDefault="00CC55C8" w:rsidP="00CC55C8">
      <w:pPr>
        <w:pStyle w:val="ASN1Code"/>
        <w:ind w:left="680"/>
      </w:pPr>
    </w:p>
    <w:p w:rsidR="00E3417A" w:rsidRPr="00432122" w:rsidRDefault="00E3417A" w:rsidP="00CC55C8">
      <w:pPr>
        <w:pStyle w:val="ListBullet1"/>
      </w:pPr>
      <w:r w:rsidRPr="00432122">
        <w:t>Method: returns the receipt date.</w:t>
      </w:r>
    </w:p>
    <w:p w:rsidR="00E3417A" w:rsidRPr="00432122" w:rsidRDefault="00E3417A" w:rsidP="00CC55C8">
      <w:pPr>
        <w:pStyle w:val="ASN1Code"/>
        <w:ind w:left="680"/>
      </w:pPr>
      <w:r w:rsidRPr="00432122">
        <w:t>Date getReceiptDate()</w:t>
      </w:r>
    </w:p>
    <w:p w:rsidR="00447BAC" w:rsidRPr="00432122" w:rsidRDefault="00447BAC" w:rsidP="00CC55C8">
      <w:pPr>
        <w:pStyle w:val="ASN1Code"/>
        <w:ind w:left="680"/>
      </w:pPr>
    </w:p>
    <w:p w:rsidR="00E3417A" w:rsidRPr="00432122" w:rsidRDefault="00E3417A" w:rsidP="00CC55C8">
      <w:pPr>
        <w:pStyle w:val="ListBullet1"/>
      </w:pPr>
      <w:r w:rsidRPr="00432122">
        <w:t>Method: is displayed delivery report requested.</w:t>
      </w:r>
    </w:p>
    <w:p w:rsidR="00E3417A" w:rsidRPr="00432122" w:rsidRDefault="00E3417A" w:rsidP="00CC55C8">
      <w:pPr>
        <w:pStyle w:val="ASN1Code"/>
        <w:ind w:left="680"/>
      </w:pPr>
      <w:r w:rsidRPr="00432122">
        <w:t>boolean isDisplayedReportRequested()</w:t>
      </w:r>
    </w:p>
    <w:p w:rsidR="00E3417A" w:rsidRPr="00432122" w:rsidRDefault="00E3417A" w:rsidP="00CC55C8">
      <w:pPr>
        <w:pStyle w:val="ASN1Code"/>
        <w:ind w:left="680"/>
      </w:pPr>
    </w:p>
    <w:p w:rsidR="00E3417A" w:rsidRPr="00432122" w:rsidRDefault="00E3417A" w:rsidP="00CC55C8">
      <w:r w:rsidRPr="00432122">
        <w:t xml:space="preserve">Class </w:t>
      </w:r>
      <w:r w:rsidRPr="00432122">
        <w:rPr>
          <w:b/>
        </w:rPr>
        <w:t>Chat</w:t>
      </w:r>
      <w:r w:rsidRPr="00432122">
        <w:t>:</w:t>
      </w:r>
    </w:p>
    <w:p w:rsidR="00E3417A" w:rsidRPr="00432122" w:rsidRDefault="00E3417A" w:rsidP="00CC55C8">
      <w:pPr>
        <w:pStyle w:val="ListContinue1"/>
      </w:pPr>
      <w:r w:rsidRPr="00432122">
        <w:t>This class maintains the information related to a single chat and offers methods to manage the chat conversation.</w:t>
      </w:r>
    </w:p>
    <w:p w:rsidR="00E3417A" w:rsidRPr="00432122" w:rsidRDefault="00E3417A" w:rsidP="00CC55C8">
      <w:pPr>
        <w:pStyle w:val="ListBullet1"/>
      </w:pPr>
      <w:r w:rsidRPr="00432122">
        <w:t>Method: returns the chat ID.</w:t>
      </w:r>
    </w:p>
    <w:p w:rsidR="00E3417A" w:rsidRPr="00432122" w:rsidRDefault="00E3417A" w:rsidP="00CC55C8">
      <w:pPr>
        <w:pStyle w:val="ASN1Code"/>
        <w:ind w:left="680"/>
      </w:pPr>
      <w:r w:rsidRPr="00432122">
        <w:t>String getChatId()</w:t>
      </w:r>
    </w:p>
    <w:p w:rsidR="003B607B" w:rsidRPr="00432122" w:rsidRDefault="003B607B" w:rsidP="00CC55C8">
      <w:pPr>
        <w:pStyle w:val="ASN1Code"/>
        <w:ind w:left="680"/>
      </w:pPr>
    </w:p>
    <w:p w:rsidR="00E3417A" w:rsidRPr="00432122" w:rsidRDefault="00E3417A" w:rsidP="00CC55C8">
      <w:pPr>
        <w:pStyle w:val="ListBullet1"/>
      </w:pPr>
      <w:r w:rsidRPr="00432122">
        <w:t>Method: returns the remote contact.</w:t>
      </w:r>
    </w:p>
    <w:p w:rsidR="00E3417A" w:rsidRPr="00432122" w:rsidRDefault="00E3417A" w:rsidP="00CC55C8">
      <w:pPr>
        <w:pStyle w:val="ASN1Code"/>
        <w:ind w:left="680"/>
      </w:pPr>
      <w:r w:rsidRPr="00432122">
        <w:t>String getRemoteContact()</w:t>
      </w:r>
    </w:p>
    <w:p w:rsidR="003B607B" w:rsidRPr="00432122" w:rsidRDefault="003B607B" w:rsidP="00CC55C8">
      <w:pPr>
        <w:pStyle w:val="ASN1Code"/>
        <w:ind w:left="680"/>
      </w:pPr>
    </w:p>
    <w:p w:rsidR="00E3417A" w:rsidRPr="00432122" w:rsidRDefault="00E3417A" w:rsidP="00CC55C8">
      <w:pPr>
        <w:pStyle w:val="ListBullet1"/>
      </w:pPr>
      <w:r w:rsidRPr="00432122">
        <w:t xml:space="preserve">Method: sends a chat message. </w:t>
      </w:r>
      <w:r w:rsidRPr="00432122">
        <w:rPr>
          <w:lang w:eastAsia="en-US"/>
        </w:rPr>
        <w:t>The method returns a unique message ID.</w:t>
      </w:r>
    </w:p>
    <w:p w:rsidR="00E3417A" w:rsidRPr="00432122" w:rsidRDefault="00E3417A" w:rsidP="00CC55C8">
      <w:pPr>
        <w:pStyle w:val="ASN1Code"/>
        <w:ind w:left="680"/>
      </w:pPr>
      <w:r w:rsidRPr="00432122">
        <w:t>String sendMessage(String message)</w:t>
      </w:r>
    </w:p>
    <w:p w:rsidR="003B607B" w:rsidRPr="00432122" w:rsidRDefault="003B607B" w:rsidP="00CC55C8">
      <w:pPr>
        <w:pStyle w:val="ASN1Code"/>
        <w:ind w:left="680"/>
      </w:pPr>
    </w:p>
    <w:p w:rsidR="00E3417A" w:rsidRPr="00432122" w:rsidRDefault="00E3417A" w:rsidP="00CC55C8">
      <w:pPr>
        <w:pStyle w:val="ListBullet1"/>
      </w:pPr>
      <w:r w:rsidRPr="00432122">
        <w:t>Method: sends a displayed delivery report for a given message ID.</w:t>
      </w:r>
    </w:p>
    <w:p w:rsidR="00E3417A" w:rsidRPr="00432122" w:rsidRDefault="00E3417A" w:rsidP="00CC55C8">
      <w:pPr>
        <w:pStyle w:val="ASN1Code"/>
        <w:ind w:left="680"/>
      </w:pPr>
      <w:r w:rsidRPr="00432122">
        <w:t>void sendDisplayedDeliveryReport(String msgId)</w:t>
      </w:r>
    </w:p>
    <w:p w:rsidR="003B607B" w:rsidRPr="00432122" w:rsidRDefault="003B607B" w:rsidP="00CC55C8">
      <w:pPr>
        <w:pStyle w:val="ASN1Code"/>
        <w:ind w:left="680"/>
      </w:pPr>
    </w:p>
    <w:p w:rsidR="00E3417A" w:rsidRPr="00432122" w:rsidRDefault="00E3417A" w:rsidP="00CC55C8">
      <w:pPr>
        <w:pStyle w:val="ListBullet1"/>
      </w:pPr>
      <w:r w:rsidRPr="00432122">
        <w:t>Method: sends an “is-composing” event. The status is set to true when typing a message, else it is set to false.</w:t>
      </w:r>
    </w:p>
    <w:p w:rsidR="00E3417A" w:rsidRPr="00432122" w:rsidRDefault="00E3417A" w:rsidP="00CC55C8">
      <w:pPr>
        <w:pStyle w:val="ASN1Code"/>
        <w:ind w:left="680"/>
      </w:pPr>
      <w:r w:rsidRPr="00432122">
        <w:t>void sendIsComposingEvent(boolean status)</w:t>
      </w:r>
    </w:p>
    <w:p w:rsidR="003B607B" w:rsidRPr="00432122" w:rsidRDefault="003B607B" w:rsidP="00CC55C8">
      <w:pPr>
        <w:pStyle w:val="ASN1Code"/>
        <w:ind w:left="680"/>
      </w:pPr>
    </w:p>
    <w:p w:rsidR="00E3417A" w:rsidRPr="00432122" w:rsidRDefault="00E3417A" w:rsidP="00CC55C8">
      <w:pPr>
        <w:pStyle w:val="ListBullet1"/>
        <w:rPr>
          <w:rFonts w:cs="Arial"/>
        </w:rPr>
      </w:pPr>
      <w:r w:rsidRPr="00432122">
        <w:rPr>
          <w:rFonts w:cs="Arial"/>
        </w:rPr>
        <w:t>Method: extends to group by adding new participants to the current chat.</w:t>
      </w:r>
    </w:p>
    <w:p w:rsidR="00E3417A" w:rsidRPr="00432122" w:rsidRDefault="00E3417A" w:rsidP="00CC55C8">
      <w:pPr>
        <w:pStyle w:val="ASN1Code"/>
        <w:ind w:left="680"/>
      </w:pPr>
      <w:r w:rsidRPr="00432122">
        <w:t>void extendToGroup(Set&lt;String&gt; participants)</w:t>
      </w:r>
    </w:p>
    <w:p w:rsidR="003B607B" w:rsidRPr="00432122" w:rsidRDefault="003B607B" w:rsidP="00CC55C8">
      <w:pPr>
        <w:pStyle w:val="ASN1Code"/>
        <w:ind w:left="680"/>
      </w:pPr>
    </w:p>
    <w:p w:rsidR="00E3417A" w:rsidRPr="00432122" w:rsidRDefault="00E3417A" w:rsidP="00CC55C8">
      <w:pPr>
        <w:pStyle w:val="ListBullet1"/>
      </w:pPr>
      <w:r w:rsidRPr="00432122">
        <w:t>Method: deletes particular chat message(s).</w:t>
      </w:r>
    </w:p>
    <w:p w:rsidR="00E3417A" w:rsidRPr="00432122" w:rsidRDefault="00E3417A" w:rsidP="00CC55C8">
      <w:pPr>
        <w:pStyle w:val="ASN1Code"/>
        <w:ind w:left="680"/>
      </w:pPr>
      <w:r w:rsidRPr="00432122">
        <w:t>void deleteMessages(Set&lt;String&gt; messageIds)</w:t>
      </w:r>
    </w:p>
    <w:p w:rsidR="003B607B" w:rsidRPr="00432122" w:rsidRDefault="003B607B" w:rsidP="00CC55C8">
      <w:pPr>
        <w:pStyle w:val="ASN1Code"/>
        <w:ind w:left="680"/>
      </w:pPr>
    </w:p>
    <w:p w:rsidR="00E3417A" w:rsidRPr="00432122" w:rsidRDefault="00E3417A" w:rsidP="00CC55C8">
      <w:pPr>
        <w:pStyle w:val="ListBullet1"/>
        <w:rPr>
          <w:rFonts w:cs="Arial"/>
        </w:rPr>
      </w:pPr>
      <w:r w:rsidRPr="00432122">
        <w:rPr>
          <w:rFonts w:cs="Arial"/>
        </w:rPr>
        <w:t>Method: adds a listener on chat events.</w:t>
      </w:r>
    </w:p>
    <w:p w:rsidR="00E3417A" w:rsidRPr="00432122" w:rsidRDefault="00E3417A" w:rsidP="00CC55C8">
      <w:pPr>
        <w:pStyle w:val="ASN1Code"/>
        <w:ind w:left="680"/>
      </w:pPr>
      <w:r w:rsidRPr="00432122">
        <w:t>void addEventListener(IChatListener listener)</w:t>
      </w:r>
    </w:p>
    <w:p w:rsidR="003B607B" w:rsidRPr="00432122" w:rsidRDefault="003B607B" w:rsidP="00CC55C8">
      <w:pPr>
        <w:pStyle w:val="ASN1Code"/>
        <w:ind w:left="680"/>
      </w:pPr>
    </w:p>
    <w:p w:rsidR="00E3417A" w:rsidRPr="00432122" w:rsidRDefault="00E3417A" w:rsidP="00CC55C8">
      <w:pPr>
        <w:pStyle w:val="ListBullet1"/>
        <w:rPr>
          <w:rFonts w:ascii="Courier New" w:hAnsi="Courier New" w:cs="Courier New"/>
        </w:rPr>
      </w:pPr>
      <w:r w:rsidRPr="00432122">
        <w:rPr>
          <w:rFonts w:cs="Arial"/>
        </w:rPr>
        <w:t>Method: removes a listener on chat events.</w:t>
      </w:r>
    </w:p>
    <w:p w:rsidR="00E3417A" w:rsidRPr="00432122" w:rsidRDefault="00E3417A" w:rsidP="00CC55C8">
      <w:pPr>
        <w:pStyle w:val="ASN1Code"/>
        <w:ind w:left="680"/>
      </w:pPr>
      <w:r w:rsidRPr="00432122">
        <w:t>void removeEventListener(IChatListener listener)</w:t>
      </w:r>
    </w:p>
    <w:p w:rsidR="00E3417A" w:rsidRPr="00432122" w:rsidRDefault="00E3417A" w:rsidP="00CC55C8">
      <w:pPr>
        <w:pStyle w:val="ASN1Code"/>
        <w:ind w:left="680"/>
      </w:pPr>
    </w:p>
    <w:p w:rsidR="00E3417A" w:rsidRPr="00432122" w:rsidRDefault="00E3417A" w:rsidP="003B607B">
      <w:r w:rsidRPr="00432122">
        <w:t xml:space="preserve">Class </w:t>
      </w:r>
      <w:r w:rsidRPr="00432122">
        <w:rPr>
          <w:b/>
        </w:rPr>
        <w:t>IChatListener</w:t>
      </w:r>
      <w:r w:rsidRPr="00432122">
        <w:t>:</w:t>
      </w:r>
    </w:p>
    <w:p w:rsidR="00E3417A" w:rsidRPr="00432122" w:rsidRDefault="00E3417A" w:rsidP="003B607B">
      <w:pPr>
        <w:pStyle w:val="ListContinue1"/>
      </w:pPr>
      <w:r w:rsidRPr="00432122">
        <w:t>This class offers callback methods on 1-1 chat events.</w:t>
      </w:r>
    </w:p>
    <w:p w:rsidR="00E3417A" w:rsidRPr="00432122" w:rsidRDefault="00E3417A" w:rsidP="003B607B">
      <w:pPr>
        <w:pStyle w:val="ListBullet1"/>
      </w:pPr>
      <w:r w:rsidRPr="00432122">
        <w:t>Method: callback called when a new message has been received</w:t>
      </w:r>
    </w:p>
    <w:p w:rsidR="00E3417A" w:rsidRPr="00432122" w:rsidRDefault="00E3417A" w:rsidP="003B607B">
      <w:pPr>
        <w:pStyle w:val="ASN1Code"/>
        <w:ind w:left="680"/>
      </w:pPr>
      <w:r w:rsidRPr="00432122">
        <w:t>void onNewMessage(ChatMessage message)</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message has been delivered to the remote.</w:t>
      </w:r>
    </w:p>
    <w:p w:rsidR="00E3417A" w:rsidRPr="00432122" w:rsidRDefault="00E3417A" w:rsidP="003B607B">
      <w:pPr>
        <w:pStyle w:val="ASN1Code"/>
        <w:ind w:left="680"/>
      </w:pPr>
      <w:r w:rsidRPr="00432122">
        <w:t>void onReportMessageDelivered(String msgId)</w:t>
      </w:r>
    </w:p>
    <w:p w:rsidR="003B607B" w:rsidRPr="00432122" w:rsidRDefault="003B607B" w:rsidP="003B607B">
      <w:pPr>
        <w:pStyle w:val="ASN1Code"/>
        <w:ind w:left="680"/>
      </w:pPr>
    </w:p>
    <w:p w:rsidR="00E3417A" w:rsidRPr="00432122" w:rsidRDefault="00E3417A" w:rsidP="003B607B">
      <w:pPr>
        <w:pStyle w:val="ListBullet1"/>
      </w:pPr>
      <w:r w:rsidRPr="00432122">
        <w:lastRenderedPageBreak/>
        <w:t>Method: callback called when a message has been displayed by the remote.</w:t>
      </w:r>
    </w:p>
    <w:p w:rsidR="00E3417A" w:rsidRPr="00432122" w:rsidRDefault="00E3417A" w:rsidP="003B607B">
      <w:pPr>
        <w:pStyle w:val="ASN1Code"/>
        <w:ind w:left="680"/>
      </w:pPr>
      <w:r w:rsidRPr="00432122">
        <w:t>void onReportMessageDisplayed(String msgId)</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message has failed to be delivered to the remote.</w:t>
      </w:r>
    </w:p>
    <w:p w:rsidR="00E3417A" w:rsidRPr="00432122" w:rsidRDefault="00E3417A" w:rsidP="003B607B">
      <w:pPr>
        <w:pStyle w:val="ASN1Code"/>
        <w:ind w:left="680"/>
      </w:pPr>
      <w:r w:rsidRPr="00432122">
        <w:t>void onReportMessageFailed(String msgId)</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“is-composing” event has been received. If the remote is typing a message the status is set to true, else it is false.</w:t>
      </w:r>
    </w:p>
    <w:p w:rsidR="00E3417A" w:rsidRPr="00432122" w:rsidRDefault="00E3417A" w:rsidP="003B607B">
      <w:pPr>
        <w:pStyle w:val="ASN1Code"/>
        <w:ind w:left="680"/>
      </w:pPr>
      <w:r w:rsidRPr="00432122">
        <w:t>void onComposingEvent(boolean status)</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1-1 conversation with a given contact has been extended to a group chat identified by its chat ID.</w:t>
      </w:r>
    </w:p>
    <w:p w:rsidR="00E3417A" w:rsidRPr="00432122" w:rsidRDefault="00E3417A" w:rsidP="003B607B">
      <w:pPr>
        <w:pStyle w:val="ASN1Code"/>
        <w:ind w:left="680"/>
      </w:pPr>
      <w:r w:rsidRPr="00432122">
        <w:t>void onChatExtendedToGroup(String contact, String groupChatId)</w:t>
      </w:r>
    </w:p>
    <w:p w:rsidR="00E3417A" w:rsidRPr="00432122" w:rsidRDefault="00E3417A" w:rsidP="003B607B">
      <w:pPr>
        <w:pStyle w:val="ASN1Code"/>
        <w:ind w:left="680"/>
      </w:pPr>
    </w:p>
    <w:p w:rsidR="00E3417A" w:rsidRPr="00432122" w:rsidRDefault="00E3417A" w:rsidP="003B607B">
      <w:r w:rsidRPr="00432122">
        <w:t xml:space="preserve">Class </w:t>
      </w:r>
      <w:r w:rsidRPr="00432122">
        <w:rPr>
          <w:b/>
        </w:rPr>
        <w:t>GroupChat</w:t>
      </w:r>
      <w:r w:rsidRPr="00432122">
        <w:t>:</w:t>
      </w:r>
    </w:p>
    <w:p w:rsidR="00E3417A" w:rsidRPr="00432122" w:rsidRDefault="00E3417A" w:rsidP="003B607B">
      <w:pPr>
        <w:pStyle w:val="ListContinue1"/>
      </w:pPr>
      <w:r w:rsidRPr="00432122">
        <w:t>This class maintains the information related to a group chat and offers methods to manage the group chat conversation.</w:t>
      </w:r>
    </w:p>
    <w:p w:rsidR="00E3417A" w:rsidRPr="00432122" w:rsidRDefault="00E3417A" w:rsidP="003B607B">
      <w:pPr>
        <w:pStyle w:val="ListBullet1"/>
      </w:pPr>
      <w:r w:rsidRPr="00432122">
        <w:t>Method: returns the chat ID.</w:t>
      </w:r>
    </w:p>
    <w:p w:rsidR="00E3417A" w:rsidRPr="00432122" w:rsidRDefault="00E3417A" w:rsidP="003B607B">
      <w:pPr>
        <w:pStyle w:val="ASN1Code"/>
        <w:ind w:left="680"/>
      </w:pPr>
      <w:r w:rsidRPr="00432122">
        <w:t>String getChatId()</w:t>
      </w:r>
    </w:p>
    <w:p w:rsidR="003B607B" w:rsidRPr="00432122" w:rsidRDefault="003B607B" w:rsidP="003B607B">
      <w:pPr>
        <w:pStyle w:val="ASN1Code"/>
        <w:ind w:left="680"/>
      </w:pPr>
    </w:p>
    <w:p w:rsidR="00E3417A" w:rsidRPr="00432122" w:rsidRDefault="00E3417A" w:rsidP="003B607B">
      <w:pPr>
        <w:pStyle w:val="ListBullet1"/>
      </w:pPr>
      <w:r w:rsidRPr="00432122">
        <w:t>Method: returns the subject of the group chat.</w:t>
      </w:r>
    </w:p>
    <w:p w:rsidR="00E3417A" w:rsidRPr="00432122" w:rsidRDefault="00E3417A" w:rsidP="003B607B">
      <w:pPr>
        <w:pStyle w:val="ASN1Code"/>
        <w:ind w:left="680"/>
      </w:pPr>
      <w:r w:rsidRPr="00432122">
        <w:t>String getSubject()</w:t>
      </w:r>
    </w:p>
    <w:p w:rsidR="003B607B" w:rsidRPr="00432122" w:rsidRDefault="003B607B" w:rsidP="003B607B">
      <w:pPr>
        <w:pStyle w:val="ASN1Code"/>
        <w:ind w:left="680"/>
      </w:pPr>
    </w:p>
    <w:p w:rsidR="00E3417A" w:rsidRPr="00432122" w:rsidRDefault="00E3417A" w:rsidP="003B607B">
      <w:pPr>
        <w:pStyle w:val="ListBullet1"/>
      </w:pPr>
      <w:r w:rsidRPr="00432122">
        <w:t xml:space="preserve">Method: returns the list of connected participants. A participant is identified by its </w:t>
      </w:r>
      <w:r w:rsidRPr="00432122">
        <w:rPr>
          <w:lang w:eastAsia="en-US"/>
        </w:rPr>
        <w:t>MSISDN in national or international format, SIP address, SIP-URI or Tel-URI.</w:t>
      </w:r>
    </w:p>
    <w:p w:rsidR="00E3417A" w:rsidRPr="00432122" w:rsidRDefault="00E3417A" w:rsidP="003B607B">
      <w:pPr>
        <w:pStyle w:val="ASN1Code"/>
        <w:ind w:left="680"/>
      </w:pPr>
      <w:r w:rsidRPr="00432122">
        <w:t>Set&lt;String&gt; getParticipants()</w:t>
      </w:r>
    </w:p>
    <w:p w:rsidR="003B607B" w:rsidRPr="00432122" w:rsidRDefault="003B607B" w:rsidP="003B607B">
      <w:pPr>
        <w:pStyle w:val="ASN1Code"/>
        <w:ind w:left="680"/>
      </w:pPr>
    </w:p>
    <w:p w:rsidR="00E3417A" w:rsidRPr="00432122" w:rsidRDefault="00E3417A" w:rsidP="003B607B">
      <w:pPr>
        <w:pStyle w:val="ListBullet1"/>
      </w:pPr>
      <w:r w:rsidRPr="00432122">
        <w:t>Method: accepts chat invitation.</w:t>
      </w:r>
    </w:p>
    <w:p w:rsidR="00E3417A" w:rsidRPr="00432122" w:rsidRDefault="00E3417A" w:rsidP="003B607B">
      <w:pPr>
        <w:pStyle w:val="ASN1Code"/>
        <w:ind w:left="680"/>
      </w:pPr>
      <w:r w:rsidRPr="00432122">
        <w:t>void acceptInvitation()</w:t>
      </w:r>
    </w:p>
    <w:p w:rsidR="003B607B" w:rsidRPr="00432122" w:rsidRDefault="003B607B" w:rsidP="003B607B">
      <w:pPr>
        <w:pStyle w:val="ASN1Code"/>
        <w:ind w:left="680"/>
      </w:pPr>
    </w:p>
    <w:p w:rsidR="00E3417A" w:rsidRPr="00432122" w:rsidRDefault="00E3417A" w:rsidP="003B607B">
      <w:pPr>
        <w:pStyle w:val="ListBullet1"/>
      </w:pPr>
      <w:r w:rsidRPr="00432122">
        <w:t>Method: rejects chat invitation.</w:t>
      </w:r>
    </w:p>
    <w:p w:rsidR="00E3417A" w:rsidRPr="00432122" w:rsidRDefault="00E3417A" w:rsidP="003B607B">
      <w:pPr>
        <w:pStyle w:val="ASN1Code"/>
        <w:ind w:left="680"/>
      </w:pPr>
      <w:r w:rsidRPr="00432122">
        <w:t>void rejectInvitation()</w:t>
      </w:r>
    </w:p>
    <w:p w:rsidR="003B607B" w:rsidRPr="00432122" w:rsidRDefault="003B607B" w:rsidP="003B607B">
      <w:pPr>
        <w:pStyle w:val="ASN1Code"/>
        <w:ind w:left="680"/>
      </w:pPr>
    </w:p>
    <w:p w:rsidR="00E3417A" w:rsidRPr="00432122" w:rsidRDefault="00E3417A" w:rsidP="003B607B">
      <w:pPr>
        <w:pStyle w:val="ListBullet1"/>
        <w:rPr>
          <w:rFonts w:cs="Arial"/>
        </w:rPr>
      </w:pPr>
      <w:r w:rsidRPr="00432122">
        <w:rPr>
          <w:rFonts w:cs="Arial"/>
        </w:rPr>
        <w:t>Method: sends a message to the group. This method returns a unique message ID.</w:t>
      </w:r>
    </w:p>
    <w:p w:rsidR="00E3417A" w:rsidRPr="00432122" w:rsidRDefault="00E3417A" w:rsidP="003B607B">
      <w:pPr>
        <w:pStyle w:val="ASN1Code"/>
        <w:ind w:left="680"/>
      </w:pPr>
      <w:r w:rsidRPr="00432122">
        <w:t>String sendMessage(String text)</w:t>
      </w:r>
    </w:p>
    <w:p w:rsidR="003B607B" w:rsidRPr="00432122" w:rsidRDefault="003B607B" w:rsidP="003B607B">
      <w:pPr>
        <w:pStyle w:val="ASN1Code"/>
        <w:ind w:left="680"/>
      </w:pPr>
    </w:p>
    <w:p w:rsidR="00E3417A" w:rsidRPr="00432122" w:rsidRDefault="00E3417A" w:rsidP="003B607B">
      <w:pPr>
        <w:pStyle w:val="ListBullet1"/>
      </w:pPr>
      <w:r w:rsidRPr="00432122">
        <w:t>Method: sends a “is-composing” event. The status is set to true when typing a message, else it is set to false.</w:t>
      </w:r>
    </w:p>
    <w:p w:rsidR="00E3417A" w:rsidRPr="00432122" w:rsidRDefault="00E3417A" w:rsidP="003B607B">
      <w:pPr>
        <w:pStyle w:val="ASN1Code"/>
        <w:ind w:left="680"/>
      </w:pPr>
      <w:r w:rsidRPr="00432122">
        <w:t>void sendIsComposingEvent(boolean status)</w:t>
      </w:r>
    </w:p>
    <w:p w:rsidR="003B607B" w:rsidRPr="00432122" w:rsidRDefault="003B607B" w:rsidP="003B607B">
      <w:pPr>
        <w:pStyle w:val="ASN1Code"/>
        <w:ind w:left="680"/>
      </w:pPr>
    </w:p>
    <w:p w:rsidR="00E3417A" w:rsidRPr="00432122" w:rsidRDefault="00E3417A" w:rsidP="003B607B">
      <w:pPr>
        <w:pStyle w:val="ListBullet1"/>
        <w:rPr>
          <w:rFonts w:cs="Arial"/>
        </w:rPr>
      </w:pPr>
      <w:r w:rsidRPr="00432122">
        <w:rPr>
          <w:rFonts w:cs="Arial"/>
        </w:rPr>
        <w:t>Method: adds participants to a group chat.</w:t>
      </w:r>
    </w:p>
    <w:p w:rsidR="00E3417A" w:rsidRPr="00432122" w:rsidRDefault="00E3417A" w:rsidP="003B607B">
      <w:pPr>
        <w:pStyle w:val="ASN1Code"/>
        <w:ind w:left="680"/>
      </w:pPr>
      <w:r w:rsidRPr="00432122">
        <w:lastRenderedPageBreak/>
        <w:t>void addParticipants(Set&lt;String&gt; participants)</w:t>
      </w:r>
    </w:p>
    <w:p w:rsidR="003B607B" w:rsidRPr="00432122" w:rsidRDefault="003B607B" w:rsidP="003B607B">
      <w:pPr>
        <w:pStyle w:val="ASN1Code"/>
        <w:ind w:left="680"/>
      </w:pPr>
    </w:p>
    <w:p w:rsidR="00E3417A" w:rsidRPr="00432122" w:rsidRDefault="00E3417A" w:rsidP="003B607B">
      <w:pPr>
        <w:pStyle w:val="ListBullet1"/>
      </w:pPr>
      <w:r w:rsidRPr="00432122">
        <w:t>Method: returns the max</w:t>
      </w:r>
      <w:r w:rsidR="00432122">
        <w:t>imum</w:t>
      </w:r>
      <w:r w:rsidRPr="00432122">
        <w:t xml:space="preserve"> number of participants for a group chat from the group chat info subscription (this value overrides the provisioning parameter).</w:t>
      </w:r>
    </w:p>
    <w:p w:rsidR="00E3417A" w:rsidRPr="00432122" w:rsidRDefault="00E3417A" w:rsidP="003B607B">
      <w:pPr>
        <w:pStyle w:val="ASN1Code"/>
        <w:ind w:left="680"/>
      </w:pPr>
      <w:r w:rsidRPr="00432122">
        <w:t>int getMaxParticipants()</w:t>
      </w:r>
    </w:p>
    <w:p w:rsidR="003B607B" w:rsidRPr="00432122" w:rsidRDefault="003B607B" w:rsidP="003B607B">
      <w:pPr>
        <w:pStyle w:val="ASN1Code"/>
        <w:ind w:left="680"/>
      </w:pPr>
    </w:p>
    <w:p w:rsidR="00E3417A" w:rsidRPr="00432122" w:rsidRDefault="00E3417A" w:rsidP="003B607B">
      <w:pPr>
        <w:pStyle w:val="ListBullet1"/>
      </w:pPr>
      <w:r w:rsidRPr="00432122">
        <w:t xml:space="preserve">Method: quits </w:t>
      </w:r>
      <w:r w:rsidRPr="00432122">
        <w:rPr>
          <w:rFonts w:eastAsia="Malgun Gothic"/>
          <w:lang w:eastAsia="ko-KR"/>
        </w:rPr>
        <w:t xml:space="preserve">a </w:t>
      </w:r>
      <w:r w:rsidRPr="00432122">
        <w:t>group chat conversation. The conversation will continue between other participants if there are enough participants.</w:t>
      </w:r>
    </w:p>
    <w:p w:rsidR="00E3417A" w:rsidRPr="00432122" w:rsidRDefault="00E3417A" w:rsidP="003B607B">
      <w:pPr>
        <w:pStyle w:val="ASN1Code"/>
        <w:ind w:left="680"/>
      </w:pPr>
      <w:r w:rsidRPr="00432122">
        <w:t>void quitConversation()</w:t>
      </w:r>
    </w:p>
    <w:p w:rsidR="003B607B" w:rsidRPr="00432122" w:rsidRDefault="003B607B" w:rsidP="003B607B">
      <w:pPr>
        <w:pStyle w:val="ASN1Code"/>
        <w:ind w:left="680"/>
      </w:pPr>
    </w:p>
    <w:p w:rsidR="00E3417A" w:rsidRPr="00432122" w:rsidRDefault="00E3417A" w:rsidP="003B607B">
      <w:pPr>
        <w:pStyle w:val="ListBullet1"/>
      </w:pPr>
      <w:r w:rsidRPr="00432122">
        <w:t>Method: deletes particular chat message(s).</w:t>
      </w:r>
    </w:p>
    <w:p w:rsidR="00E3417A" w:rsidRPr="00432122" w:rsidRDefault="00E3417A" w:rsidP="003B607B">
      <w:pPr>
        <w:pStyle w:val="ASN1Code"/>
        <w:ind w:left="680"/>
      </w:pPr>
      <w:r w:rsidRPr="00432122">
        <w:t>void deleteMessages(Set&lt;String&gt; messageIds)</w:t>
      </w:r>
    </w:p>
    <w:p w:rsidR="003B607B" w:rsidRPr="00432122" w:rsidRDefault="003B607B" w:rsidP="003B607B">
      <w:pPr>
        <w:pStyle w:val="ASN1Code"/>
        <w:ind w:left="680"/>
      </w:pPr>
    </w:p>
    <w:p w:rsidR="00E3417A" w:rsidRPr="00432122" w:rsidRDefault="00E3417A" w:rsidP="003B607B">
      <w:pPr>
        <w:pStyle w:val="ListBullet1"/>
        <w:rPr>
          <w:rFonts w:cs="Arial"/>
        </w:rPr>
      </w:pPr>
      <w:r w:rsidRPr="00432122">
        <w:rPr>
          <w:rFonts w:cs="Arial"/>
        </w:rPr>
        <w:t>Method: adds a listener on chat events.</w:t>
      </w:r>
    </w:p>
    <w:p w:rsidR="00E3417A" w:rsidRPr="00432122" w:rsidRDefault="00E3417A" w:rsidP="003B607B">
      <w:pPr>
        <w:pStyle w:val="ASN1Code"/>
        <w:ind w:left="680"/>
      </w:pPr>
      <w:r w:rsidRPr="00432122">
        <w:t>void addEventListener(IGroupChatListener listener)</w:t>
      </w:r>
    </w:p>
    <w:p w:rsidR="003B607B" w:rsidRPr="00432122" w:rsidRDefault="003B607B" w:rsidP="003B607B">
      <w:pPr>
        <w:pStyle w:val="ASN1Code"/>
        <w:ind w:left="680"/>
      </w:pPr>
    </w:p>
    <w:p w:rsidR="00E3417A" w:rsidRPr="00432122" w:rsidRDefault="00E3417A" w:rsidP="003B607B">
      <w:pPr>
        <w:pStyle w:val="ListBullet1"/>
        <w:rPr>
          <w:rFonts w:ascii="Courier New" w:hAnsi="Courier New" w:cs="Courier New"/>
        </w:rPr>
      </w:pPr>
      <w:r w:rsidRPr="00432122">
        <w:rPr>
          <w:rFonts w:cs="Arial"/>
        </w:rPr>
        <w:t>Method: removes a listener on chat events.</w:t>
      </w:r>
    </w:p>
    <w:p w:rsidR="00E3417A" w:rsidRPr="00432122" w:rsidRDefault="00E3417A" w:rsidP="003B607B">
      <w:pPr>
        <w:pStyle w:val="ASN1Code"/>
        <w:ind w:left="680"/>
      </w:pPr>
      <w:r w:rsidRPr="00432122">
        <w:t>void removeEventListener(IGroupChatListener listener)</w:t>
      </w:r>
    </w:p>
    <w:p w:rsidR="00E3417A" w:rsidRPr="00432122" w:rsidRDefault="00E3417A" w:rsidP="003B607B">
      <w:pPr>
        <w:pStyle w:val="ASN1Code"/>
        <w:ind w:left="680"/>
      </w:pPr>
    </w:p>
    <w:p w:rsidR="00E3417A" w:rsidRPr="00432122" w:rsidRDefault="00E3417A" w:rsidP="003B607B">
      <w:r w:rsidRPr="00432122">
        <w:t xml:space="preserve">Class </w:t>
      </w:r>
      <w:r w:rsidRPr="00432122">
        <w:rPr>
          <w:b/>
        </w:rPr>
        <w:t>IGroupChatListener</w:t>
      </w:r>
      <w:r w:rsidRPr="00432122">
        <w:t>:</w:t>
      </w:r>
    </w:p>
    <w:p w:rsidR="00E3417A" w:rsidRPr="00432122" w:rsidRDefault="00E3417A" w:rsidP="003B607B">
      <w:pPr>
        <w:pStyle w:val="ListContinue1"/>
      </w:pPr>
      <w:r w:rsidRPr="00432122">
        <w:t>This class offers callback methods on group chat events.</w:t>
      </w:r>
    </w:p>
    <w:p w:rsidR="00E3417A" w:rsidRPr="00432122" w:rsidRDefault="00E3417A" w:rsidP="003B607B">
      <w:pPr>
        <w:pStyle w:val="ListBullet1"/>
      </w:pPr>
      <w:r w:rsidRPr="00432122">
        <w:t>Method: callback called when the session is well established and messages may be exchanged with the group of participants.</w:t>
      </w:r>
    </w:p>
    <w:p w:rsidR="00E3417A" w:rsidRPr="00432122" w:rsidRDefault="00E3417A" w:rsidP="003B607B">
      <w:pPr>
        <w:pStyle w:val="ASN1Code"/>
        <w:ind w:left="680"/>
      </w:pPr>
      <w:r w:rsidRPr="00432122">
        <w:t>void onSessionStarted()</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new message has been received</w:t>
      </w:r>
    </w:p>
    <w:p w:rsidR="00E3417A" w:rsidRPr="00432122" w:rsidRDefault="00E3417A" w:rsidP="003B607B">
      <w:pPr>
        <w:pStyle w:val="ASN1Code"/>
        <w:ind w:left="680"/>
      </w:pPr>
      <w:r w:rsidRPr="00432122">
        <w:t>void onNewMessage(ChatMessage message)</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message has failed to be delivered to the remote.</w:t>
      </w:r>
    </w:p>
    <w:p w:rsidR="00E3417A" w:rsidRPr="00432122" w:rsidRDefault="00E3417A" w:rsidP="003B607B">
      <w:pPr>
        <w:pStyle w:val="ASN1Code"/>
        <w:ind w:left="680"/>
      </w:pPr>
      <w:r w:rsidRPr="00432122">
        <w:t>void onReportMessageFailed(String msgId)</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a “is-composing” event has been received. If the remote is typing a message the status is set to true, else it is false.</w:t>
      </w:r>
    </w:p>
    <w:p w:rsidR="00E3417A" w:rsidRPr="00432122" w:rsidRDefault="00E3417A" w:rsidP="003B607B">
      <w:pPr>
        <w:pStyle w:val="ASN1Code"/>
        <w:ind w:left="680"/>
      </w:pPr>
      <w:r w:rsidRPr="00432122">
        <w:t>void onComposingEvent(String contact, boolean status)</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the session is terminated. The reason may be: TERMINATED_BY_USER, TERMINATED_BY_REMOTE or any other reason.</w:t>
      </w:r>
    </w:p>
    <w:p w:rsidR="00E3417A" w:rsidRPr="00432122" w:rsidRDefault="00E3417A" w:rsidP="003B607B">
      <w:pPr>
        <w:pStyle w:val="ASN1Code"/>
        <w:ind w:left="680"/>
      </w:pPr>
      <w:r w:rsidRPr="00432122">
        <w:t>void onSessionTerminated(int reason)</w:t>
      </w:r>
    </w:p>
    <w:p w:rsidR="003B607B" w:rsidRPr="00432122" w:rsidRDefault="003B607B" w:rsidP="003B607B">
      <w:pPr>
        <w:pStyle w:val="ASN1Code"/>
        <w:ind w:left="680"/>
      </w:pPr>
    </w:p>
    <w:p w:rsidR="00E3417A" w:rsidRPr="00432122" w:rsidRDefault="00E3417A" w:rsidP="003B607B">
      <w:pPr>
        <w:pStyle w:val="ListBullet1"/>
      </w:pPr>
      <w:r w:rsidRPr="00432122">
        <w:t>Method: callback called when the session has failed.</w:t>
      </w:r>
    </w:p>
    <w:p w:rsidR="00E3417A" w:rsidRPr="00432122" w:rsidRDefault="00E3417A" w:rsidP="003B607B">
      <w:pPr>
        <w:pStyle w:val="ASN1Code"/>
        <w:ind w:left="680"/>
      </w:pPr>
      <w:r w:rsidRPr="00432122">
        <w:t>void onSessionError(int reason)</w:t>
      </w:r>
    </w:p>
    <w:p w:rsidR="003B607B" w:rsidRPr="00432122" w:rsidRDefault="003B607B" w:rsidP="003B607B">
      <w:pPr>
        <w:pStyle w:val="ASN1Code"/>
        <w:ind w:left="680"/>
      </w:pPr>
    </w:p>
    <w:p w:rsidR="00E3417A" w:rsidRPr="00432122" w:rsidRDefault="00E3417A" w:rsidP="003B607B">
      <w:pPr>
        <w:pStyle w:val="ListBullet1"/>
        <w:rPr>
          <w:rFonts w:ascii="Courier New" w:hAnsi="Courier New" w:cs="Courier New"/>
        </w:rPr>
      </w:pPr>
      <w:r w:rsidRPr="00432122">
        <w:t>Method: callback called when a new participant has joined the group chat.</w:t>
      </w:r>
    </w:p>
    <w:p w:rsidR="00E3417A" w:rsidRPr="00432122" w:rsidRDefault="00E3417A" w:rsidP="003B607B">
      <w:pPr>
        <w:pStyle w:val="ASN1Code"/>
        <w:ind w:left="680"/>
      </w:pPr>
      <w:r w:rsidRPr="00432122">
        <w:t>void onParticipantJoined(String contact, String contactDisplayname)</w:t>
      </w:r>
    </w:p>
    <w:p w:rsidR="003B607B" w:rsidRPr="00432122" w:rsidRDefault="003B607B" w:rsidP="003B607B">
      <w:pPr>
        <w:pStyle w:val="ASN1Code"/>
        <w:ind w:left="680"/>
      </w:pPr>
    </w:p>
    <w:p w:rsidR="00E3417A" w:rsidRPr="00432122" w:rsidRDefault="00E3417A" w:rsidP="003B607B">
      <w:pPr>
        <w:pStyle w:val="ListBullet1"/>
        <w:rPr>
          <w:rFonts w:ascii="Courier New" w:hAnsi="Courier New" w:cs="Courier New"/>
        </w:rPr>
      </w:pPr>
      <w:r w:rsidRPr="00432122">
        <w:t>Method: callback called when a participant has left voluntary the group chat.</w:t>
      </w:r>
    </w:p>
    <w:p w:rsidR="00E3417A" w:rsidRPr="00432122" w:rsidRDefault="00E3417A" w:rsidP="003B607B">
      <w:pPr>
        <w:pStyle w:val="ASN1Code"/>
        <w:ind w:left="680"/>
      </w:pPr>
      <w:r w:rsidRPr="00432122">
        <w:t>void onParticipantLeft(String contact)</w:t>
      </w:r>
    </w:p>
    <w:p w:rsidR="003B607B" w:rsidRPr="00432122" w:rsidRDefault="003B607B" w:rsidP="003B607B">
      <w:pPr>
        <w:pStyle w:val="ASN1Code"/>
        <w:ind w:left="680"/>
      </w:pPr>
    </w:p>
    <w:p w:rsidR="00E3417A" w:rsidRPr="00432122" w:rsidRDefault="00E3417A" w:rsidP="003B607B">
      <w:pPr>
        <w:pStyle w:val="ListBullet1"/>
        <w:rPr>
          <w:rFonts w:ascii="Courier New" w:hAnsi="Courier New" w:cs="Courier New"/>
        </w:rPr>
      </w:pPr>
      <w:r w:rsidRPr="00432122">
        <w:t>Method: callback called when a participant is disconnected from the group chat.</w:t>
      </w:r>
    </w:p>
    <w:p w:rsidR="00E3417A" w:rsidRPr="00432122" w:rsidRDefault="00E3417A" w:rsidP="003B607B">
      <w:pPr>
        <w:pStyle w:val="ASN1Code"/>
        <w:ind w:left="680"/>
      </w:pPr>
      <w:r w:rsidRPr="00432122">
        <w:t>void onParticipantDisconnected(String contact)</w:t>
      </w:r>
    </w:p>
    <w:p w:rsidR="00E3417A" w:rsidRPr="00432122" w:rsidRDefault="00E3417A" w:rsidP="003B607B">
      <w:pPr>
        <w:pStyle w:val="ASN1Code"/>
        <w:ind w:left="680"/>
      </w:pPr>
    </w:p>
    <w:p w:rsidR="00E3417A" w:rsidRPr="00432122" w:rsidRDefault="00E3417A" w:rsidP="00FD7FA7">
      <w:r w:rsidRPr="00432122">
        <w:t xml:space="preserve">Class </w:t>
      </w:r>
      <w:r w:rsidRPr="00432122">
        <w:rPr>
          <w:b/>
        </w:rPr>
        <w:t>ChatServiceConfiguration</w:t>
      </w:r>
      <w:r w:rsidRPr="00432122">
        <w:t>:</w:t>
      </w:r>
    </w:p>
    <w:p w:rsidR="00E3417A" w:rsidRPr="00432122" w:rsidRDefault="00E3417A" w:rsidP="00FD7FA7">
      <w:pPr>
        <w:pStyle w:val="ListContinue1"/>
        <w:rPr>
          <w:rFonts w:eastAsia="Malgun Gothic"/>
          <w:lang w:eastAsia="ko-KR"/>
        </w:rPr>
      </w:pPr>
      <w:r w:rsidRPr="00432122">
        <w:t>This class represents the particular configuration of IM Service.</w:t>
      </w:r>
    </w:p>
    <w:p w:rsidR="00E3417A" w:rsidRPr="00432122" w:rsidRDefault="00E3417A" w:rsidP="00FD7FA7">
      <w:pPr>
        <w:pStyle w:val="ListBullet1"/>
      </w:pPr>
      <w:r w:rsidRPr="00432122">
        <w:t>Method: returns the “imCapAlwaysOn” configuration. True if Store and Forward capability is supported, False if no Store &amp; Forward capability.</w:t>
      </w:r>
    </w:p>
    <w:p w:rsidR="00E3417A" w:rsidRPr="00432122" w:rsidRDefault="00E3417A" w:rsidP="00FD7FA7">
      <w:pPr>
        <w:pStyle w:val="ASN1Code"/>
        <w:ind w:left="680"/>
      </w:pPr>
      <w:r w:rsidRPr="00432122">
        <w:t>boolean isImCapAlwaysOn()</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the “imWarnSF” configuration. True if user should be informed when sending message to offline user. False if user should not be informed when sending message to offline user. This should be used with imCapAlwaysOn.</w:t>
      </w:r>
    </w:p>
    <w:p w:rsidR="00E3417A" w:rsidRPr="00432122" w:rsidRDefault="00E3417A" w:rsidP="00FD7FA7">
      <w:pPr>
        <w:pStyle w:val="ASN1Code"/>
        <w:ind w:left="680"/>
      </w:pPr>
      <w:r w:rsidRPr="00432122">
        <w:t>boolean isImWarnSf()</w:t>
      </w:r>
    </w:p>
    <w:p w:rsidR="00FD7FA7" w:rsidRPr="00432122" w:rsidRDefault="00FD7FA7" w:rsidP="00FD7FA7">
      <w:pPr>
        <w:pStyle w:val="ASN1Code"/>
        <w:ind w:left="680"/>
      </w:pPr>
    </w:p>
    <w:p w:rsidR="00E3417A" w:rsidRPr="00432122" w:rsidRDefault="00E3417A" w:rsidP="00FD7FA7">
      <w:pPr>
        <w:pStyle w:val="ListBullet1"/>
        <w:rPr>
          <w:rFonts w:ascii="Courier New" w:hAnsi="Courier New" w:cs="Courier New"/>
        </w:rPr>
      </w:pPr>
      <w:r w:rsidRPr="00432122">
        <w:rPr>
          <w:lang w:eastAsia="en-US"/>
        </w:rPr>
        <w:t>Method: returns the time after inactive chat session could be closed.</w:t>
      </w:r>
    </w:p>
    <w:p w:rsidR="00E3417A" w:rsidRPr="00432122" w:rsidRDefault="00E3417A" w:rsidP="00FD7FA7">
      <w:pPr>
        <w:pStyle w:val="ASN1Code"/>
        <w:ind w:left="680"/>
      </w:pPr>
      <w:r w:rsidRPr="00432122">
        <w:t>int getChatSessionTimeout()</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maximum participants in group chat session.</w:t>
      </w:r>
    </w:p>
    <w:p w:rsidR="00E3417A" w:rsidRPr="00432122" w:rsidRDefault="00E3417A" w:rsidP="00FD7FA7">
      <w:pPr>
        <w:pStyle w:val="ASN1Code"/>
        <w:ind w:left="680"/>
      </w:pPr>
      <w:r w:rsidRPr="00432122">
        <w:t>int getGroupChatMaxParticipantsNumber()</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 maximum single chat message’s length can have</w:t>
      </w:r>
    </w:p>
    <w:p w:rsidR="00E3417A" w:rsidRPr="00432122" w:rsidRDefault="00E3417A" w:rsidP="00FD7FA7">
      <w:pPr>
        <w:pStyle w:val="ASN1Code"/>
        <w:ind w:left="680"/>
      </w:pPr>
      <w:r w:rsidRPr="00432122">
        <w:t>long getSingleChatMessageMaxLength()</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the maximum single group chat message’s length can have</w:t>
      </w:r>
    </w:p>
    <w:p w:rsidR="00E3417A" w:rsidRPr="00432122" w:rsidRDefault="00E3417A" w:rsidP="00FD7FA7">
      <w:pPr>
        <w:pStyle w:val="ASN1Code"/>
        <w:ind w:left="680"/>
      </w:pPr>
      <w:r w:rsidRPr="00432122">
        <w:t>long getGroupChatMessageMaxLength()</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the max number of simultaneous single chats.</w:t>
      </w:r>
    </w:p>
    <w:p w:rsidR="00E3417A" w:rsidRPr="00432122" w:rsidRDefault="00E3417A" w:rsidP="00FD7FA7">
      <w:pPr>
        <w:pStyle w:val="ASN1Code"/>
        <w:ind w:left="680"/>
      </w:pPr>
      <w:r w:rsidRPr="00432122">
        <w:t>int getMaxSingleChats()</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the max number of simultaneous group chats.</w:t>
      </w:r>
    </w:p>
    <w:p w:rsidR="00E3417A" w:rsidRPr="00432122" w:rsidRDefault="00E3417A" w:rsidP="00FD7FA7">
      <w:pPr>
        <w:pStyle w:val="ASN1Code"/>
        <w:ind w:left="680"/>
      </w:pPr>
      <w:r w:rsidRPr="00432122">
        <w:t>int getMaxGroupChats()</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 xml:space="preserve">Method: returns the </w:t>
      </w:r>
      <w:r w:rsidRPr="00432122">
        <w:rPr>
          <w:rFonts w:cs="Arial"/>
        </w:rPr>
        <w:t xml:space="preserve">SMS </w:t>
      </w:r>
      <w:r w:rsidR="00432122" w:rsidRPr="00432122">
        <w:rPr>
          <w:rFonts w:cs="Arial"/>
        </w:rPr>
        <w:t>fall-back</w:t>
      </w:r>
      <w:r w:rsidRPr="00432122">
        <w:rPr>
          <w:rFonts w:cs="Arial"/>
        </w:rPr>
        <w:t xml:space="preserve"> </w:t>
      </w:r>
      <w:r w:rsidRPr="00432122">
        <w:rPr>
          <w:lang w:eastAsia="en-US"/>
        </w:rPr>
        <w:t xml:space="preserve">configuration. True if SMS </w:t>
      </w:r>
      <w:r w:rsidR="00432122" w:rsidRPr="00432122">
        <w:rPr>
          <w:lang w:eastAsia="en-US"/>
        </w:rPr>
        <w:t>fall-back</w:t>
      </w:r>
      <w:r w:rsidRPr="00432122">
        <w:rPr>
          <w:lang w:eastAsia="en-US"/>
        </w:rPr>
        <w:t xml:space="preserve"> procedure activated, else returns False.</w:t>
      </w:r>
    </w:p>
    <w:p w:rsidR="00E3417A" w:rsidRPr="00432122" w:rsidRDefault="00E3417A" w:rsidP="00FD7FA7">
      <w:pPr>
        <w:pStyle w:val="ASN1Code"/>
        <w:ind w:left="680"/>
      </w:pPr>
      <w:r w:rsidRPr="00432122">
        <w:lastRenderedPageBreak/>
        <w:t>boolean isSmsFallback()</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True if auto accept mode activated for chat, else returns False.</w:t>
      </w:r>
    </w:p>
    <w:p w:rsidR="00E3417A" w:rsidRPr="00432122" w:rsidRDefault="00E3417A" w:rsidP="00FD7FA7">
      <w:pPr>
        <w:pStyle w:val="ASN1Code"/>
        <w:ind w:left="680"/>
      </w:pPr>
      <w:r w:rsidRPr="00432122">
        <w:t>boolean isChatAutoAcceptMode()</w:t>
      </w:r>
    </w:p>
    <w:p w:rsidR="00FD7FA7" w:rsidRPr="00432122" w:rsidRDefault="00FD7FA7" w:rsidP="00FD7FA7">
      <w:pPr>
        <w:pStyle w:val="ASN1Code"/>
        <w:ind w:left="680"/>
      </w:pPr>
    </w:p>
    <w:p w:rsidR="00E3417A" w:rsidRPr="00432122" w:rsidRDefault="00E3417A" w:rsidP="00FD7FA7">
      <w:pPr>
        <w:pStyle w:val="ListBullet1"/>
        <w:rPr>
          <w:lang w:eastAsia="en-US"/>
        </w:rPr>
      </w:pPr>
      <w:r w:rsidRPr="00432122">
        <w:rPr>
          <w:lang w:eastAsia="en-US"/>
        </w:rPr>
        <w:t>Method: returns True if auto accept mode activated for group chat, else returns False.</w:t>
      </w:r>
    </w:p>
    <w:p w:rsidR="00E3417A" w:rsidRPr="00432122" w:rsidRDefault="00E3417A" w:rsidP="00FD7FA7">
      <w:pPr>
        <w:pStyle w:val="ASN1Code"/>
        <w:ind w:left="680"/>
      </w:pPr>
      <w:r w:rsidRPr="00432122">
        <w:t>boolean isGroupChatAutoAcceptMode()</w:t>
      </w:r>
    </w:p>
    <w:p w:rsidR="00E3417A" w:rsidRPr="00432122" w:rsidRDefault="00E3417A" w:rsidP="00FD7FA7">
      <w:pPr>
        <w:pStyle w:val="ListBullet1"/>
        <w:rPr>
          <w:lang w:eastAsia="en-US"/>
        </w:rPr>
      </w:pPr>
      <w:r w:rsidRPr="00432122">
        <w:rPr>
          <w:lang w:eastAsia="en-US"/>
        </w:rPr>
        <w:t>Method: activates or deactivates the displayed delivery report on received chat messages.</w:t>
      </w:r>
    </w:p>
    <w:p w:rsidR="00E3417A" w:rsidRPr="00432122" w:rsidRDefault="00E3417A" w:rsidP="00FD7FA7">
      <w:pPr>
        <w:pStyle w:val="ASN1Code"/>
        <w:ind w:left="680"/>
      </w:pPr>
      <w:r w:rsidRPr="00432122">
        <w:t>void setDisplayedDeliveryReport(boolean state)</w:t>
      </w:r>
    </w:p>
    <w:p w:rsidR="00E3417A" w:rsidRPr="00432122" w:rsidRDefault="00E3417A" w:rsidP="00FD7FA7">
      <w:pPr>
        <w:pStyle w:val="ASN1Code"/>
        <w:ind w:left="680"/>
      </w:pPr>
    </w:p>
    <w:p w:rsidR="00E3417A" w:rsidRPr="00432122" w:rsidRDefault="00E3417A" w:rsidP="00E3417A">
      <w:pPr>
        <w:pStyle w:val="Titre4"/>
        <w:keepLines w:val="0"/>
        <w:tabs>
          <w:tab w:val="clear" w:pos="1077"/>
          <w:tab w:val="num" w:pos="862"/>
        </w:tabs>
        <w:spacing w:before="0" w:after="220" w:line="240" w:lineRule="auto"/>
        <w:ind w:left="864" w:hanging="864"/>
      </w:pPr>
      <w:r w:rsidRPr="00432122">
        <w:t>Intents</w:t>
      </w:r>
    </w:p>
    <w:p w:rsidR="00E3417A" w:rsidRPr="00432122" w:rsidRDefault="00E3417A" w:rsidP="00FD7FA7">
      <w:pPr>
        <w:pStyle w:val="ListBullet1"/>
      </w:pPr>
      <w:r w:rsidRPr="00432122">
        <w:t>Intent broadcasted when a new chat conversation has been received. This Intent contains the following extras:</w:t>
      </w:r>
    </w:p>
    <w:p w:rsidR="00E3417A" w:rsidRPr="00432122" w:rsidRDefault="00E3417A" w:rsidP="00FD7FA7">
      <w:pPr>
        <w:pStyle w:val="Listepuces2"/>
      </w:pPr>
      <w:r w:rsidRPr="00432122">
        <w:t>“contact”: MSISDN of the contact sending the invitation.</w:t>
      </w:r>
    </w:p>
    <w:p w:rsidR="00E3417A" w:rsidRPr="00432122" w:rsidRDefault="00E3417A" w:rsidP="00FD7FA7">
      <w:pPr>
        <w:pStyle w:val="Listepuces2"/>
      </w:pPr>
      <w:r w:rsidRPr="00432122">
        <w:t>“contactDisplayname”: display name of the contact sending the invitation (extracted from the SIP address).</w:t>
      </w:r>
    </w:p>
    <w:p w:rsidR="00E3417A" w:rsidRPr="00432122" w:rsidRDefault="00E3417A" w:rsidP="00FD7FA7">
      <w:pPr>
        <w:pStyle w:val="Listepuces2"/>
      </w:pPr>
      <w:r w:rsidRPr="00432122">
        <w:t>“chatId”: unique ID of the single chat conversation.</w:t>
      </w:r>
    </w:p>
    <w:p w:rsidR="00E3417A" w:rsidRPr="00432122" w:rsidRDefault="00E3417A" w:rsidP="00FD7FA7">
      <w:pPr>
        <w:pStyle w:val="Listepuces2"/>
      </w:pPr>
      <w:r w:rsidRPr="00432122">
        <w:t xml:space="preserve"> “firstMessage”: first chat message in the new conversation (parc</w:t>
      </w:r>
      <w:r w:rsidR="00447BAC" w:rsidRPr="00432122">
        <w:t>e</w:t>
      </w:r>
      <w:r w:rsidRPr="00432122">
        <w:t>able object).</w:t>
      </w:r>
    </w:p>
    <w:p w:rsidR="00E3417A" w:rsidRPr="00432122" w:rsidRDefault="00E3417A" w:rsidP="00FD7FA7">
      <w:pPr>
        <w:pStyle w:val="ASN1Code"/>
        <w:ind w:left="680"/>
      </w:pPr>
      <w:r w:rsidRPr="00432122">
        <w:t>org.gsma.joyn.chat.CHAT_INVITATION</w:t>
      </w:r>
    </w:p>
    <w:p w:rsidR="00FD7FA7" w:rsidRPr="00432122" w:rsidRDefault="00FD7FA7" w:rsidP="00FD7FA7">
      <w:pPr>
        <w:pStyle w:val="ASN1Code"/>
        <w:ind w:left="680"/>
      </w:pPr>
    </w:p>
    <w:p w:rsidR="00E3417A" w:rsidRPr="00432122" w:rsidRDefault="00E3417A" w:rsidP="00FD7FA7">
      <w:pPr>
        <w:pStyle w:val="ListBullet1"/>
      </w:pPr>
      <w:r w:rsidRPr="00432122">
        <w:t>Intent broadcasted when a new group chat invitation has been received. This Intent contains the following extras:</w:t>
      </w:r>
    </w:p>
    <w:p w:rsidR="00E3417A" w:rsidRPr="00432122" w:rsidRDefault="00E3417A" w:rsidP="00FD7FA7">
      <w:pPr>
        <w:pStyle w:val="Listepuces2"/>
      </w:pPr>
      <w:r w:rsidRPr="00432122">
        <w:t>“contact”: MSISDN of the contact sending the invitation.</w:t>
      </w:r>
    </w:p>
    <w:p w:rsidR="00E3417A" w:rsidRPr="00432122" w:rsidRDefault="00E3417A" w:rsidP="00FD7FA7">
      <w:pPr>
        <w:pStyle w:val="Listepuces2"/>
      </w:pPr>
      <w:r w:rsidRPr="00432122">
        <w:t>“contactDisplayname”: display name of the contact sending the invitation (extracted from the SIP address).</w:t>
      </w:r>
    </w:p>
    <w:p w:rsidR="00E3417A" w:rsidRPr="00432122" w:rsidRDefault="00E3417A" w:rsidP="00FD7FA7">
      <w:pPr>
        <w:pStyle w:val="Listepuces2"/>
      </w:pPr>
      <w:r w:rsidRPr="00432122">
        <w:t>“chatId”: unique ID of the group chat conversation.</w:t>
      </w:r>
    </w:p>
    <w:p w:rsidR="00E3417A" w:rsidRPr="00432122" w:rsidRDefault="00E3417A" w:rsidP="00FD7FA7">
      <w:pPr>
        <w:pStyle w:val="Listepuces2"/>
      </w:pPr>
      <w:r w:rsidRPr="00432122">
        <w:t>“subject”: subject of the group chat (optional).</w:t>
      </w:r>
    </w:p>
    <w:p w:rsidR="00E3417A" w:rsidRPr="00432122" w:rsidRDefault="00E3417A" w:rsidP="00FD7FA7">
      <w:pPr>
        <w:pStyle w:val="ASN1Code"/>
        <w:ind w:left="680"/>
      </w:pPr>
      <w:r w:rsidRPr="00432122">
        <w:t>org.gsma.joyn.chat.GROUP_CHAT_INVITATION</w:t>
      </w:r>
    </w:p>
    <w:p w:rsidR="00FD7FA7" w:rsidRPr="00432122" w:rsidRDefault="00FD7FA7" w:rsidP="00FD7FA7">
      <w:pPr>
        <w:pStyle w:val="ASN1Code"/>
        <w:ind w:left="680"/>
      </w:pPr>
    </w:p>
    <w:p w:rsidR="00E3417A" w:rsidRPr="00432122" w:rsidRDefault="00E3417A" w:rsidP="00E3417A">
      <w:pPr>
        <w:pStyle w:val="Titre4"/>
        <w:keepLines w:val="0"/>
        <w:tabs>
          <w:tab w:val="clear" w:pos="1077"/>
          <w:tab w:val="num" w:pos="862"/>
        </w:tabs>
        <w:spacing w:before="0" w:after="220" w:line="240" w:lineRule="auto"/>
        <w:ind w:left="864" w:hanging="864"/>
      </w:pPr>
      <w:r w:rsidRPr="00432122">
        <w:t>Content Providers</w:t>
      </w:r>
    </w:p>
    <w:p w:rsidR="00E3417A" w:rsidRPr="00432122" w:rsidRDefault="00E3417A" w:rsidP="00FD7FA7">
      <w:pPr>
        <w:rPr>
          <w:lang w:eastAsia="en-US"/>
        </w:rPr>
      </w:pPr>
      <w:r w:rsidRPr="00432122">
        <w:rPr>
          <w:lang w:eastAsia="en-US"/>
        </w:rPr>
        <w:t>A content provider is used to store the chat history persistently. There is one entry per chat message.</w:t>
      </w:r>
    </w:p>
    <w:p w:rsidR="00E3417A" w:rsidRPr="00432122" w:rsidRDefault="00E3417A" w:rsidP="00FD7FA7">
      <w:pPr>
        <w:rPr>
          <w:lang w:eastAsia="en-US"/>
        </w:rPr>
      </w:pPr>
      <w:r w:rsidRPr="00432122">
        <w:rPr>
          <w:lang w:eastAsia="en-US"/>
        </w:rPr>
        <w:t>The content provider has the following columns:</w:t>
      </w:r>
    </w:p>
    <w:p w:rsidR="00E3417A" w:rsidRPr="00432122" w:rsidRDefault="00E3417A" w:rsidP="00FD7FA7">
      <w:pPr>
        <w:pStyle w:val="ListBullet1"/>
      </w:pPr>
      <w:r w:rsidRPr="00432122">
        <w:t>CHAT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1"/>
        <w:gridCol w:w="2689"/>
        <w:gridCol w:w="851"/>
        <w:gridCol w:w="4314"/>
      </w:tblGrid>
      <w:tr w:rsidR="00563F7C" w:rsidRPr="00432122" w:rsidTr="00563F7C">
        <w:trPr>
          <w:cantSplit/>
          <w:tblHeader/>
        </w:trPr>
        <w:tc>
          <w:tcPr>
            <w:tcW w:w="571" w:type="dxa"/>
            <w:shd w:val="clear" w:color="auto" w:fill="DE002B"/>
          </w:tcPr>
          <w:p w:rsidR="00FD7FA7" w:rsidRPr="00432122" w:rsidRDefault="00FD7FA7" w:rsidP="00FD7FA7">
            <w:pPr>
              <w:pStyle w:val="TableHeader"/>
              <w:rPr>
                <w:lang w:val="en-GB"/>
              </w:rPr>
            </w:pPr>
            <w:r w:rsidRPr="00432122">
              <w:rPr>
                <w:lang w:val="en-GB"/>
              </w:rPr>
              <w:t>No.</w:t>
            </w:r>
          </w:p>
        </w:tc>
        <w:tc>
          <w:tcPr>
            <w:tcW w:w="2689" w:type="dxa"/>
            <w:shd w:val="clear" w:color="auto" w:fill="DE002B"/>
          </w:tcPr>
          <w:p w:rsidR="00FD7FA7" w:rsidRPr="00432122" w:rsidRDefault="00FD7FA7" w:rsidP="00FD7FA7">
            <w:pPr>
              <w:pStyle w:val="TableHeader"/>
              <w:rPr>
                <w:lang w:val="en-GB"/>
              </w:rPr>
            </w:pPr>
            <w:r w:rsidRPr="00432122">
              <w:rPr>
                <w:lang w:val="en-GB"/>
              </w:rPr>
              <w:t>Data</w:t>
            </w:r>
          </w:p>
        </w:tc>
        <w:tc>
          <w:tcPr>
            <w:tcW w:w="851" w:type="dxa"/>
            <w:shd w:val="clear" w:color="auto" w:fill="DE002B"/>
          </w:tcPr>
          <w:p w:rsidR="00FD7FA7" w:rsidRPr="00432122" w:rsidRDefault="00FD7FA7" w:rsidP="00FD7FA7">
            <w:pPr>
              <w:pStyle w:val="TableHeader"/>
              <w:rPr>
                <w:lang w:val="en-GB"/>
              </w:rPr>
            </w:pPr>
            <w:r w:rsidRPr="00432122">
              <w:rPr>
                <w:lang w:val="en-GB"/>
              </w:rPr>
              <w:t>Data Type</w:t>
            </w:r>
          </w:p>
        </w:tc>
        <w:tc>
          <w:tcPr>
            <w:tcW w:w="4314" w:type="dxa"/>
            <w:shd w:val="clear" w:color="auto" w:fill="DE002B"/>
          </w:tcPr>
          <w:p w:rsidR="00FD7FA7" w:rsidRPr="00432122" w:rsidRDefault="00FD7FA7" w:rsidP="00FD7FA7">
            <w:pPr>
              <w:pStyle w:val="TableHeader"/>
              <w:rPr>
                <w:lang w:val="en-GB"/>
              </w:rPr>
            </w:pPr>
            <w:r w:rsidRPr="00432122">
              <w:rPr>
                <w:lang w:val="en-GB"/>
              </w:rPr>
              <w:t>Description</w:t>
            </w:r>
          </w:p>
        </w:tc>
      </w:tr>
      <w:tr w:rsidR="00563F7C" w:rsidRPr="00432122" w:rsidTr="00563F7C">
        <w:tc>
          <w:tcPr>
            <w:tcW w:w="571" w:type="dxa"/>
          </w:tcPr>
          <w:p w:rsidR="00FD7FA7" w:rsidRPr="00432122" w:rsidRDefault="00FD7FA7" w:rsidP="00FD7FA7">
            <w:pPr>
              <w:pStyle w:val="TableText"/>
            </w:pPr>
            <w:r w:rsidRPr="00432122">
              <w:t>1.</w:t>
            </w:r>
          </w:p>
        </w:tc>
        <w:tc>
          <w:tcPr>
            <w:tcW w:w="2689" w:type="dxa"/>
          </w:tcPr>
          <w:p w:rsidR="00FD7FA7" w:rsidRPr="00432122" w:rsidRDefault="00FD7FA7" w:rsidP="00FD7FA7">
            <w:pPr>
              <w:pStyle w:val="TableText"/>
            </w:pPr>
            <w:r w:rsidRPr="00432122">
              <w:t>CHAT_ID</w:t>
            </w:r>
          </w:p>
        </w:tc>
        <w:tc>
          <w:tcPr>
            <w:tcW w:w="851" w:type="dxa"/>
          </w:tcPr>
          <w:p w:rsidR="00FD7FA7" w:rsidRPr="00432122" w:rsidRDefault="00FD7FA7" w:rsidP="00FD7FA7">
            <w:pPr>
              <w:pStyle w:val="TableText"/>
            </w:pPr>
            <w:r w:rsidRPr="00432122">
              <w:t>String</w:t>
            </w:r>
          </w:p>
        </w:tc>
        <w:tc>
          <w:tcPr>
            <w:tcW w:w="4314" w:type="dxa"/>
          </w:tcPr>
          <w:p w:rsidR="00FD7FA7" w:rsidRPr="00432122" w:rsidRDefault="00FD7FA7" w:rsidP="00FD7FA7">
            <w:pPr>
              <w:pStyle w:val="TableText"/>
            </w:pPr>
            <w:r w:rsidRPr="00432122">
              <w:t>Id for chat room</w:t>
            </w:r>
          </w:p>
        </w:tc>
      </w:tr>
      <w:tr w:rsidR="00563F7C" w:rsidRPr="00432122" w:rsidTr="00563F7C">
        <w:tc>
          <w:tcPr>
            <w:tcW w:w="571" w:type="dxa"/>
          </w:tcPr>
          <w:p w:rsidR="00FD7FA7" w:rsidRPr="00432122" w:rsidRDefault="00FD7FA7" w:rsidP="00FD7FA7">
            <w:pPr>
              <w:pStyle w:val="TableText"/>
            </w:pPr>
            <w:r w:rsidRPr="00432122">
              <w:t>2.</w:t>
            </w:r>
          </w:p>
        </w:tc>
        <w:tc>
          <w:tcPr>
            <w:tcW w:w="2689" w:type="dxa"/>
          </w:tcPr>
          <w:p w:rsidR="00FD7FA7" w:rsidRPr="00432122" w:rsidRDefault="00FD7FA7" w:rsidP="00FD7FA7">
            <w:pPr>
              <w:pStyle w:val="TableText"/>
            </w:pPr>
            <w:r w:rsidRPr="00432122">
              <w:t>IS_GROUP_CHAT</w:t>
            </w:r>
          </w:p>
        </w:tc>
        <w:tc>
          <w:tcPr>
            <w:tcW w:w="851" w:type="dxa"/>
          </w:tcPr>
          <w:p w:rsidR="00FD7FA7" w:rsidRPr="00432122" w:rsidRDefault="00FD7FA7" w:rsidP="00FD7FA7">
            <w:pPr>
              <w:pStyle w:val="TableText"/>
            </w:pPr>
            <w:r w:rsidRPr="00432122">
              <w:t>Integer</w:t>
            </w:r>
          </w:p>
        </w:tc>
        <w:tc>
          <w:tcPr>
            <w:tcW w:w="4314" w:type="dxa"/>
          </w:tcPr>
          <w:p w:rsidR="00FD7FA7" w:rsidRPr="00432122" w:rsidRDefault="00FD7FA7" w:rsidP="00FD7FA7">
            <w:pPr>
              <w:pStyle w:val="TableText"/>
            </w:pPr>
            <w:r w:rsidRPr="00432122">
              <w:t>Type of chat room (SINGLE = 0 or GROUP = 1)</w:t>
            </w:r>
          </w:p>
        </w:tc>
      </w:tr>
      <w:tr w:rsidR="00563F7C" w:rsidRPr="00432122" w:rsidTr="00563F7C">
        <w:tc>
          <w:tcPr>
            <w:tcW w:w="571" w:type="dxa"/>
          </w:tcPr>
          <w:p w:rsidR="00FD7FA7" w:rsidRPr="00432122" w:rsidRDefault="00FD7FA7" w:rsidP="00FD7FA7">
            <w:pPr>
              <w:pStyle w:val="TableText"/>
            </w:pPr>
            <w:r w:rsidRPr="00432122">
              <w:lastRenderedPageBreak/>
              <w:t>3.</w:t>
            </w:r>
          </w:p>
        </w:tc>
        <w:tc>
          <w:tcPr>
            <w:tcW w:w="2689" w:type="dxa"/>
          </w:tcPr>
          <w:p w:rsidR="00FD7FA7" w:rsidRPr="00432122" w:rsidRDefault="00FD7FA7" w:rsidP="00FD7FA7">
            <w:pPr>
              <w:pStyle w:val="TableText"/>
            </w:pPr>
            <w:r w:rsidRPr="00432122">
              <w:t>STATE</w:t>
            </w:r>
          </w:p>
        </w:tc>
        <w:tc>
          <w:tcPr>
            <w:tcW w:w="851" w:type="dxa"/>
          </w:tcPr>
          <w:p w:rsidR="00FD7FA7" w:rsidRPr="00432122" w:rsidRDefault="00FD7FA7" w:rsidP="00FD7FA7">
            <w:pPr>
              <w:pStyle w:val="TableText"/>
            </w:pPr>
            <w:r w:rsidRPr="00432122">
              <w:t>Integer</w:t>
            </w:r>
          </w:p>
        </w:tc>
        <w:tc>
          <w:tcPr>
            <w:tcW w:w="4314" w:type="dxa"/>
          </w:tcPr>
          <w:p w:rsidR="00FD7FA7" w:rsidRPr="00432122" w:rsidRDefault="00FD7FA7" w:rsidP="00FD7FA7">
            <w:pPr>
              <w:pStyle w:val="TableText"/>
            </w:pPr>
            <w:r w:rsidRPr="00432122">
              <w:t>State of chat room (INACTIVE = 0, ACTIVE = 1, CLOSED_BY_USER = 2, FAILED = 3, PENDING</w:t>
            </w:r>
            <w:r w:rsidRPr="00432122">
              <w:rPr>
                <w:rFonts w:cs="Arial"/>
              </w:rPr>
              <w:t xml:space="preserve"> = 4, DECLINED = 5)</w:t>
            </w:r>
          </w:p>
        </w:tc>
      </w:tr>
      <w:tr w:rsidR="00563F7C" w:rsidRPr="00432122" w:rsidTr="00563F7C">
        <w:tc>
          <w:tcPr>
            <w:tcW w:w="571" w:type="dxa"/>
          </w:tcPr>
          <w:p w:rsidR="00FD7FA7" w:rsidRPr="00432122" w:rsidRDefault="00FD7FA7" w:rsidP="00FD7FA7">
            <w:pPr>
              <w:pStyle w:val="TableText"/>
            </w:pPr>
            <w:r w:rsidRPr="00432122">
              <w:t>4.</w:t>
            </w:r>
          </w:p>
        </w:tc>
        <w:tc>
          <w:tcPr>
            <w:tcW w:w="2689" w:type="dxa"/>
          </w:tcPr>
          <w:p w:rsidR="00FD7FA7" w:rsidRPr="00432122" w:rsidRDefault="00FD7FA7" w:rsidP="00FD7FA7">
            <w:pPr>
              <w:pStyle w:val="TableText"/>
            </w:pPr>
            <w:r w:rsidRPr="00432122">
              <w:t>SUBJECT</w:t>
            </w:r>
          </w:p>
        </w:tc>
        <w:tc>
          <w:tcPr>
            <w:tcW w:w="851" w:type="dxa"/>
          </w:tcPr>
          <w:p w:rsidR="00FD7FA7" w:rsidRPr="00432122" w:rsidRDefault="00FD7FA7" w:rsidP="00FD7FA7">
            <w:pPr>
              <w:pStyle w:val="TableText"/>
            </w:pPr>
            <w:r w:rsidRPr="00432122">
              <w:t>String</w:t>
            </w:r>
          </w:p>
        </w:tc>
        <w:tc>
          <w:tcPr>
            <w:tcW w:w="4314" w:type="dxa"/>
          </w:tcPr>
          <w:p w:rsidR="00FD7FA7" w:rsidRPr="00432122" w:rsidRDefault="00FD7FA7" w:rsidP="00FD7FA7">
            <w:pPr>
              <w:pStyle w:val="TableText"/>
            </w:pPr>
            <w:r w:rsidRPr="00432122">
              <w:t>Subject of the group chat room</w:t>
            </w:r>
          </w:p>
        </w:tc>
      </w:tr>
    </w:tbl>
    <w:p w:rsidR="00E3417A" w:rsidRPr="00432122" w:rsidRDefault="00E3417A" w:rsidP="00FD7FA7">
      <w:pPr>
        <w:pStyle w:val="ListBullet1"/>
      </w:pPr>
      <w:r w:rsidRPr="00432122">
        <w:t>Message</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2689"/>
        <w:gridCol w:w="851"/>
        <w:gridCol w:w="4314"/>
      </w:tblGrid>
      <w:tr w:rsidR="00563F7C" w:rsidRPr="00432122" w:rsidTr="00563F7C">
        <w:tc>
          <w:tcPr>
            <w:tcW w:w="571" w:type="dxa"/>
            <w:tcBorders>
              <w:top w:val="single" w:sz="4" w:space="0" w:color="auto"/>
              <w:left w:val="single" w:sz="4" w:space="0" w:color="auto"/>
              <w:bottom w:val="single" w:sz="4" w:space="0" w:color="auto"/>
              <w:right w:val="single" w:sz="4" w:space="0" w:color="auto"/>
            </w:tcBorders>
            <w:shd w:val="clear" w:color="auto" w:fill="DE002B"/>
          </w:tcPr>
          <w:p w:rsidR="00563F7C" w:rsidRPr="00432122" w:rsidRDefault="00563F7C" w:rsidP="00563F7C">
            <w:pPr>
              <w:pStyle w:val="TableHeader"/>
              <w:rPr>
                <w:lang w:val="en-GB"/>
              </w:rPr>
            </w:pPr>
            <w:r w:rsidRPr="00432122">
              <w:rPr>
                <w:lang w:val="en-GB"/>
              </w:rPr>
              <w:t>No.</w:t>
            </w:r>
          </w:p>
        </w:tc>
        <w:tc>
          <w:tcPr>
            <w:tcW w:w="2689" w:type="dxa"/>
            <w:tcBorders>
              <w:top w:val="single" w:sz="4" w:space="0" w:color="auto"/>
              <w:left w:val="single" w:sz="4" w:space="0" w:color="auto"/>
              <w:bottom w:val="single" w:sz="4" w:space="0" w:color="auto"/>
              <w:right w:val="single" w:sz="4" w:space="0" w:color="auto"/>
            </w:tcBorders>
            <w:shd w:val="clear" w:color="auto" w:fill="DE002B"/>
          </w:tcPr>
          <w:p w:rsidR="00563F7C" w:rsidRPr="00432122" w:rsidRDefault="00563F7C" w:rsidP="00563F7C">
            <w:pPr>
              <w:pStyle w:val="TableHeader"/>
              <w:rPr>
                <w:lang w:val="en-GB"/>
              </w:rPr>
            </w:pPr>
            <w:r w:rsidRPr="00432122">
              <w:rPr>
                <w:lang w:val="en-GB"/>
              </w:rPr>
              <w:t>Data</w:t>
            </w:r>
          </w:p>
        </w:tc>
        <w:tc>
          <w:tcPr>
            <w:tcW w:w="851" w:type="dxa"/>
            <w:tcBorders>
              <w:top w:val="single" w:sz="4" w:space="0" w:color="auto"/>
              <w:left w:val="single" w:sz="4" w:space="0" w:color="auto"/>
              <w:bottom w:val="single" w:sz="4" w:space="0" w:color="auto"/>
              <w:right w:val="single" w:sz="4" w:space="0" w:color="auto"/>
            </w:tcBorders>
            <w:shd w:val="clear" w:color="auto" w:fill="DE002B"/>
          </w:tcPr>
          <w:p w:rsidR="00563F7C" w:rsidRPr="00432122" w:rsidRDefault="00563F7C" w:rsidP="00563F7C">
            <w:pPr>
              <w:pStyle w:val="TableHeader"/>
              <w:rPr>
                <w:lang w:val="en-GB"/>
              </w:rPr>
            </w:pPr>
            <w:r w:rsidRPr="00432122">
              <w:rPr>
                <w:lang w:val="en-GB"/>
              </w:rPr>
              <w:t>Data Type</w:t>
            </w:r>
          </w:p>
        </w:tc>
        <w:tc>
          <w:tcPr>
            <w:tcW w:w="4314" w:type="dxa"/>
            <w:tcBorders>
              <w:top w:val="single" w:sz="4" w:space="0" w:color="auto"/>
              <w:left w:val="single" w:sz="4" w:space="0" w:color="auto"/>
              <w:bottom w:val="single" w:sz="4" w:space="0" w:color="auto"/>
              <w:right w:val="single" w:sz="4" w:space="0" w:color="auto"/>
            </w:tcBorders>
            <w:shd w:val="clear" w:color="auto" w:fill="DE002B"/>
          </w:tcPr>
          <w:p w:rsidR="00563F7C" w:rsidRPr="00432122" w:rsidRDefault="00563F7C" w:rsidP="00563F7C">
            <w:pPr>
              <w:pStyle w:val="TableHeader"/>
              <w:rPr>
                <w:lang w:val="en-GB"/>
              </w:rPr>
            </w:pPr>
            <w:r w:rsidRPr="00432122">
              <w:rPr>
                <w:lang w:val="en-GB"/>
              </w:rPr>
              <w:t>Description</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1.</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MESSAGE_ID</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Long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Id of the message</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2.</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CHAT_ID</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String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Id of chat room</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3.</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CONTACT_NUMBER</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String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Contact number of sender</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4.</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BODY</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String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Body of the message</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5.</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INSERTED_TIMESTAMP</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Long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Time when message inserted</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6.</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SENT_TIMESTAMP</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Long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Time when message sent. If 0 means not sent.</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7.</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DELIVERED_TIMESTAMP</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Long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Time when message delivered. If 0 means not delivered.</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8.</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DISPLAYED_TIMESTAMP</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Long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Time when message displayed. If 0 means not displayed.</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9.</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MIME_TYPE</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String</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116875" w:rsidP="00563F7C">
            <w:pPr>
              <w:pStyle w:val="TableText"/>
            </w:pPr>
            <w:r w:rsidRPr="00432122">
              <w:t>Multipurpose Internet Mail Extensions (</w:t>
            </w:r>
            <w:r w:rsidR="00563F7C" w:rsidRPr="00432122">
              <w:t>MIME</w:t>
            </w:r>
            <w:r w:rsidRPr="00432122">
              <w:t>)</w:t>
            </w:r>
            <w:r w:rsidR="00563F7C" w:rsidRPr="00432122">
              <w:t xml:space="preserve"> type of message </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10.</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MESSAGE_STATUS</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Integer</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 xml:space="preserve">Status of chat message (UNREAD = 0, </w:t>
            </w:r>
            <w:r w:rsidRPr="00432122">
              <w:rPr>
                <w:rFonts w:cs="Arial"/>
              </w:rPr>
              <w:t xml:space="preserve">UNREAD_REPORT = 1, </w:t>
            </w:r>
            <w:r w:rsidRPr="00432122">
              <w:t>READ = 2, SENDING = 3, SENT = 4, FAILED = 5, TO_SEND = 6, BLOCKED = 7)</w:t>
            </w:r>
          </w:p>
          <w:p w:rsidR="00563F7C" w:rsidRPr="00432122" w:rsidRDefault="00563F7C" w:rsidP="00563F7C">
            <w:pPr>
              <w:pStyle w:val="TableText"/>
            </w:pPr>
            <w:r w:rsidRPr="00432122">
              <w:t>Status of system message (</w:t>
            </w:r>
            <w:r w:rsidRPr="00432122">
              <w:rPr>
                <w:rFonts w:cs="Arial"/>
              </w:rPr>
              <w:t xml:space="preserve">INVITED = 0, </w:t>
            </w:r>
            <w:r w:rsidRPr="00432122">
              <w:t>ACCEPTED = 1, D</w:t>
            </w:r>
            <w:r w:rsidRPr="00432122">
              <w:rPr>
                <w:rFonts w:cs="Arial"/>
              </w:rPr>
              <w:t xml:space="preserve">ECLINED= 2, TIMEOUT = 3, </w:t>
            </w:r>
            <w:r w:rsidRPr="00432122">
              <w:t xml:space="preserve">JOINED = 4, </w:t>
            </w:r>
            <w:r w:rsidRPr="00432122">
              <w:rPr>
                <w:rFonts w:cs="Arial"/>
              </w:rPr>
              <w:t>GONE = 5, DISCONNECT = 6, BUSY = 7, FAILED = 8</w:t>
            </w:r>
            <w:r w:rsidRPr="00432122">
              <w:t>)</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11.</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DIRECTION</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Integer</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Status direction of message (INCOMING = 0, OUTGOING = 1, IRRELEVANT = 2)</w:t>
            </w:r>
          </w:p>
        </w:tc>
      </w:tr>
      <w:tr w:rsidR="00563F7C" w:rsidRPr="00432122" w:rsidTr="00563F7C">
        <w:tc>
          <w:tcPr>
            <w:tcW w:w="57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12.</w:t>
            </w:r>
          </w:p>
        </w:tc>
        <w:tc>
          <w:tcPr>
            <w:tcW w:w="2689"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MESSAGE_TYPE</w:t>
            </w:r>
          </w:p>
        </w:tc>
        <w:tc>
          <w:tcPr>
            <w:tcW w:w="851"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Integer</w:t>
            </w:r>
          </w:p>
        </w:tc>
        <w:tc>
          <w:tcPr>
            <w:tcW w:w="4314" w:type="dxa"/>
            <w:tcBorders>
              <w:top w:val="single" w:sz="4" w:space="0" w:color="auto"/>
              <w:left w:val="single" w:sz="4" w:space="0" w:color="auto"/>
              <w:bottom w:val="single" w:sz="4" w:space="0" w:color="auto"/>
              <w:right w:val="single" w:sz="4" w:space="0" w:color="auto"/>
            </w:tcBorders>
          </w:tcPr>
          <w:p w:rsidR="00563F7C" w:rsidRPr="00432122" w:rsidRDefault="00563F7C" w:rsidP="00563F7C">
            <w:pPr>
              <w:pStyle w:val="TableText"/>
            </w:pPr>
            <w:r w:rsidRPr="00432122">
              <w:t>Type of message (MESSAGE= 0, SYSTEM = 1)</w:t>
            </w:r>
          </w:p>
        </w:tc>
      </w:tr>
    </w:tbl>
    <w:p w:rsidR="00E3417A" w:rsidRPr="00432122" w:rsidRDefault="00E3417A" w:rsidP="00E3417A">
      <w:pPr>
        <w:autoSpaceDE w:val="0"/>
        <w:autoSpaceDN w:val="0"/>
        <w:adjustRightInd w:val="0"/>
        <w:rPr>
          <w:rFonts w:cs="Arial"/>
          <w:szCs w:val="22"/>
        </w:rPr>
      </w:pPr>
      <w:r w:rsidRPr="00432122">
        <w:rPr>
          <w:rFonts w:cs="Arial"/>
          <w:szCs w:val="22"/>
        </w:rPr>
        <w:t>Note :</w:t>
      </w:r>
    </w:p>
    <w:p w:rsidR="00E3417A" w:rsidRPr="00432122" w:rsidRDefault="00E3417A" w:rsidP="00E3417A">
      <w:pPr>
        <w:autoSpaceDE w:val="0"/>
        <w:autoSpaceDN w:val="0"/>
        <w:adjustRightInd w:val="0"/>
        <w:rPr>
          <w:rFonts w:cs="Arial"/>
          <w:szCs w:val="22"/>
        </w:rPr>
      </w:pPr>
    </w:p>
    <w:p w:rsidR="00E3417A" w:rsidRPr="00432122" w:rsidRDefault="00E3417A" w:rsidP="00563F7C">
      <w:r w:rsidRPr="00432122">
        <w:t>Status values for chat session management in CHAT-&gt;STATE:</w:t>
      </w:r>
    </w:p>
    <w:p w:rsidR="00E3417A" w:rsidRPr="00432122" w:rsidRDefault="00432122" w:rsidP="00563F7C">
      <w:pPr>
        <w:pStyle w:val="ListBullet1"/>
      </w:pPr>
      <w:r>
        <w:t>INACTIVE</w:t>
      </w:r>
      <w:r w:rsidR="00E3417A" w:rsidRPr="00432122">
        <w:t>: inactive chat session (not started).</w:t>
      </w:r>
    </w:p>
    <w:p w:rsidR="00E3417A" w:rsidRPr="00432122" w:rsidRDefault="00432122" w:rsidP="00563F7C">
      <w:pPr>
        <w:pStyle w:val="ListBullet1"/>
      </w:pPr>
      <w:r>
        <w:t>ACTIVE</w:t>
      </w:r>
      <w:r w:rsidR="00E3417A" w:rsidRPr="00432122">
        <w:t>: active chat session (started).</w:t>
      </w:r>
    </w:p>
    <w:p w:rsidR="00E3417A" w:rsidRPr="00432122" w:rsidRDefault="00E3417A" w:rsidP="00563F7C">
      <w:pPr>
        <w:pStyle w:val="ListBullet1"/>
      </w:pPr>
      <w:r w:rsidRPr="00432122">
        <w:t>CLOSED_BY_USER: ended session closed by user.</w:t>
      </w:r>
    </w:p>
    <w:p w:rsidR="00E3417A" w:rsidRPr="00432122" w:rsidRDefault="00E3417A" w:rsidP="00E3417A">
      <w:pPr>
        <w:pStyle w:val="ListBullet1"/>
        <w:autoSpaceDE w:val="0"/>
        <w:autoSpaceDN w:val="0"/>
        <w:adjustRightInd w:val="0"/>
        <w:ind w:left="720"/>
        <w:rPr>
          <w:rFonts w:cs="Arial"/>
        </w:rPr>
      </w:pPr>
      <w:r w:rsidRPr="00432122">
        <w:t>FAILED: chat session has failed.</w:t>
      </w:r>
    </w:p>
    <w:p w:rsidR="00E3417A" w:rsidRPr="00432122" w:rsidRDefault="00E3417A" w:rsidP="00563F7C">
      <w:r w:rsidRPr="00432122">
        <w:t>Type values of a chat session in CHAT-&gt;IS_GROUP_CHAT:</w:t>
      </w:r>
    </w:p>
    <w:p w:rsidR="00E3417A" w:rsidRPr="00432122" w:rsidRDefault="00E3417A" w:rsidP="00563F7C">
      <w:pPr>
        <w:pStyle w:val="ListBullet1"/>
      </w:pPr>
      <w:r w:rsidRPr="00432122">
        <w:t>SINGLE: a 1-to-1 chat session.</w:t>
      </w:r>
    </w:p>
    <w:p w:rsidR="00E3417A" w:rsidRPr="00432122" w:rsidRDefault="00E3417A" w:rsidP="00E3417A">
      <w:pPr>
        <w:pStyle w:val="ListBullet1"/>
        <w:autoSpaceDE w:val="0"/>
        <w:autoSpaceDN w:val="0"/>
        <w:adjustRightInd w:val="0"/>
        <w:rPr>
          <w:rFonts w:cs="Arial"/>
        </w:rPr>
      </w:pPr>
      <w:r w:rsidRPr="00432122">
        <w:lastRenderedPageBreak/>
        <w:t>GROUP: a group chat session.</w:t>
      </w:r>
    </w:p>
    <w:p w:rsidR="00E3417A" w:rsidRPr="00432122" w:rsidRDefault="00E3417A" w:rsidP="00E3417A">
      <w:pPr>
        <w:autoSpaceDE w:val="0"/>
        <w:autoSpaceDN w:val="0"/>
        <w:adjustRightInd w:val="0"/>
        <w:rPr>
          <w:rFonts w:cs="Arial"/>
          <w:szCs w:val="22"/>
        </w:rPr>
      </w:pPr>
      <w:r w:rsidRPr="00432122">
        <w:rPr>
          <w:rFonts w:cs="Arial"/>
          <w:szCs w:val="22"/>
        </w:rPr>
        <w:t>Status values for a message in MESSAGE-&gt;MESSAGE_STATUS:</w:t>
      </w:r>
    </w:p>
    <w:p w:rsidR="00E3417A" w:rsidRPr="00432122" w:rsidRDefault="00E3417A" w:rsidP="00563F7C">
      <w:pPr>
        <w:pStyle w:val="ListBullet1"/>
      </w:pPr>
      <w:r w:rsidRPr="00432122">
        <w:t>In case of a chat message (MESSAGE-&gt;MESSAGE_TYPE = MESSAGE):</w:t>
      </w:r>
    </w:p>
    <w:p w:rsidR="00E3417A" w:rsidRPr="00432122" w:rsidRDefault="00E3417A" w:rsidP="00563F7C">
      <w:pPr>
        <w:pStyle w:val="Listepuces2"/>
      </w:pPr>
      <w:r w:rsidRPr="00432122">
        <w:t>UNREAD: the message is delivered.</w:t>
      </w:r>
    </w:p>
    <w:p w:rsidR="00E3417A" w:rsidRPr="00432122" w:rsidRDefault="00E3417A" w:rsidP="00563F7C">
      <w:pPr>
        <w:pStyle w:val="Listepuces2"/>
      </w:pPr>
      <w:r w:rsidRPr="00432122">
        <w:t>UNREAD_REPORT: the message is delivered and a displayed delivery report is requested.</w:t>
      </w:r>
    </w:p>
    <w:p w:rsidR="00E3417A" w:rsidRPr="00432122" w:rsidRDefault="00E3417A" w:rsidP="00563F7C">
      <w:pPr>
        <w:pStyle w:val="Listepuces2"/>
      </w:pPr>
      <w:r w:rsidRPr="00432122">
        <w:t>READ: message is read (i.e. DISPLAYED).</w:t>
      </w:r>
    </w:p>
    <w:p w:rsidR="00E3417A" w:rsidRPr="00432122" w:rsidRDefault="00E3417A" w:rsidP="00563F7C">
      <w:pPr>
        <w:pStyle w:val="Listepuces2"/>
      </w:pPr>
      <w:r w:rsidRPr="00432122">
        <w:t>SENDING: message is in progress of sending.</w:t>
      </w:r>
    </w:p>
    <w:p w:rsidR="00E3417A" w:rsidRPr="00432122" w:rsidRDefault="00E3417A" w:rsidP="00563F7C">
      <w:pPr>
        <w:pStyle w:val="Listepuces2"/>
      </w:pPr>
      <w:r w:rsidRPr="00432122">
        <w:t>SENT: message is sent.</w:t>
      </w:r>
    </w:p>
    <w:p w:rsidR="00E3417A" w:rsidRPr="00432122" w:rsidRDefault="00E3417A" w:rsidP="00563F7C">
      <w:pPr>
        <w:pStyle w:val="Listepuces2"/>
      </w:pPr>
      <w:r w:rsidRPr="00432122">
        <w:t>FAILED: message is failed to be sent.</w:t>
      </w:r>
    </w:p>
    <w:p w:rsidR="00E3417A" w:rsidRPr="00432122" w:rsidRDefault="00E3417A" w:rsidP="00563F7C">
      <w:pPr>
        <w:pStyle w:val="Listepuces2"/>
      </w:pPr>
      <w:r w:rsidRPr="00432122">
        <w:t>TO_SEND: message is queued to be sent by stack.</w:t>
      </w:r>
    </w:p>
    <w:p w:rsidR="00E3417A" w:rsidRPr="00432122" w:rsidRDefault="00E3417A" w:rsidP="00563F7C">
      <w:pPr>
        <w:pStyle w:val="Listepuces2"/>
      </w:pPr>
      <w:r w:rsidRPr="00432122">
        <w:t>BLOCKED: message is a spam message.</w:t>
      </w:r>
    </w:p>
    <w:p w:rsidR="00E3417A" w:rsidRPr="00432122" w:rsidRDefault="00E3417A" w:rsidP="00563F7C">
      <w:pPr>
        <w:pStyle w:val="ListBullet1"/>
      </w:pPr>
      <w:r w:rsidRPr="00432122">
        <w:t>In case of a system message (MESSAGE-&gt;MESSAGE_TYPE = SYSTEM):</w:t>
      </w:r>
    </w:p>
    <w:p w:rsidR="00E3417A" w:rsidRPr="00432122" w:rsidRDefault="00E3417A" w:rsidP="00563F7C">
      <w:pPr>
        <w:pStyle w:val="Listepuces2"/>
      </w:pPr>
      <w:r w:rsidRPr="00432122">
        <w:t>INVITED: invitation pending.</w:t>
      </w:r>
    </w:p>
    <w:p w:rsidR="00E3417A" w:rsidRPr="00432122" w:rsidRDefault="00E3417A" w:rsidP="00563F7C">
      <w:pPr>
        <w:pStyle w:val="Listepuces2"/>
      </w:pPr>
      <w:r w:rsidRPr="00432122">
        <w:t>ACCEPTED: invitation has been accepted (i.e; JOINED).</w:t>
      </w:r>
    </w:p>
    <w:p w:rsidR="00E3417A" w:rsidRPr="00432122" w:rsidRDefault="00E3417A" w:rsidP="00563F7C">
      <w:pPr>
        <w:pStyle w:val="Listepuces2"/>
      </w:pPr>
      <w:r w:rsidRPr="00432122">
        <w:t>DECLINED: the invitation has been declined on remote participant.</w:t>
      </w:r>
    </w:p>
    <w:p w:rsidR="00E3417A" w:rsidRPr="00432122" w:rsidRDefault="00E3417A" w:rsidP="00563F7C">
      <w:pPr>
        <w:pStyle w:val="Listepuces2"/>
      </w:pPr>
      <w:r w:rsidRPr="00432122">
        <w:t>TIMEOUT: the invitation has been timeout.</w:t>
      </w:r>
    </w:p>
    <w:p w:rsidR="00E3417A" w:rsidRPr="00432122" w:rsidRDefault="00E3417A" w:rsidP="00563F7C">
      <w:pPr>
        <w:pStyle w:val="Listepuces2"/>
      </w:pPr>
      <w:r w:rsidRPr="00432122">
        <w:t>JOINED</w:t>
      </w:r>
      <w:r w:rsidR="00447BAC" w:rsidRPr="00432122">
        <w:t>:</w:t>
      </w:r>
      <w:r w:rsidRPr="00432122">
        <w:t xml:space="preserve"> participant has joined the group.</w:t>
      </w:r>
    </w:p>
    <w:p w:rsidR="00E3417A" w:rsidRPr="00432122" w:rsidRDefault="00E3417A" w:rsidP="00563F7C">
      <w:pPr>
        <w:pStyle w:val="Listepuces2"/>
      </w:pPr>
      <w:r w:rsidRPr="00432122">
        <w:t>GONE: participant has left the group (i.e. DEPARTED).</w:t>
      </w:r>
    </w:p>
    <w:p w:rsidR="00E3417A" w:rsidRPr="00432122" w:rsidRDefault="00E3417A" w:rsidP="00563F7C">
      <w:pPr>
        <w:pStyle w:val="Listepuces2"/>
      </w:pPr>
      <w:r w:rsidRPr="00432122">
        <w:t>DISCONNECT (i.e. BOOTED).</w:t>
      </w:r>
    </w:p>
    <w:p w:rsidR="00E3417A" w:rsidRPr="00432122" w:rsidRDefault="00E3417A" w:rsidP="00563F7C">
      <w:pPr>
        <w:pStyle w:val="Listepuces2"/>
      </w:pPr>
      <w:r w:rsidRPr="00432122">
        <w:t>BUSY.</w:t>
      </w:r>
    </w:p>
    <w:p w:rsidR="00E3417A" w:rsidRPr="00432122" w:rsidRDefault="00E3417A" w:rsidP="00563F7C">
      <w:pPr>
        <w:pStyle w:val="Listepuces2"/>
      </w:pPr>
      <w:r w:rsidRPr="00432122">
        <w:t>FAILED.</w:t>
      </w:r>
    </w:p>
    <w:p w:rsidR="00E3417A" w:rsidRPr="00432122" w:rsidRDefault="00E3417A" w:rsidP="00563F7C">
      <w:r w:rsidRPr="00432122">
        <w:t>Type values of a message direction in MESSAGE-&gt;DIRECTION:</w:t>
      </w:r>
    </w:p>
    <w:p w:rsidR="00E3417A" w:rsidRPr="00432122" w:rsidRDefault="00E3417A" w:rsidP="00563F7C">
      <w:pPr>
        <w:pStyle w:val="ListBullet1"/>
      </w:pPr>
      <w:r w:rsidRPr="00432122">
        <w:t>INCOMING: a message from remote user (incoming message)</w:t>
      </w:r>
    </w:p>
    <w:p w:rsidR="00E3417A" w:rsidRPr="00432122" w:rsidRDefault="00E3417A" w:rsidP="00563F7C">
      <w:pPr>
        <w:pStyle w:val="ListBullet1"/>
      </w:pPr>
      <w:r w:rsidRPr="00432122">
        <w:t>OUTGOING: a message sent for a remote user / conference</w:t>
      </w:r>
    </w:p>
    <w:p w:rsidR="00E3417A" w:rsidRPr="00432122" w:rsidRDefault="00E3417A" w:rsidP="00563F7C">
      <w:pPr>
        <w:pStyle w:val="ListBullet1"/>
      </w:pPr>
      <w:r w:rsidRPr="00432122">
        <w:t>IRRELEVANT: a system messages (events)</w:t>
      </w:r>
    </w:p>
    <w:p w:rsidR="00E3417A" w:rsidRPr="00432122" w:rsidRDefault="00E3417A" w:rsidP="00563F7C">
      <w:r w:rsidRPr="00432122">
        <w:t>Type values for a system message (conference subscription) MESSAGE-&gt;MESSAGE_TYPE:</w:t>
      </w:r>
    </w:p>
    <w:p w:rsidR="00E3417A" w:rsidRPr="00432122" w:rsidRDefault="00E3417A" w:rsidP="00563F7C">
      <w:pPr>
        <w:pStyle w:val="ListBullet1"/>
      </w:pPr>
      <w:r w:rsidRPr="00432122">
        <w:t>MESSAGE: the message represents a chat message.</w:t>
      </w:r>
    </w:p>
    <w:p w:rsidR="00E3417A" w:rsidRPr="00432122" w:rsidRDefault="00E3417A" w:rsidP="00563F7C">
      <w:pPr>
        <w:pStyle w:val="ListBullet1"/>
      </w:pPr>
      <w:r w:rsidRPr="00432122">
        <w:t>SYSTEM: the message is considered a system (events) message.</w:t>
      </w:r>
    </w:p>
    <w:p w:rsidR="00EA3C89" w:rsidRPr="00432122" w:rsidRDefault="00EA3C89" w:rsidP="00EA3C89">
      <w:pPr>
        <w:pStyle w:val="Titre4"/>
      </w:pPr>
      <w:r w:rsidRPr="00432122">
        <w:rPr>
          <w:b w:val="0"/>
          <w:szCs w:val="22"/>
          <w:lang w:eastAsia="ar-SA"/>
        </w:rPr>
        <w:t>Permissions</w:t>
      </w:r>
    </w:p>
    <w:p w:rsidR="00EA3C89" w:rsidRPr="00432122" w:rsidRDefault="00EA3C89" w:rsidP="00EA3C89">
      <w:pPr>
        <w:rPr>
          <w:szCs w:val="22"/>
        </w:rPr>
      </w:pPr>
      <w:r w:rsidRPr="00432122">
        <w:rPr>
          <w:szCs w:val="22"/>
        </w:rPr>
        <w:t>Access to the Chat API is requires the following permissions:</w:t>
      </w:r>
    </w:p>
    <w:p w:rsidR="00EA3C89" w:rsidRPr="00432122" w:rsidRDefault="00EA3C89" w:rsidP="00563F7C">
      <w:pPr>
        <w:pStyle w:val="ListBullet1"/>
      </w:pPr>
      <w:r w:rsidRPr="00432122">
        <w:t>org.gsma.joyn.RCS_USE_CHAT: this is a new permission that governs access to the chat API, and is required both to receive and to send over an RCS chat session.</w:t>
      </w:r>
    </w:p>
    <w:p w:rsidR="00EA3C89" w:rsidRPr="00432122" w:rsidRDefault="00EA3C89" w:rsidP="00EA3C89">
      <w:pPr>
        <w:pStyle w:val="ListBullet1"/>
      </w:pPr>
      <w:r w:rsidRPr="00432122">
        <w:t>org.gsma.joyn.RCS_READ_CHAT: this is a new permission that that is required by a client in order to read the chat his</w:t>
      </w:r>
      <w:r w:rsidR="00563F7C" w:rsidRPr="00432122">
        <w:t>tory from the content provider.</w:t>
      </w:r>
    </w:p>
    <w:p w:rsidR="003F3E09" w:rsidRPr="00432122" w:rsidRDefault="003F3E09" w:rsidP="003F3E09">
      <w:pPr>
        <w:pStyle w:val="Titre3"/>
      </w:pPr>
      <w:bookmarkStart w:id="92" w:name="_Toc358022581"/>
      <w:r w:rsidRPr="00432122">
        <w:t>File Transfer API</w:t>
      </w:r>
      <w:bookmarkEnd w:id="92"/>
    </w:p>
    <w:p w:rsidR="003F3E09" w:rsidRPr="00432122" w:rsidRDefault="003F3E09" w:rsidP="00116875">
      <w:pPr>
        <w:rPr>
          <w:lang w:eastAsia="en-US"/>
        </w:rPr>
      </w:pPr>
      <w:r w:rsidRPr="00432122">
        <w:rPr>
          <w:lang w:eastAsia="en-US"/>
        </w:rPr>
        <w:t>This API exposes all functionality related to transferring files via the File Transfer Service. It allows:</w:t>
      </w:r>
    </w:p>
    <w:p w:rsidR="003F3E09" w:rsidRPr="00432122" w:rsidRDefault="003F3E09" w:rsidP="00116875">
      <w:pPr>
        <w:pStyle w:val="ListBullet1"/>
      </w:pPr>
      <w:r w:rsidRPr="00432122">
        <w:t>Send a file transfer request</w:t>
      </w:r>
    </w:p>
    <w:p w:rsidR="003F3E09" w:rsidRPr="00432122" w:rsidRDefault="003F3E09" w:rsidP="00116875">
      <w:pPr>
        <w:pStyle w:val="ListBullet1"/>
      </w:pPr>
      <w:r w:rsidRPr="00432122">
        <w:lastRenderedPageBreak/>
        <w:t>Receive notifications about incoming file transfer and file transfer events.</w:t>
      </w:r>
    </w:p>
    <w:p w:rsidR="003F3E09" w:rsidRPr="00432122" w:rsidRDefault="003F3E09" w:rsidP="00116875">
      <w:pPr>
        <w:pStyle w:val="ListBullet1"/>
      </w:pPr>
      <w:r w:rsidRPr="00432122">
        <w:t>Retrieve the list of all file transfers and their statuses for a specific contact</w:t>
      </w:r>
    </w:p>
    <w:p w:rsidR="003F3E09" w:rsidRPr="00432122" w:rsidRDefault="003F3E09" w:rsidP="00116875">
      <w:pPr>
        <w:pStyle w:val="ListBullet1"/>
      </w:pPr>
      <w:r w:rsidRPr="00432122">
        <w:t>Clean all file transfer history or single file transfers (including the transferred files if possible)</w:t>
      </w:r>
    </w:p>
    <w:p w:rsidR="003F3E09" w:rsidRPr="00432122" w:rsidRDefault="003F3E09" w:rsidP="00116875">
      <w:pPr>
        <w:pStyle w:val="ListBullet1"/>
      </w:pPr>
      <w:r w:rsidRPr="00432122">
        <w:t>Monitor a file transfer’s progress.</w:t>
      </w:r>
    </w:p>
    <w:p w:rsidR="003F3E09" w:rsidRPr="00432122" w:rsidRDefault="003F3E09" w:rsidP="00116875">
      <w:pPr>
        <w:pStyle w:val="ListBullet1"/>
      </w:pPr>
      <w:r w:rsidRPr="00432122">
        <w:t>Cancel a file transfer in progress.</w:t>
      </w:r>
    </w:p>
    <w:p w:rsidR="003F3E09" w:rsidRPr="00432122" w:rsidRDefault="003F3E09" w:rsidP="00116875">
      <w:pPr>
        <w:pStyle w:val="ListBullet1"/>
      </w:pPr>
      <w:r w:rsidRPr="00432122">
        <w:t>Accept/reject an incoming file transfer request.</w:t>
      </w:r>
    </w:p>
    <w:p w:rsidR="003F3E09" w:rsidRPr="00432122" w:rsidRDefault="003F3E09" w:rsidP="00116875">
      <w:pPr>
        <w:pStyle w:val="ListBullet1"/>
      </w:pPr>
      <w:r w:rsidRPr="00432122">
        <w:t>Read configuration elements affecting file transfer</w:t>
      </w:r>
    </w:p>
    <w:p w:rsidR="007C594A" w:rsidRPr="00432122" w:rsidRDefault="007C594A" w:rsidP="007C594A">
      <w:pPr>
        <w:pStyle w:val="Titre4"/>
        <w:rPr>
          <w:rFonts w:eastAsia="Malgun Gothic"/>
        </w:rPr>
      </w:pPr>
      <w:r w:rsidRPr="00432122">
        <w:rPr>
          <w:rFonts w:eastAsia="Malgun Gothic"/>
        </w:rPr>
        <w:t>File Transfer API calling flow</w:t>
      </w:r>
    </w:p>
    <w:p w:rsidR="007C594A" w:rsidRPr="00432122" w:rsidRDefault="007C594A" w:rsidP="00116875">
      <w:pPr>
        <w:rPr>
          <w:lang w:eastAsia="en-GB" w:bidi="ar-SA"/>
        </w:rPr>
      </w:pPr>
      <w:r w:rsidRPr="00432122">
        <w:rPr>
          <w:lang w:eastAsia="en-GB" w:bidi="ar-SA"/>
        </w:rPr>
        <w:t>The figures in this section contain basic call flows of the File Transfer service API.</w:t>
      </w:r>
    </w:p>
    <w:p w:rsidR="007C594A" w:rsidRPr="00432122" w:rsidRDefault="007C594A" w:rsidP="007C594A">
      <w:pPr>
        <w:pStyle w:val="Titre5"/>
        <w:rPr>
          <w:rFonts w:eastAsia="Calibri"/>
          <w:lang w:val="en-GB" w:bidi="ar-SA"/>
        </w:rPr>
      </w:pPr>
      <w:r w:rsidRPr="00432122">
        <w:rPr>
          <w:rFonts w:eastAsia="Calibri"/>
          <w:lang w:val="en-GB" w:bidi="ar-SA"/>
        </w:rPr>
        <w:t>Session establishment</w:t>
      </w:r>
    </w:p>
    <w:p w:rsidR="007C594A" w:rsidRPr="00432122" w:rsidRDefault="00797369" w:rsidP="00116875">
      <w:pPr>
        <w:rPr>
          <w:lang w:eastAsia="en-GB" w:bidi="ar-SA"/>
        </w:rPr>
      </w:pPr>
      <w:r w:rsidRPr="00432122">
        <w:rPr>
          <w:lang w:eastAsia="en-GB" w:bidi="ar-SA"/>
        </w:rPr>
        <w:fldChar w:fldCharType="begin"/>
      </w:r>
      <w:r w:rsidR="00116875" w:rsidRPr="00432122">
        <w:rPr>
          <w:color w:val="0000FF"/>
          <w:lang w:eastAsia="en-GB" w:bidi="ar-SA"/>
        </w:rPr>
        <w:instrText xml:space="preserve"> REF _Ref357703036 \h </w:instrText>
      </w:r>
      <w:r w:rsidRPr="00432122">
        <w:rPr>
          <w:lang w:eastAsia="en-GB" w:bidi="ar-SA"/>
        </w:rPr>
      </w:r>
      <w:r w:rsidRPr="00432122">
        <w:rPr>
          <w:lang w:eastAsia="en-GB" w:bidi="ar-SA"/>
        </w:rPr>
        <w:fldChar w:fldCharType="separate"/>
      </w:r>
      <w:r w:rsidR="00116875" w:rsidRPr="00432122">
        <w:t xml:space="preserve">Figure </w:t>
      </w:r>
      <w:r w:rsidR="00116875" w:rsidRPr="00432122">
        <w:rPr>
          <w:noProof/>
        </w:rPr>
        <w:t>7</w:t>
      </w:r>
      <w:r w:rsidRPr="00432122">
        <w:rPr>
          <w:lang w:eastAsia="en-GB" w:bidi="ar-SA"/>
        </w:rPr>
        <w:fldChar w:fldCharType="end"/>
      </w:r>
      <w:r w:rsidR="007C594A" w:rsidRPr="00432122">
        <w:rPr>
          <w:color w:val="0000FF"/>
          <w:lang w:eastAsia="en-GB" w:bidi="ar-SA"/>
        </w:rPr>
        <w:t xml:space="preserve"> </w:t>
      </w:r>
      <w:r w:rsidR="007C594A" w:rsidRPr="00432122">
        <w:rPr>
          <w:lang w:eastAsia="en-GB" w:bidi="ar-SA"/>
        </w:rPr>
        <w:t xml:space="preserve">is an example that shows the flow for a </w:t>
      </w:r>
      <w:r w:rsidR="00116875" w:rsidRPr="00432122">
        <w:rPr>
          <w:lang w:eastAsia="en-GB" w:bidi="ar-SA"/>
        </w:rPr>
        <w:t>File Transfer (</w:t>
      </w:r>
      <w:r w:rsidR="007C594A" w:rsidRPr="00432122">
        <w:rPr>
          <w:lang w:eastAsia="en-GB" w:bidi="ar-SA"/>
        </w:rPr>
        <w:t>FT</w:t>
      </w:r>
      <w:r w:rsidR="00116875" w:rsidRPr="00432122">
        <w:rPr>
          <w:lang w:eastAsia="en-GB" w:bidi="ar-SA"/>
        </w:rPr>
        <w:t>)</w:t>
      </w:r>
      <w:r w:rsidR="007C594A" w:rsidRPr="00432122">
        <w:rPr>
          <w:lang w:eastAsia="en-GB" w:bidi="ar-SA"/>
        </w:rPr>
        <w:t xml:space="preserve"> client establishing a FT session with a remote contact.</w:t>
      </w:r>
    </w:p>
    <w:p w:rsidR="00116875" w:rsidRPr="00432122" w:rsidRDefault="007C594A" w:rsidP="00116875">
      <w:pPr>
        <w:keepNext/>
        <w:autoSpaceDE w:val="0"/>
        <w:autoSpaceDN w:val="0"/>
        <w:adjustRightInd w:val="0"/>
        <w:spacing w:before="0" w:line="276" w:lineRule="auto"/>
        <w:jc w:val="center"/>
      </w:pPr>
      <w:r w:rsidRPr="00432122">
        <w:object w:dxaOrig="5410" w:dyaOrig="3755">
          <v:shape id="_x0000_i1032" type="#_x0000_t75" style="width:270pt;height:187.5pt" o:ole="">
            <v:imagedata r:id="rId29" o:title=""/>
          </v:shape>
          <o:OLEObject Type="Embed" ProgID="Visio.Drawing.11" ShapeID="_x0000_i1032" DrawAspect="Content" ObjectID="_1458987301" r:id="rId30"/>
        </w:object>
      </w:r>
    </w:p>
    <w:p w:rsidR="007C594A" w:rsidRPr="00432122" w:rsidRDefault="00116875" w:rsidP="00116875">
      <w:pPr>
        <w:pStyle w:val="Lgende"/>
        <w:jc w:val="center"/>
        <w:rPr>
          <w:rFonts w:ascii="NimbusRomNo9L-Regu" w:eastAsia="Calibri" w:hAnsi="NimbusRomNo9L-Regu" w:cs="NimbusRomNo9L-Regu"/>
          <w:color w:val="000000"/>
          <w:lang w:eastAsia="en-GB" w:bidi="ar-SA"/>
        </w:rPr>
      </w:pPr>
      <w:bookmarkStart w:id="93" w:name="_Ref357703036"/>
      <w:r w:rsidRPr="00432122">
        <w:t xml:space="preserve">Figure </w:t>
      </w:r>
      <w:fldSimple w:instr=" SEQ Figure \* ARABIC ">
        <w:r w:rsidR="001D7778" w:rsidRPr="00432122">
          <w:rPr>
            <w:noProof/>
          </w:rPr>
          <w:t>7</w:t>
        </w:r>
      </w:fldSimple>
      <w:bookmarkEnd w:id="93"/>
      <w:r w:rsidRPr="00432122">
        <w:t>: Successful sending of a file to remote party</w:t>
      </w:r>
    </w:p>
    <w:p w:rsidR="007C594A" w:rsidRPr="00432122" w:rsidRDefault="007C594A" w:rsidP="007B6937">
      <w:pPr>
        <w:pStyle w:val="Listenumros"/>
        <w:numPr>
          <w:ilvl w:val="0"/>
          <w:numId w:val="26"/>
        </w:numPr>
      </w:pPr>
      <w:r w:rsidRPr="00432122">
        <w:t>The FT client instantiates a service instance of the File Transfer Service, establishes a connection with the FT Service and associates the listener with this RCS client.</w:t>
      </w:r>
    </w:p>
    <w:p w:rsidR="007C594A" w:rsidRPr="00432122" w:rsidRDefault="007C594A" w:rsidP="00116875">
      <w:pPr>
        <w:pStyle w:val="Listenumros"/>
      </w:pPr>
      <w:r w:rsidRPr="00432122">
        <w:t>By selecting a user and the file to be transferred, the user initiates a FT session request to the remote party</w:t>
      </w:r>
    </w:p>
    <w:p w:rsidR="007C594A" w:rsidRPr="00432122" w:rsidRDefault="00116875" w:rsidP="00116875">
      <w:pPr>
        <w:pStyle w:val="Listenumros"/>
      </w:pPr>
      <w:r w:rsidRPr="00432122">
        <w:t xml:space="preserve">The </w:t>
      </w:r>
      <w:r w:rsidR="007C594A" w:rsidRPr="00432122">
        <w:t>FT service sends the session request to remote party</w:t>
      </w:r>
    </w:p>
    <w:p w:rsidR="007C594A" w:rsidRPr="00432122" w:rsidRDefault="007C594A" w:rsidP="00116875">
      <w:pPr>
        <w:pStyle w:val="Listenumros"/>
      </w:pPr>
      <w:r w:rsidRPr="00432122">
        <w:t>The session request is delivered to the remote party and indication is received that the remote user has accepted the file transfer request.</w:t>
      </w:r>
    </w:p>
    <w:p w:rsidR="007C594A" w:rsidRPr="00432122" w:rsidRDefault="007C594A" w:rsidP="00116875">
      <w:pPr>
        <w:pStyle w:val="Listenumros"/>
      </w:pPr>
      <w:r w:rsidRPr="00432122">
        <w:t>The FT client is notified that the file transfer has started.</w:t>
      </w:r>
    </w:p>
    <w:p w:rsidR="007C594A" w:rsidRPr="00432122" w:rsidRDefault="007C594A" w:rsidP="00116875">
      <w:pPr>
        <w:pStyle w:val="Listenumros"/>
      </w:pPr>
      <w:r w:rsidRPr="00432122">
        <w:t>The FT service transfers the file to the remote party.</w:t>
      </w:r>
    </w:p>
    <w:p w:rsidR="007C594A" w:rsidRPr="00432122" w:rsidRDefault="007C594A" w:rsidP="00116875">
      <w:pPr>
        <w:pStyle w:val="Listenumros"/>
      </w:pPr>
      <w:r w:rsidRPr="00432122">
        <w:t>The FT client is notified that the file transfer is completed.</w:t>
      </w:r>
    </w:p>
    <w:p w:rsidR="007C594A" w:rsidRPr="00432122" w:rsidRDefault="007C594A" w:rsidP="007C594A">
      <w:pPr>
        <w:pStyle w:val="Titre5"/>
        <w:rPr>
          <w:lang w:val="en-GB"/>
        </w:rPr>
      </w:pPr>
      <w:r w:rsidRPr="00432122">
        <w:rPr>
          <w:lang w:val="en-GB"/>
        </w:rPr>
        <w:t>Incoming session request</w:t>
      </w:r>
    </w:p>
    <w:p w:rsidR="007C594A" w:rsidRPr="00432122" w:rsidRDefault="00797369" w:rsidP="00116875">
      <w:pPr>
        <w:rPr>
          <w:lang w:eastAsia="en-GB" w:bidi="ar-SA"/>
        </w:rPr>
      </w:pPr>
      <w:r w:rsidRPr="00432122">
        <w:rPr>
          <w:lang w:eastAsia="en-GB" w:bidi="ar-SA"/>
        </w:rPr>
        <w:fldChar w:fldCharType="begin"/>
      </w:r>
      <w:r w:rsidR="00116875" w:rsidRPr="00432122">
        <w:rPr>
          <w:color w:val="0000FF"/>
          <w:lang w:eastAsia="en-GB" w:bidi="ar-SA"/>
        </w:rPr>
        <w:instrText xml:space="preserve"> REF _Ref357703131 \h </w:instrText>
      </w:r>
      <w:r w:rsidRPr="00432122">
        <w:rPr>
          <w:lang w:eastAsia="en-GB" w:bidi="ar-SA"/>
        </w:rPr>
      </w:r>
      <w:r w:rsidRPr="00432122">
        <w:rPr>
          <w:lang w:eastAsia="en-GB" w:bidi="ar-SA"/>
        </w:rPr>
        <w:fldChar w:fldCharType="separate"/>
      </w:r>
      <w:r w:rsidR="00116875" w:rsidRPr="00432122">
        <w:t xml:space="preserve">Figure </w:t>
      </w:r>
      <w:r w:rsidR="00116875" w:rsidRPr="00432122">
        <w:rPr>
          <w:noProof/>
        </w:rPr>
        <w:t>8</w:t>
      </w:r>
      <w:r w:rsidRPr="00432122">
        <w:rPr>
          <w:lang w:eastAsia="en-GB" w:bidi="ar-SA"/>
        </w:rPr>
        <w:fldChar w:fldCharType="end"/>
      </w:r>
      <w:r w:rsidR="007C594A" w:rsidRPr="00432122">
        <w:rPr>
          <w:color w:val="0000FF"/>
          <w:lang w:eastAsia="en-GB" w:bidi="ar-SA"/>
        </w:rPr>
        <w:t xml:space="preserve"> </w:t>
      </w:r>
      <w:r w:rsidR="007C594A" w:rsidRPr="00432122">
        <w:rPr>
          <w:lang w:eastAsia="en-GB" w:bidi="ar-SA"/>
        </w:rPr>
        <w:t>is an example that shows the flow for a FT client receiving a File Transfer request from a remote contact.</w:t>
      </w:r>
    </w:p>
    <w:p w:rsidR="007C594A" w:rsidRPr="00432122" w:rsidRDefault="007C594A" w:rsidP="007C594A">
      <w:pPr>
        <w:pStyle w:val="NormalParagraph"/>
        <w:rPr>
          <w:lang w:eastAsia="en-US" w:bidi="bn-BD"/>
        </w:rPr>
      </w:pPr>
    </w:p>
    <w:p w:rsidR="00116875" w:rsidRPr="00432122" w:rsidRDefault="007C594A" w:rsidP="00116875">
      <w:pPr>
        <w:pStyle w:val="NormalParagraph"/>
        <w:keepNext/>
        <w:jc w:val="center"/>
      </w:pPr>
      <w:r w:rsidRPr="00432122">
        <w:object w:dxaOrig="5815" w:dyaOrig="8525">
          <v:shape id="_x0000_i1033" type="#_x0000_t75" style="width:291pt;height:426.75pt" o:ole="">
            <v:imagedata r:id="rId31" o:title=""/>
          </v:shape>
          <o:OLEObject Type="Embed" ProgID="Visio.Drawing.11" ShapeID="_x0000_i1033" DrawAspect="Content" ObjectID="_1458987302" r:id="rId32"/>
        </w:object>
      </w:r>
    </w:p>
    <w:p w:rsidR="007C594A" w:rsidRPr="00432122" w:rsidRDefault="00116875" w:rsidP="00116875">
      <w:pPr>
        <w:pStyle w:val="Lgende"/>
        <w:jc w:val="center"/>
      </w:pPr>
      <w:bookmarkStart w:id="94" w:name="_Ref357703131"/>
      <w:r w:rsidRPr="00432122">
        <w:t xml:space="preserve">Figure </w:t>
      </w:r>
      <w:fldSimple w:instr=" SEQ Figure \* ARABIC ">
        <w:r w:rsidR="001D7778" w:rsidRPr="00432122">
          <w:rPr>
            <w:noProof/>
          </w:rPr>
          <w:t>8</w:t>
        </w:r>
      </w:fldSimple>
      <w:bookmarkEnd w:id="94"/>
      <w:r w:rsidRPr="00432122">
        <w:t>: Successful reception of a file from remote party</w:t>
      </w:r>
    </w:p>
    <w:p w:rsidR="007C594A" w:rsidRPr="00432122" w:rsidRDefault="007C594A" w:rsidP="007B6937">
      <w:pPr>
        <w:pStyle w:val="Listenumros"/>
        <w:numPr>
          <w:ilvl w:val="0"/>
          <w:numId w:val="27"/>
        </w:numPr>
      </w:pPr>
      <w:r w:rsidRPr="00432122">
        <w:t>The FT client instantiates a service instance of the FT Service and establishes a connection with the FT Service.</w:t>
      </w:r>
    </w:p>
    <w:p w:rsidR="007C594A" w:rsidRPr="00432122" w:rsidRDefault="007C594A" w:rsidP="007B6937">
      <w:pPr>
        <w:pStyle w:val="Listenumros"/>
        <w:numPr>
          <w:ilvl w:val="0"/>
          <w:numId w:val="27"/>
        </w:numPr>
      </w:pPr>
      <w:r w:rsidRPr="00432122">
        <w:t>The FT client associates the listener with this FT client.</w:t>
      </w:r>
    </w:p>
    <w:p w:rsidR="007C594A" w:rsidRPr="00432122" w:rsidRDefault="007C594A" w:rsidP="007B6937">
      <w:pPr>
        <w:pStyle w:val="Listenumros"/>
        <w:numPr>
          <w:ilvl w:val="0"/>
          <w:numId w:val="27"/>
        </w:numPr>
      </w:pPr>
      <w:r w:rsidRPr="00432122">
        <w:t>The FT Service receives a request for a session from a remote party</w:t>
      </w:r>
    </w:p>
    <w:p w:rsidR="007C594A" w:rsidRPr="00432122" w:rsidRDefault="007C594A" w:rsidP="007B6937">
      <w:pPr>
        <w:pStyle w:val="Listenumros"/>
        <w:numPr>
          <w:ilvl w:val="0"/>
          <w:numId w:val="27"/>
        </w:numPr>
      </w:pPr>
      <w:r w:rsidRPr="00432122">
        <w:t>The FT Service notifies the FT client through the invocation of the appropriate listener function</w:t>
      </w:r>
    </w:p>
    <w:p w:rsidR="007C594A" w:rsidRPr="00432122" w:rsidRDefault="007C594A" w:rsidP="007B6937">
      <w:pPr>
        <w:pStyle w:val="Listenumros"/>
        <w:numPr>
          <w:ilvl w:val="0"/>
          <w:numId w:val="27"/>
        </w:numPr>
      </w:pPr>
      <w:r w:rsidRPr="00432122">
        <w:t>The FT client retrieves the file transfer session object from the FT service</w:t>
      </w:r>
    </w:p>
    <w:p w:rsidR="007C594A" w:rsidRPr="00432122" w:rsidRDefault="007C594A" w:rsidP="007B6937">
      <w:pPr>
        <w:pStyle w:val="Listenumros"/>
        <w:numPr>
          <w:ilvl w:val="0"/>
          <w:numId w:val="27"/>
        </w:numPr>
      </w:pPr>
      <w:r w:rsidRPr="00432122">
        <w:t>The FT client retrieves the identity of the remote party that is sending the file.</w:t>
      </w:r>
    </w:p>
    <w:p w:rsidR="007C594A" w:rsidRPr="00432122" w:rsidRDefault="007C594A" w:rsidP="007B6937">
      <w:pPr>
        <w:pStyle w:val="Listenumros"/>
        <w:numPr>
          <w:ilvl w:val="0"/>
          <w:numId w:val="27"/>
        </w:numPr>
      </w:pPr>
      <w:r w:rsidRPr="00432122">
        <w:t xml:space="preserve">The FT client </w:t>
      </w:r>
      <w:r w:rsidR="00447BAC" w:rsidRPr="00432122">
        <w:t>retrieves</w:t>
      </w:r>
      <w:r w:rsidRPr="00432122">
        <w:t xml:space="preserve"> the name of the file that is being sent by the remote party.</w:t>
      </w:r>
    </w:p>
    <w:p w:rsidR="007C594A" w:rsidRPr="00432122" w:rsidRDefault="007C594A" w:rsidP="007B6937">
      <w:pPr>
        <w:pStyle w:val="Listenumros"/>
        <w:numPr>
          <w:ilvl w:val="0"/>
          <w:numId w:val="27"/>
        </w:numPr>
      </w:pPr>
      <w:r w:rsidRPr="00432122">
        <w:t>The FT client retrieves the type of the file that is being sent by the remote party</w:t>
      </w:r>
    </w:p>
    <w:p w:rsidR="007C594A" w:rsidRPr="00432122" w:rsidRDefault="007C594A" w:rsidP="007B6937">
      <w:pPr>
        <w:pStyle w:val="Listenumros"/>
        <w:numPr>
          <w:ilvl w:val="0"/>
          <w:numId w:val="27"/>
        </w:numPr>
      </w:pPr>
      <w:r w:rsidRPr="00432122">
        <w:t>The FT client retrieves the size of the file that is being sent by the remote party.</w:t>
      </w:r>
    </w:p>
    <w:p w:rsidR="007C594A" w:rsidRPr="00432122" w:rsidRDefault="007C594A" w:rsidP="007B6937">
      <w:pPr>
        <w:pStyle w:val="Listenumros"/>
        <w:numPr>
          <w:ilvl w:val="0"/>
          <w:numId w:val="27"/>
        </w:numPr>
      </w:pPr>
      <w:r w:rsidRPr="00432122">
        <w:t>The FT client notifies the user by displaying the details of the file that is being sent to the user. The user accepts the request,</w:t>
      </w:r>
    </w:p>
    <w:p w:rsidR="007C594A" w:rsidRPr="00432122" w:rsidRDefault="007C594A" w:rsidP="007B6937">
      <w:pPr>
        <w:pStyle w:val="Listenumros"/>
        <w:numPr>
          <w:ilvl w:val="0"/>
          <w:numId w:val="27"/>
        </w:numPr>
      </w:pPr>
      <w:r w:rsidRPr="00432122">
        <w:t>The FT client installs the listener function for this FT session.</w:t>
      </w:r>
    </w:p>
    <w:p w:rsidR="007C594A" w:rsidRPr="00432122" w:rsidRDefault="007C594A" w:rsidP="007B6937">
      <w:pPr>
        <w:pStyle w:val="Listenumros"/>
        <w:numPr>
          <w:ilvl w:val="0"/>
          <w:numId w:val="27"/>
        </w:numPr>
      </w:pPr>
      <w:r w:rsidRPr="00432122">
        <w:t xml:space="preserve">RCS client </w:t>
      </w:r>
      <w:r w:rsidR="00447BAC" w:rsidRPr="00432122">
        <w:t>notifies</w:t>
      </w:r>
      <w:r w:rsidRPr="00432122">
        <w:t xml:space="preserve"> the FT service that the user has accepted to receive the file</w:t>
      </w:r>
    </w:p>
    <w:p w:rsidR="007C594A" w:rsidRPr="00432122" w:rsidRDefault="007C594A" w:rsidP="007B6937">
      <w:pPr>
        <w:pStyle w:val="Listenumros"/>
        <w:numPr>
          <w:ilvl w:val="0"/>
          <w:numId w:val="27"/>
        </w:numPr>
      </w:pPr>
      <w:r w:rsidRPr="00432122">
        <w:t>The FT service informs the remote end that it is ready to receive the file</w:t>
      </w:r>
    </w:p>
    <w:p w:rsidR="007C594A" w:rsidRPr="00432122" w:rsidRDefault="007C594A" w:rsidP="007B6937">
      <w:pPr>
        <w:pStyle w:val="Listenumros"/>
        <w:numPr>
          <w:ilvl w:val="0"/>
          <w:numId w:val="27"/>
        </w:numPr>
      </w:pPr>
      <w:r w:rsidRPr="00432122">
        <w:lastRenderedPageBreak/>
        <w:t>The FT client is notified that the file transfer has started.</w:t>
      </w:r>
    </w:p>
    <w:p w:rsidR="007C594A" w:rsidRPr="00432122" w:rsidRDefault="007C594A" w:rsidP="007B6937">
      <w:pPr>
        <w:pStyle w:val="Listenumros"/>
        <w:numPr>
          <w:ilvl w:val="0"/>
          <w:numId w:val="27"/>
        </w:numPr>
      </w:pPr>
      <w:r w:rsidRPr="00432122">
        <w:t>The FT service interacts with the remote end to receive the file</w:t>
      </w:r>
    </w:p>
    <w:p w:rsidR="007C594A" w:rsidRPr="00432122" w:rsidRDefault="007C594A" w:rsidP="007B6937">
      <w:pPr>
        <w:pStyle w:val="Listenumros"/>
        <w:numPr>
          <w:ilvl w:val="0"/>
          <w:numId w:val="27"/>
        </w:numPr>
      </w:pPr>
      <w:r w:rsidRPr="00432122">
        <w:t>The FT client is notified that the file transfer is complete.</w:t>
      </w:r>
    </w:p>
    <w:p w:rsidR="003F3E09" w:rsidRPr="00432122" w:rsidRDefault="003F3E09" w:rsidP="003F3E09">
      <w:pPr>
        <w:pStyle w:val="Titre4"/>
      </w:pPr>
      <w:r w:rsidRPr="00432122">
        <w:t>Package</w:t>
      </w:r>
    </w:p>
    <w:p w:rsidR="007C594A" w:rsidRPr="00432122" w:rsidRDefault="003F3E09" w:rsidP="00116875">
      <w:pPr>
        <w:rPr>
          <w:b/>
          <w:lang w:eastAsia="en-US"/>
        </w:rPr>
      </w:pPr>
      <w:r w:rsidRPr="00432122">
        <w:rPr>
          <w:lang w:eastAsia="en-US"/>
        </w:rPr>
        <w:t xml:space="preserve">Package name </w:t>
      </w:r>
      <w:r w:rsidRPr="00432122">
        <w:rPr>
          <w:b/>
          <w:lang w:eastAsia="en-US"/>
        </w:rPr>
        <w:t>org.gsma.joyn.ft</w:t>
      </w:r>
    </w:p>
    <w:p w:rsidR="003F3E09" w:rsidRPr="00432122" w:rsidRDefault="003F3E09" w:rsidP="00116875">
      <w:pPr>
        <w:pStyle w:val="Titre4"/>
      </w:pPr>
      <w:r w:rsidRPr="00432122">
        <w:t>Methods and Callbacks</w:t>
      </w:r>
    </w:p>
    <w:p w:rsidR="003F3E09" w:rsidRPr="00432122" w:rsidRDefault="003F3E09" w:rsidP="00116875">
      <w:r w:rsidRPr="00432122">
        <w:t xml:space="preserve">Class </w:t>
      </w:r>
      <w:r w:rsidRPr="00432122">
        <w:rPr>
          <w:b/>
        </w:rPr>
        <w:t>FileTransferService</w:t>
      </w:r>
      <w:r w:rsidRPr="00432122">
        <w:t>:</w:t>
      </w:r>
    </w:p>
    <w:p w:rsidR="003F3E09" w:rsidRPr="00432122" w:rsidRDefault="003F3E09" w:rsidP="00116875">
      <w:pPr>
        <w:pStyle w:val="ListContinue1"/>
      </w:pPr>
      <w:r w:rsidRPr="00432122">
        <w:t>This class offers the main entry point to transfer files and to receive files. Several applications may connect/disconnect to the API.</w:t>
      </w:r>
    </w:p>
    <w:p w:rsidR="003F3E09" w:rsidRPr="00432122" w:rsidRDefault="003F3E09" w:rsidP="00116875">
      <w:pPr>
        <w:pStyle w:val="ListBullet1"/>
      </w:pPr>
      <w:r w:rsidRPr="00432122">
        <w:t>Method: connects to the API.</w:t>
      </w:r>
    </w:p>
    <w:p w:rsidR="003F3E09" w:rsidRPr="00432122" w:rsidRDefault="003F3E09" w:rsidP="00116875">
      <w:pPr>
        <w:pStyle w:val="ASN1Code"/>
        <w:ind w:left="680"/>
      </w:pPr>
      <w:r w:rsidRPr="00432122">
        <w:t>void connect()</w:t>
      </w:r>
    </w:p>
    <w:p w:rsidR="00116875" w:rsidRPr="00432122" w:rsidRDefault="00116875" w:rsidP="00116875">
      <w:pPr>
        <w:pStyle w:val="ASN1Code"/>
        <w:ind w:left="680"/>
      </w:pPr>
    </w:p>
    <w:p w:rsidR="003F3E09" w:rsidRPr="00432122" w:rsidRDefault="003F3E09" w:rsidP="00116875">
      <w:pPr>
        <w:pStyle w:val="ListBullet1"/>
      </w:pPr>
      <w:r w:rsidRPr="00432122">
        <w:t>Method: disconnects from the API.</w:t>
      </w:r>
    </w:p>
    <w:p w:rsidR="003F3E09" w:rsidRPr="00432122" w:rsidRDefault="003F3E09" w:rsidP="00116875">
      <w:pPr>
        <w:pStyle w:val="ASN1Code"/>
        <w:ind w:left="680"/>
      </w:pPr>
      <w:r w:rsidRPr="00432122">
        <w:t>void disconnect()</w:t>
      </w:r>
    </w:p>
    <w:p w:rsidR="00116875" w:rsidRPr="00432122" w:rsidRDefault="00116875" w:rsidP="00116875">
      <w:pPr>
        <w:pStyle w:val="ASN1Code"/>
        <w:ind w:left="680"/>
      </w:pPr>
    </w:p>
    <w:p w:rsidR="003F3E09" w:rsidRPr="00432122" w:rsidRDefault="003F3E09" w:rsidP="00116875">
      <w:pPr>
        <w:pStyle w:val="ListBullet1"/>
      </w:pPr>
      <w:r w:rsidRPr="00432122">
        <w:t>Method: returns the list of file transfers in progress.</w:t>
      </w:r>
    </w:p>
    <w:p w:rsidR="003F3E09" w:rsidRPr="00432122" w:rsidRDefault="003F3E09" w:rsidP="00116875">
      <w:pPr>
        <w:pStyle w:val="ASN1Code"/>
        <w:ind w:left="680"/>
      </w:pPr>
      <w:r w:rsidRPr="00432122">
        <w:t>Set&lt;FileTransfer&gt; getFileTransfers()</w:t>
      </w:r>
    </w:p>
    <w:p w:rsidR="00116875" w:rsidRPr="00432122" w:rsidRDefault="00116875" w:rsidP="00116875">
      <w:pPr>
        <w:pStyle w:val="ASN1Code"/>
        <w:ind w:left="680"/>
      </w:pPr>
    </w:p>
    <w:p w:rsidR="003F3E09" w:rsidRPr="00432122" w:rsidRDefault="003F3E09" w:rsidP="00116875">
      <w:pPr>
        <w:pStyle w:val="ListBullet1"/>
      </w:pPr>
      <w:r w:rsidRPr="00432122">
        <w:t>Method: returns a current file transfer from its unique ID.</w:t>
      </w:r>
    </w:p>
    <w:p w:rsidR="003F3E09" w:rsidRPr="00432122" w:rsidRDefault="003F3E09" w:rsidP="00116875">
      <w:pPr>
        <w:pStyle w:val="ASN1Code"/>
        <w:ind w:left="680"/>
      </w:pPr>
      <w:r w:rsidRPr="00432122">
        <w:t>FileTransfer getFileTransfer(String transferId)</w:t>
      </w:r>
    </w:p>
    <w:p w:rsidR="00116875" w:rsidRPr="00432122" w:rsidRDefault="00116875" w:rsidP="00116875">
      <w:pPr>
        <w:pStyle w:val="ASN1Code"/>
        <w:ind w:left="680"/>
      </w:pPr>
    </w:p>
    <w:p w:rsidR="003F3E09" w:rsidRPr="00432122" w:rsidRDefault="003F3E09" w:rsidP="00116875">
      <w:pPr>
        <w:pStyle w:val="ListBullet1"/>
      </w:pPr>
      <w:r w:rsidRPr="00432122">
        <w:t>Method: returns a current file transfer from its invitation Intent.</w:t>
      </w:r>
    </w:p>
    <w:p w:rsidR="003F3E09" w:rsidRPr="00432122" w:rsidRDefault="003F3E09" w:rsidP="00116875">
      <w:pPr>
        <w:pStyle w:val="ASN1Code"/>
        <w:ind w:left="680"/>
      </w:pPr>
      <w:r w:rsidRPr="00432122">
        <w:t>FileTransfer getFileTransferFor(Intent ftIntent)</w:t>
      </w:r>
    </w:p>
    <w:p w:rsidR="00116875" w:rsidRPr="00432122" w:rsidRDefault="00116875" w:rsidP="00116875">
      <w:pPr>
        <w:pStyle w:val="ASN1Code"/>
        <w:ind w:left="680"/>
      </w:pPr>
    </w:p>
    <w:p w:rsidR="003F3E09" w:rsidRPr="00432122" w:rsidRDefault="003F3E09" w:rsidP="00116875">
      <w:pPr>
        <w:pStyle w:val="ListBullet1"/>
        <w:rPr>
          <w:rFonts w:ascii="Courier New" w:hAnsi="Courier New" w:cs="Courier New"/>
        </w:rPr>
      </w:pPr>
      <w:r w:rsidRPr="00432122">
        <w:t xml:space="preserve">Method: transfers a file to a contact. </w:t>
      </w:r>
      <w:r w:rsidRPr="00432122">
        <w:rPr>
          <w:lang w:eastAsia="en-US"/>
        </w:rPr>
        <w:t xml:space="preserve">The parameter contact supports the following formats: MSISDN in national or international format, SIP address, SIP-URI or Tel-URI. The parameter file contains the complete filename including the path to be </w:t>
      </w:r>
      <w:r w:rsidR="00447BAC" w:rsidRPr="00432122">
        <w:rPr>
          <w:lang w:eastAsia="en-US"/>
        </w:rPr>
        <w:t>transferred</w:t>
      </w:r>
      <w:r w:rsidRPr="00432122">
        <w:rPr>
          <w:lang w:eastAsia="en-US"/>
        </w:rPr>
        <w:t>.</w:t>
      </w:r>
    </w:p>
    <w:p w:rsidR="003F3E09" w:rsidRPr="00432122" w:rsidRDefault="003F3E09" w:rsidP="00116875">
      <w:pPr>
        <w:pStyle w:val="ASN1Code"/>
        <w:ind w:left="680"/>
      </w:pPr>
      <w:r w:rsidRPr="00432122">
        <w:t>FileTransfer transferFile(String contact, String filename, IFileTransferListener listener)</w:t>
      </w:r>
    </w:p>
    <w:p w:rsidR="00116875" w:rsidRPr="00432122" w:rsidRDefault="00116875" w:rsidP="00116875">
      <w:pPr>
        <w:pStyle w:val="ASN1Code"/>
        <w:ind w:left="680"/>
      </w:pPr>
    </w:p>
    <w:p w:rsidR="003F3E09" w:rsidRPr="00432122" w:rsidRDefault="003F3E09" w:rsidP="00116875">
      <w:pPr>
        <w:pStyle w:val="ListBullet1"/>
        <w:rPr>
          <w:rFonts w:ascii="Courier New" w:hAnsi="Courier New" w:cs="Courier New"/>
        </w:rPr>
      </w:pPr>
      <w:r w:rsidRPr="00432122">
        <w:t>Method: returns the configuration for File Transfer service.</w:t>
      </w:r>
    </w:p>
    <w:p w:rsidR="003F3E09" w:rsidRPr="00432122" w:rsidRDefault="003F3E09" w:rsidP="00116875">
      <w:pPr>
        <w:pStyle w:val="ASN1Code"/>
        <w:ind w:left="680"/>
      </w:pPr>
      <w:r w:rsidRPr="00432122">
        <w:t>static FileTransferServiceConfiguration getConfiguration()</w:t>
      </w:r>
    </w:p>
    <w:p w:rsidR="00116875" w:rsidRPr="00432122" w:rsidRDefault="00116875" w:rsidP="00116875">
      <w:pPr>
        <w:pStyle w:val="ASN1Code"/>
        <w:ind w:left="680"/>
      </w:pPr>
    </w:p>
    <w:p w:rsidR="003F3E09" w:rsidRPr="00432122" w:rsidRDefault="003F3E09" w:rsidP="00116875">
      <w:pPr>
        <w:pStyle w:val="ListBullet1"/>
      </w:pPr>
      <w:r w:rsidRPr="00432122">
        <w:t>Method: adds a new file transfer invitation listener.</w:t>
      </w:r>
    </w:p>
    <w:p w:rsidR="003F3E09" w:rsidRPr="00432122" w:rsidRDefault="003F3E09" w:rsidP="00116875">
      <w:pPr>
        <w:pStyle w:val="ASN1Code"/>
        <w:ind w:left="680"/>
      </w:pPr>
      <w:r w:rsidRPr="00432122">
        <w:t>void addNewFileTransferListener(INewFileTransferListener listener)</w:t>
      </w:r>
    </w:p>
    <w:p w:rsidR="00116875" w:rsidRPr="00432122" w:rsidRDefault="00116875" w:rsidP="00116875">
      <w:pPr>
        <w:pStyle w:val="ASN1Code"/>
        <w:ind w:left="680"/>
      </w:pPr>
    </w:p>
    <w:p w:rsidR="003F3E09" w:rsidRPr="00432122" w:rsidRDefault="003F3E09" w:rsidP="00116875">
      <w:pPr>
        <w:pStyle w:val="ListBullet1"/>
      </w:pPr>
      <w:r w:rsidRPr="00432122">
        <w:t>Method: removes a new file transfer invitation listener.</w:t>
      </w:r>
    </w:p>
    <w:p w:rsidR="003F3E09" w:rsidRPr="00432122" w:rsidRDefault="003F3E09" w:rsidP="00116875">
      <w:pPr>
        <w:pStyle w:val="ASN1Code"/>
        <w:ind w:left="680"/>
      </w:pPr>
      <w:r w:rsidRPr="00432122">
        <w:t>void removeNewFileTransferListener(INewFileTransferListener listener)</w:t>
      </w:r>
    </w:p>
    <w:p w:rsidR="00116875" w:rsidRPr="00432122" w:rsidRDefault="00116875" w:rsidP="00116875">
      <w:pPr>
        <w:pStyle w:val="ASN1Code"/>
        <w:ind w:left="680"/>
        <w:rPr>
          <w:rFonts w:cs="Courier New"/>
        </w:rPr>
      </w:pPr>
    </w:p>
    <w:p w:rsidR="003F3E09" w:rsidRPr="00432122" w:rsidRDefault="003F3E09" w:rsidP="00116875">
      <w:r w:rsidRPr="00432122">
        <w:lastRenderedPageBreak/>
        <w:t xml:space="preserve">Class </w:t>
      </w:r>
      <w:r w:rsidRPr="00432122">
        <w:rPr>
          <w:b/>
        </w:rPr>
        <w:t>FileTransfer</w:t>
      </w:r>
      <w:r w:rsidRPr="00432122">
        <w:t>:</w:t>
      </w:r>
    </w:p>
    <w:p w:rsidR="003F3E09" w:rsidRPr="00432122" w:rsidRDefault="003F3E09" w:rsidP="00116875">
      <w:pPr>
        <w:pStyle w:val="ListContinue1"/>
      </w:pPr>
      <w:r w:rsidRPr="00432122">
        <w:t>This class maintains the information related to a file transfer and offers methods to manage the transfer.</w:t>
      </w:r>
    </w:p>
    <w:p w:rsidR="003F3E09" w:rsidRPr="00432122" w:rsidRDefault="003F3E09" w:rsidP="00116875">
      <w:pPr>
        <w:pStyle w:val="ListBullet1"/>
      </w:pPr>
      <w:r w:rsidRPr="00432122">
        <w:t>Method: returns the file transfer ID of the file transfer.</w:t>
      </w:r>
    </w:p>
    <w:p w:rsidR="003F3E09" w:rsidRPr="00432122" w:rsidRDefault="003F3E09" w:rsidP="00116875">
      <w:pPr>
        <w:pStyle w:val="ASN1Code"/>
        <w:ind w:left="680"/>
      </w:pPr>
      <w:r w:rsidRPr="00432122">
        <w:t>String getTransferId()</w:t>
      </w:r>
    </w:p>
    <w:p w:rsidR="00116875" w:rsidRPr="00432122" w:rsidRDefault="00116875" w:rsidP="00116875">
      <w:pPr>
        <w:pStyle w:val="ASN1Code"/>
        <w:ind w:left="680"/>
      </w:pPr>
    </w:p>
    <w:p w:rsidR="003F3E09" w:rsidRPr="00432122" w:rsidRDefault="003F3E09" w:rsidP="00116875">
      <w:pPr>
        <w:pStyle w:val="ListBullet1"/>
        <w:rPr>
          <w:rFonts w:cs="Arial"/>
        </w:rPr>
      </w:pPr>
      <w:r w:rsidRPr="00432122">
        <w:rPr>
          <w:rFonts w:cs="Arial"/>
        </w:rPr>
        <w:t>Method: returns the remote contact.</w:t>
      </w:r>
    </w:p>
    <w:p w:rsidR="003F3E09" w:rsidRPr="00432122" w:rsidRDefault="003F3E09" w:rsidP="00116875">
      <w:pPr>
        <w:pStyle w:val="ASN1Code"/>
        <w:ind w:left="680"/>
      </w:pPr>
      <w:r w:rsidRPr="00432122">
        <w:t>String getRemoteContact()</w:t>
      </w:r>
    </w:p>
    <w:p w:rsidR="00116875" w:rsidRPr="00432122" w:rsidRDefault="00116875" w:rsidP="00116875">
      <w:pPr>
        <w:pStyle w:val="ASN1Code"/>
        <w:ind w:left="680"/>
      </w:pPr>
    </w:p>
    <w:p w:rsidR="003F3E09" w:rsidRPr="00432122" w:rsidRDefault="003F3E09" w:rsidP="00116875">
      <w:pPr>
        <w:pStyle w:val="ListBullet1"/>
        <w:rPr>
          <w:rFonts w:cs="Arial"/>
        </w:rPr>
      </w:pPr>
      <w:r w:rsidRPr="00432122">
        <w:rPr>
          <w:rFonts w:cs="Arial"/>
        </w:rPr>
        <w:t xml:space="preserve">Method: returns the complete filename including the path of the file to be </w:t>
      </w:r>
      <w:r w:rsidR="00447BAC" w:rsidRPr="00432122">
        <w:rPr>
          <w:rFonts w:cs="Arial"/>
        </w:rPr>
        <w:t>transferred</w:t>
      </w:r>
      <w:r w:rsidRPr="00432122">
        <w:rPr>
          <w:rFonts w:cs="Arial"/>
        </w:rPr>
        <w:t>.</w:t>
      </w:r>
    </w:p>
    <w:p w:rsidR="003F3E09" w:rsidRPr="00432122" w:rsidRDefault="003F3E09" w:rsidP="00116875">
      <w:pPr>
        <w:pStyle w:val="ASN1Code"/>
        <w:ind w:left="680"/>
      </w:pPr>
      <w:r w:rsidRPr="00432122">
        <w:t>String getFileName()</w:t>
      </w:r>
    </w:p>
    <w:p w:rsidR="00116875" w:rsidRPr="00432122" w:rsidRDefault="00116875" w:rsidP="00116875">
      <w:pPr>
        <w:pStyle w:val="ASN1Code"/>
        <w:ind w:left="680"/>
      </w:pPr>
    </w:p>
    <w:p w:rsidR="003F3E09" w:rsidRPr="00432122" w:rsidRDefault="003F3E09" w:rsidP="00116875">
      <w:pPr>
        <w:pStyle w:val="ListBullet1"/>
        <w:rPr>
          <w:rFonts w:cs="Arial"/>
        </w:rPr>
      </w:pPr>
      <w:r w:rsidRPr="00432122">
        <w:rPr>
          <w:rFonts w:cs="Arial"/>
        </w:rPr>
        <w:t>Method: returns the size of the file to be transferred (in bytes).</w:t>
      </w:r>
    </w:p>
    <w:p w:rsidR="003F3E09" w:rsidRPr="00432122" w:rsidRDefault="003F3E09" w:rsidP="00116875">
      <w:pPr>
        <w:pStyle w:val="ASN1Code"/>
        <w:ind w:left="680"/>
      </w:pPr>
      <w:r w:rsidRPr="00432122">
        <w:t>String getFileSize()</w:t>
      </w:r>
    </w:p>
    <w:p w:rsidR="00116875" w:rsidRPr="00432122" w:rsidRDefault="00116875" w:rsidP="00116875">
      <w:pPr>
        <w:pStyle w:val="ASN1Code"/>
        <w:ind w:left="680"/>
      </w:pPr>
    </w:p>
    <w:p w:rsidR="003F3E09" w:rsidRPr="00432122" w:rsidRDefault="003F3E09" w:rsidP="00116875">
      <w:pPr>
        <w:pStyle w:val="ListBullet1"/>
        <w:rPr>
          <w:rFonts w:cs="Arial"/>
        </w:rPr>
      </w:pPr>
      <w:r w:rsidRPr="00432122">
        <w:rPr>
          <w:rFonts w:cs="Arial"/>
        </w:rPr>
        <w:t>Method: returns the MIME type of the file to be transferred.</w:t>
      </w:r>
    </w:p>
    <w:p w:rsidR="003F3E09" w:rsidRPr="00432122" w:rsidRDefault="003F3E09" w:rsidP="00116875">
      <w:pPr>
        <w:pStyle w:val="ASN1Code"/>
        <w:ind w:left="680"/>
      </w:pPr>
      <w:r w:rsidRPr="00432122">
        <w:t>String getFileType()</w:t>
      </w:r>
    </w:p>
    <w:p w:rsidR="00116875" w:rsidRPr="00432122" w:rsidRDefault="00116875" w:rsidP="00116875">
      <w:pPr>
        <w:pStyle w:val="ASN1Code"/>
        <w:ind w:left="680"/>
      </w:pPr>
    </w:p>
    <w:p w:rsidR="003F3E09" w:rsidRPr="00432122" w:rsidRDefault="003F3E09" w:rsidP="00116875">
      <w:pPr>
        <w:pStyle w:val="ListBullet1"/>
        <w:rPr>
          <w:rFonts w:cs="Arial"/>
        </w:rPr>
      </w:pPr>
      <w:r w:rsidRPr="00432122">
        <w:rPr>
          <w:rFonts w:cs="Arial"/>
        </w:rPr>
        <w:t xml:space="preserve">Method: returns the state of the file transfer. The status may have the following values: INVITED, INITIATED, STARTED, TRANSFERED, </w:t>
      </w:r>
      <w:r w:rsidRPr="00432122">
        <w:t xml:space="preserve">ABORTED, </w:t>
      </w:r>
      <w:r w:rsidRPr="00432122">
        <w:rPr>
          <w:rFonts w:cs="Arial"/>
        </w:rPr>
        <w:t>FAILED.</w:t>
      </w:r>
    </w:p>
    <w:p w:rsidR="003F3E09" w:rsidRPr="00432122" w:rsidRDefault="003F3E09" w:rsidP="00116875">
      <w:pPr>
        <w:pStyle w:val="ASN1Code"/>
        <w:ind w:left="680"/>
      </w:pPr>
      <w:r w:rsidRPr="00432122">
        <w:t>int getState()</w:t>
      </w:r>
    </w:p>
    <w:p w:rsidR="00116875" w:rsidRPr="00432122" w:rsidRDefault="00116875" w:rsidP="00116875">
      <w:pPr>
        <w:pStyle w:val="ASN1Code"/>
        <w:ind w:left="680"/>
      </w:pPr>
    </w:p>
    <w:p w:rsidR="003F3E09" w:rsidRPr="00432122" w:rsidRDefault="003F3E09" w:rsidP="00116875">
      <w:pPr>
        <w:pStyle w:val="ListBullet1"/>
      </w:pPr>
      <w:r w:rsidRPr="00432122">
        <w:t>Method: accepts file transfer invitation.</w:t>
      </w:r>
    </w:p>
    <w:p w:rsidR="003F3E09" w:rsidRPr="00432122" w:rsidRDefault="003F3E09" w:rsidP="00116875">
      <w:pPr>
        <w:pStyle w:val="ASN1Code"/>
        <w:ind w:left="680"/>
      </w:pPr>
      <w:r w:rsidRPr="00432122">
        <w:t>void acceptInvitation()</w:t>
      </w:r>
    </w:p>
    <w:p w:rsidR="00116875" w:rsidRPr="00432122" w:rsidRDefault="00116875" w:rsidP="00116875">
      <w:pPr>
        <w:pStyle w:val="ASN1Code"/>
        <w:ind w:left="680"/>
      </w:pPr>
    </w:p>
    <w:p w:rsidR="003F3E09" w:rsidRPr="00432122" w:rsidRDefault="003F3E09" w:rsidP="00116875">
      <w:pPr>
        <w:pStyle w:val="ListBullet1"/>
      </w:pPr>
      <w:r w:rsidRPr="00432122">
        <w:t>Method: rejects file transfer invitation.</w:t>
      </w:r>
    </w:p>
    <w:p w:rsidR="003F3E09" w:rsidRPr="00432122" w:rsidRDefault="003F3E09" w:rsidP="00116875">
      <w:pPr>
        <w:pStyle w:val="ASN1Code"/>
        <w:ind w:left="680"/>
      </w:pPr>
      <w:r w:rsidRPr="00432122">
        <w:t>void rejectInvitation()</w:t>
      </w:r>
    </w:p>
    <w:p w:rsidR="00116875" w:rsidRPr="00432122" w:rsidRDefault="00116875" w:rsidP="00116875">
      <w:pPr>
        <w:pStyle w:val="ASN1Code"/>
        <w:ind w:left="680"/>
      </w:pPr>
    </w:p>
    <w:p w:rsidR="003F3E09" w:rsidRPr="00432122" w:rsidRDefault="003F3E09" w:rsidP="00116875">
      <w:pPr>
        <w:pStyle w:val="ListBullet1"/>
      </w:pPr>
      <w:r w:rsidRPr="00432122">
        <w:t>Method: aborts the file transfer.</w:t>
      </w:r>
    </w:p>
    <w:p w:rsidR="003F3E09" w:rsidRPr="00432122" w:rsidRDefault="003F3E09" w:rsidP="00116875">
      <w:pPr>
        <w:pStyle w:val="ASN1Code"/>
        <w:ind w:left="680"/>
      </w:pPr>
      <w:r w:rsidRPr="00432122">
        <w:t>void abortTransfer()</w:t>
      </w:r>
    </w:p>
    <w:p w:rsidR="00116875" w:rsidRPr="00432122" w:rsidRDefault="00116875" w:rsidP="00116875">
      <w:pPr>
        <w:pStyle w:val="ASN1Code"/>
        <w:ind w:left="680"/>
      </w:pPr>
    </w:p>
    <w:p w:rsidR="003F3E09" w:rsidRPr="00432122" w:rsidRDefault="003F3E09" w:rsidP="00116875">
      <w:pPr>
        <w:pStyle w:val="ListBullet1"/>
        <w:rPr>
          <w:rFonts w:cs="Arial"/>
        </w:rPr>
      </w:pPr>
      <w:r w:rsidRPr="00432122">
        <w:rPr>
          <w:rFonts w:cs="Arial"/>
        </w:rPr>
        <w:t>Method: adds a listener on file transfer events.</w:t>
      </w:r>
    </w:p>
    <w:p w:rsidR="003F3E09" w:rsidRPr="00432122" w:rsidRDefault="003F3E09" w:rsidP="00116875">
      <w:pPr>
        <w:pStyle w:val="ASN1Code"/>
        <w:ind w:left="680"/>
      </w:pPr>
      <w:r w:rsidRPr="00432122">
        <w:t>void addEventListener(IFileTransferListener listener)</w:t>
      </w:r>
    </w:p>
    <w:p w:rsidR="00116875" w:rsidRPr="00432122" w:rsidRDefault="00116875" w:rsidP="00116875">
      <w:pPr>
        <w:pStyle w:val="ASN1Code"/>
        <w:ind w:left="680"/>
      </w:pPr>
    </w:p>
    <w:p w:rsidR="003F3E09" w:rsidRPr="00432122" w:rsidRDefault="003F3E09" w:rsidP="00116875">
      <w:pPr>
        <w:pStyle w:val="ListBullet1"/>
        <w:rPr>
          <w:rFonts w:ascii="Courier New" w:hAnsi="Courier New" w:cs="Courier New"/>
        </w:rPr>
      </w:pPr>
      <w:r w:rsidRPr="00432122">
        <w:rPr>
          <w:rFonts w:cs="Arial"/>
        </w:rPr>
        <w:t>Method: removes a listener from file transfer.</w:t>
      </w:r>
    </w:p>
    <w:p w:rsidR="00116875" w:rsidRPr="00432122" w:rsidRDefault="003F3E09" w:rsidP="00116875">
      <w:pPr>
        <w:pStyle w:val="ASN1Code"/>
        <w:ind w:left="680"/>
      </w:pPr>
      <w:r w:rsidRPr="00432122">
        <w:t>void removeEventListener(IFileTransferListener listener)</w:t>
      </w:r>
    </w:p>
    <w:p w:rsidR="00A05CF7" w:rsidRPr="00432122" w:rsidRDefault="00A05CF7" w:rsidP="00116875">
      <w:pPr>
        <w:pStyle w:val="ASN1Code"/>
        <w:ind w:left="680"/>
        <w:rPr>
          <w:rFonts w:cs="Courier New"/>
        </w:rPr>
      </w:pPr>
    </w:p>
    <w:p w:rsidR="003F3E09" w:rsidRPr="00432122" w:rsidRDefault="003F3E09" w:rsidP="00A05CF7">
      <w:r w:rsidRPr="00432122">
        <w:t xml:space="preserve">Class </w:t>
      </w:r>
      <w:r w:rsidRPr="00432122">
        <w:rPr>
          <w:b/>
        </w:rPr>
        <w:t>IFileTransferListener</w:t>
      </w:r>
      <w:r w:rsidRPr="00432122">
        <w:t>:</w:t>
      </w:r>
    </w:p>
    <w:p w:rsidR="003F3E09" w:rsidRPr="00432122" w:rsidRDefault="003F3E09" w:rsidP="00A05CF7">
      <w:pPr>
        <w:pStyle w:val="ListContinue1"/>
      </w:pPr>
      <w:r w:rsidRPr="00432122">
        <w:t>This class offers callback methods on file transfer events.</w:t>
      </w:r>
    </w:p>
    <w:p w:rsidR="003F3E09" w:rsidRPr="00432122" w:rsidRDefault="003F3E09" w:rsidP="00A05CF7">
      <w:pPr>
        <w:pStyle w:val="ListBullet1"/>
      </w:pPr>
      <w:r w:rsidRPr="00432122">
        <w:t>Method: callback called when the file transfer is started.</w:t>
      </w:r>
    </w:p>
    <w:p w:rsidR="003F3E09" w:rsidRPr="00432122" w:rsidRDefault="003F3E09" w:rsidP="00A05CF7">
      <w:pPr>
        <w:pStyle w:val="ASN1Code"/>
        <w:ind w:left="680"/>
      </w:pPr>
      <w:r w:rsidRPr="00432122">
        <w:lastRenderedPageBreak/>
        <w:t>void onTransferStarted()</w:t>
      </w:r>
    </w:p>
    <w:p w:rsidR="00A05CF7" w:rsidRPr="00432122" w:rsidRDefault="00A05CF7" w:rsidP="00A05CF7">
      <w:pPr>
        <w:pStyle w:val="ASN1Code"/>
        <w:ind w:left="680"/>
      </w:pPr>
    </w:p>
    <w:p w:rsidR="003F3E09" w:rsidRPr="00432122" w:rsidRDefault="003F3E09" w:rsidP="00A05CF7">
      <w:pPr>
        <w:pStyle w:val="ListBullet1"/>
      </w:pPr>
      <w:r w:rsidRPr="00432122">
        <w:t>Method: callback called when the file transfer has been aborted.</w:t>
      </w:r>
    </w:p>
    <w:p w:rsidR="003F3E09" w:rsidRPr="00432122" w:rsidRDefault="003F3E09" w:rsidP="00A05CF7">
      <w:pPr>
        <w:pStyle w:val="ASN1Code"/>
        <w:ind w:left="680"/>
      </w:pPr>
      <w:r w:rsidRPr="00432122">
        <w:t>void onTransferAborted()</w:t>
      </w:r>
    </w:p>
    <w:p w:rsidR="00A05CF7" w:rsidRPr="00432122" w:rsidRDefault="00A05CF7" w:rsidP="00A05CF7">
      <w:pPr>
        <w:pStyle w:val="ASN1Code"/>
        <w:ind w:left="680"/>
      </w:pPr>
    </w:p>
    <w:p w:rsidR="003F3E09" w:rsidRPr="00432122" w:rsidRDefault="003F3E09" w:rsidP="00A05CF7">
      <w:pPr>
        <w:pStyle w:val="ListBullet1"/>
      </w:pPr>
      <w:r w:rsidRPr="00432122">
        <w:t>Method: callback called when the transfer has failed.</w:t>
      </w:r>
    </w:p>
    <w:p w:rsidR="003F3E09" w:rsidRPr="00432122" w:rsidRDefault="003F3E09" w:rsidP="00A05CF7">
      <w:pPr>
        <w:pStyle w:val="ASN1Code"/>
        <w:ind w:left="680"/>
      </w:pPr>
      <w:r w:rsidRPr="00432122">
        <w:t>void onTransferError(int reason)</w:t>
      </w:r>
    </w:p>
    <w:p w:rsidR="00A05CF7" w:rsidRPr="00432122" w:rsidRDefault="00A05CF7" w:rsidP="00A05CF7">
      <w:pPr>
        <w:pStyle w:val="ASN1Code"/>
        <w:ind w:left="680"/>
      </w:pPr>
    </w:p>
    <w:p w:rsidR="003F3E09" w:rsidRPr="00432122" w:rsidRDefault="003F3E09" w:rsidP="00A05CF7">
      <w:pPr>
        <w:pStyle w:val="ListBullet1"/>
        <w:rPr>
          <w:rFonts w:ascii="Courier New" w:hAnsi="Courier New" w:cs="Courier New"/>
        </w:rPr>
      </w:pPr>
      <w:r w:rsidRPr="00432122">
        <w:t>Method: callback called during the transfer progress.</w:t>
      </w:r>
    </w:p>
    <w:p w:rsidR="003F3E09" w:rsidRPr="00432122" w:rsidRDefault="003F3E09" w:rsidP="00A05CF7">
      <w:pPr>
        <w:pStyle w:val="ASN1Code"/>
        <w:ind w:left="680"/>
      </w:pPr>
      <w:r w:rsidRPr="00432122">
        <w:t>void onTransferProgress(long currentSize, long totalSize)</w:t>
      </w:r>
    </w:p>
    <w:p w:rsidR="00A05CF7" w:rsidRPr="00432122" w:rsidRDefault="00A05CF7" w:rsidP="00A05CF7">
      <w:pPr>
        <w:pStyle w:val="ASN1Code"/>
        <w:ind w:left="680"/>
      </w:pPr>
    </w:p>
    <w:p w:rsidR="003F3E09" w:rsidRPr="00432122" w:rsidRDefault="003F3E09" w:rsidP="00A05CF7">
      <w:pPr>
        <w:pStyle w:val="ListBullet1"/>
        <w:rPr>
          <w:rFonts w:ascii="Courier New" w:hAnsi="Courier New" w:cs="Courier New"/>
        </w:rPr>
      </w:pPr>
      <w:r w:rsidRPr="00432122">
        <w:t xml:space="preserve">Method: callback called when the file has been </w:t>
      </w:r>
      <w:r w:rsidR="00447BAC" w:rsidRPr="00432122">
        <w:t>transferred</w:t>
      </w:r>
      <w:r w:rsidRPr="00432122">
        <w:t>. The parameter filename contains the complete filename including the path.</w:t>
      </w:r>
    </w:p>
    <w:p w:rsidR="003F3E09" w:rsidRPr="00432122" w:rsidRDefault="003F3E09" w:rsidP="00A05CF7">
      <w:pPr>
        <w:pStyle w:val="ASN1Code"/>
        <w:ind w:left="680"/>
      </w:pPr>
      <w:r w:rsidRPr="00432122">
        <w:t>void onFileTransfered(String filename)</w:t>
      </w:r>
    </w:p>
    <w:p w:rsidR="00A05CF7" w:rsidRPr="00432122" w:rsidRDefault="00A05CF7" w:rsidP="00A05CF7">
      <w:pPr>
        <w:pStyle w:val="ASN1Code"/>
        <w:ind w:left="680"/>
      </w:pPr>
    </w:p>
    <w:p w:rsidR="003F3E09" w:rsidRPr="00432122" w:rsidRDefault="003F3E09" w:rsidP="00A05CF7">
      <w:r w:rsidRPr="00432122">
        <w:t xml:space="preserve">Class </w:t>
      </w:r>
      <w:r w:rsidRPr="00432122">
        <w:rPr>
          <w:b/>
        </w:rPr>
        <w:t>INewFileTransferListener</w:t>
      </w:r>
      <w:r w:rsidRPr="00432122">
        <w:t>:</w:t>
      </w:r>
    </w:p>
    <w:p w:rsidR="003F3E09" w:rsidRPr="00432122" w:rsidRDefault="003F3E09" w:rsidP="00A05CF7">
      <w:pPr>
        <w:pStyle w:val="ListContinue1"/>
      </w:pPr>
      <w:r w:rsidRPr="00432122">
        <w:t>This class offers callback method to receive new file transfer invitation.</w:t>
      </w:r>
    </w:p>
    <w:p w:rsidR="003F3E09" w:rsidRPr="00432122" w:rsidRDefault="003F3E09" w:rsidP="00A05CF7">
      <w:pPr>
        <w:pStyle w:val="ListBullet1"/>
      </w:pPr>
      <w:r w:rsidRPr="00432122">
        <w:t>Method: callback called when a new file transfer invitation has been received.</w:t>
      </w:r>
    </w:p>
    <w:p w:rsidR="003F3E09" w:rsidRPr="00432122" w:rsidRDefault="003F3E09" w:rsidP="00A05CF7">
      <w:pPr>
        <w:pStyle w:val="ASN1Code"/>
        <w:ind w:left="680"/>
      </w:pPr>
      <w:r w:rsidRPr="00432122">
        <w:t>void onNewFileTransfer(String transferId)</w:t>
      </w:r>
    </w:p>
    <w:p w:rsidR="003F3E09" w:rsidRPr="00432122" w:rsidRDefault="003F3E09" w:rsidP="00A05CF7">
      <w:pPr>
        <w:pStyle w:val="ASN1Code"/>
        <w:ind w:left="680"/>
      </w:pPr>
    </w:p>
    <w:p w:rsidR="003F3E09" w:rsidRPr="00432122" w:rsidRDefault="003F3E09" w:rsidP="00A05CF7">
      <w:r w:rsidRPr="00432122">
        <w:t xml:space="preserve">Class </w:t>
      </w:r>
      <w:r w:rsidRPr="00432122">
        <w:rPr>
          <w:b/>
        </w:rPr>
        <w:t>FileTransferServiceConfiguration</w:t>
      </w:r>
      <w:r w:rsidRPr="00432122">
        <w:t>:</w:t>
      </w:r>
    </w:p>
    <w:p w:rsidR="003F3E09" w:rsidRPr="00432122" w:rsidRDefault="003F3E09" w:rsidP="00A05CF7">
      <w:pPr>
        <w:pStyle w:val="ListContinue1"/>
      </w:pPr>
      <w:r w:rsidRPr="00432122">
        <w:t>This class represents the particular configuration of FT Service.</w:t>
      </w:r>
    </w:p>
    <w:p w:rsidR="003F3E09" w:rsidRPr="00432122" w:rsidRDefault="003F3E09" w:rsidP="00A05CF7">
      <w:pPr>
        <w:pStyle w:val="ListBullet1"/>
      </w:pPr>
      <w:r w:rsidRPr="00432122">
        <w:t>Method: returns the file size warning of File Transfer configuration. It can return null if this value was not set by the auto</w:t>
      </w:r>
      <w:r w:rsidR="00447BAC" w:rsidRPr="00432122">
        <w:t>-</w:t>
      </w:r>
      <w:r w:rsidRPr="00432122">
        <w:t>configuration server (no need to warn).</w:t>
      </w:r>
    </w:p>
    <w:p w:rsidR="003F3E09" w:rsidRPr="00432122" w:rsidRDefault="003F3E09" w:rsidP="00A05CF7">
      <w:pPr>
        <w:pStyle w:val="ASN1Code"/>
        <w:ind w:left="680"/>
      </w:pPr>
      <w:r w:rsidRPr="00432122">
        <w:t>long getWarnSize()</w:t>
      </w:r>
    </w:p>
    <w:p w:rsidR="00A05CF7" w:rsidRPr="00432122" w:rsidRDefault="00A05CF7" w:rsidP="00A05CF7">
      <w:pPr>
        <w:pStyle w:val="ASN1Code"/>
        <w:ind w:left="680"/>
      </w:pPr>
    </w:p>
    <w:p w:rsidR="003F3E09" w:rsidRPr="00432122" w:rsidRDefault="003F3E09" w:rsidP="00A05CF7">
      <w:pPr>
        <w:pStyle w:val="ListBullet1"/>
      </w:pPr>
      <w:r w:rsidRPr="00432122">
        <w:t>Method: returns the max file size of File Transfer configuration. It can return null if this value was not set by the auto</w:t>
      </w:r>
      <w:r w:rsidR="00447BAC" w:rsidRPr="00432122">
        <w:t>-</w:t>
      </w:r>
      <w:r w:rsidRPr="00432122">
        <w:t>configuration server.</w:t>
      </w:r>
    </w:p>
    <w:p w:rsidR="003F3E09" w:rsidRPr="00432122" w:rsidRDefault="003F3E09" w:rsidP="00A05CF7">
      <w:pPr>
        <w:pStyle w:val="ASN1Code"/>
        <w:ind w:left="680"/>
      </w:pPr>
      <w:r w:rsidRPr="00432122">
        <w:t>long getMaxSize()</w:t>
      </w:r>
    </w:p>
    <w:p w:rsidR="00A05CF7" w:rsidRPr="00432122" w:rsidRDefault="00A05CF7" w:rsidP="00A05CF7">
      <w:pPr>
        <w:pStyle w:val="ASN1Code"/>
        <w:ind w:left="680"/>
      </w:pPr>
    </w:p>
    <w:p w:rsidR="003F3E09" w:rsidRPr="00432122" w:rsidRDefault="003F3E09" w:rsidP="00A05CF7">
      <w:pPr>
        <w:pStyle w:val="ListBullet1"/>
      </w:pPr>
      <w:r w:rsidRPr="00432122">
        <w:t>Method: returns the Auto Accept Mode of File Transfer configuration.</w:t>
      </w:r>
    </w:p>
    <w:p w:rsidR="003F3E09" w:rsidRPr="00432122" w:rsidRDefault="003F3E09" w:rsidP="00A05CF7">
      <w:pPr>
        <w:pStyle w:val="ASN1Code"/>
        <w:ind w:left="680"/>
      </w:pPr>
      <w:r w:rsidRPr="00432122">
        <w:t>boolean getAutoAcceptMode()</w:t>
      </w:r>
    </w:p>
    <w:p w:rsidR="00A05CF7" w:rsidRPr="00432122" w:rsidRDefault="00A05CF7" w:rsidP="00A05CF7">
      <w:pPr>
        <w:pStyle w:val="ASN1Code"/>
        <w:ind w:left="680"/>
      </w:pPr>
    </w:p>
    <w:p w:rsidR="003F3E09" w:rsidRPr="00432122" w:rsidRDefault="003F3E09" w:rsidP="00A05CF7">
      <w:pPr>
        <w:pStyle w:val="ListBullet1"/>
      </w:pPr>
      <w:r w:rsidRPr="00432122">
        <w:t>Method: returns the max number of simultaneous file transfers.</w:t>
      </w:r>
    </w:p>
    <w:p w:rsidR="003F3E09" w:rsidRPr="00432122" w:rsidRDefault="003F3E09" w:rsidP="00A05CF7">
      <w:pPr>
        <w:pStyle w:val="ASN1Code"/>
        <w:ind w:left="680"/>
      </w:pPr>
      <w:r w:rsidRPr="00432122">
        <w:t>int getMaxFileTransfers()</w:t>
      </w:r>
    </w:p>
    <w:p w:rsidR="00A05CF7" w:rsidRPr="00432122" w:rsidRDefault="00A05CF7" w:rsidP="00A05CF7">
      <w:pPr>
        <w:pStyle w:val="ASN1Code"/>
        <w:ind w:left="680"/>
        <w:rPr>
          <w:lang w:eastAsia="en-US"/>
        </w:rPr>
      </w:pPr>
    </w:p>
    <w:p w:rsidR="003F3E09" w:rsidRPr="00432122" w:rsidRDefault="003F3E09" w:rsidP="003F3E09">
      <w:pPr>
        <w:pStyle w:val="Titre4"/>
        <w:keepLines w:val="0"/>
        <w:tabs>
          <w:tab w:val="clear" w:pos="1077"/>
          <w:tab w:val="num" w:pos="862"/>
        </w:tabs>
        <w:spacing w:before="0" w:after="220" w:line="240" w:lineRule="auto"/>
        <w:ind w:left="864" w:hanging="864"/>
      </w:pPr>
      <w:r w:rsidRPr="00432122">
        <w:t>Intents</w:t>
      </w:r>
    </w:p>
    <w:p w:rsidR="003F3E09" w:rsidRPr="00432122" w:rsidRDefault="003F3E09" w:rsidP="00A05CF7">
      <w:pPr>
        <w:pStyle w:val="ListBullet1"/>
      </w:pPr>
      <w:r w:rsidRPr="00432122">
        <w:t>Intent broadcasted when a new file transfer invitation has been received. This Intent contains the following extras:</w:t>
      </w:r>
    </w:p>
    <w:p w:rsidR="003F3E09" w:rsidRPr="00432122" w:rsidRDefault="003F3E09" w:rsidP="00A05CF7">
      <w:pPr>
        <w:pStyle w:val="Listepuces2"/>
      </w:pPr>
      <w:r w:rsidRPr="00432122">
        <w:t>“contact”: MSISDN of the contact sending the invitation.</w:t>
      </w:r>
    </w:p>
    <w:p w:rsidR="003F3E09" w:rsidRPr="00432122" w:rsidRDefault="003F3E09" w:rsidP="00A05CF7">
      <w:pPr>
        <w:pStyle w:val="Listepuces2"/>
      </w:pPr>
      <w:r w:rsidRPr="00432122">
        <w:lastRenderedPageBreak/>
        <w:t>“contactDisplayname”: display name of the contact sending the invitation (extracted from the SIP address).</w:t>
      </w:r>
    </w:p>
    <w:p w:rsidR="003F3E09" w:rsidRPr="00432122" w:rsidRDefault="003F3E09" w:rsidP="00A05CF7">
      <w:pPr>
        <w:pStyle w:val="Listepuces2"/>
        <w:rPr>
          <w:rFonts w:cs="Arial"/>
        </w:rPr>
      </w:pPr>
      <w:r w:rsidRPr="00432122">
        <w:rPr>
          <w:rFonts w:cs="Arial"/>
        </w:rPr>
        <w:t>“transferId”: unique ID of the file transfer.</w:t>
      </w:r>
    </w:p>
    <w:p w:rsidR="003F3E09" w:rsidRPr="00432122" w:rsidRDefault="003F3E09" w:rsidP="00A05CF7">
      <w:pPr>
        <w:pStyle w:val="Listepuces2"/>
        <w:rPr>
          <w:rFonts w:cs="Arial"/>
        </w:rPr>
      </w:pPr>
      <w:r w:rsidRPr="00432122">
        <w:rPr>
          <w:rFonts w:cs="Arial"/>
        </w:rPr>
        <w:t>“filename”: name of the file.</w:t>
      </w:r>
    </w:p>
    <w:p w:rsidR="003F3E09" w:rsidRPr="00432122" w:rsidRDefault="003F3E09" w:rsidP="00A05CF7">
      <w:pPr>
        <w:pStyle w:val="Listepuces2"/>
        <w:rPr>
          <w:rFonts w:cs="Arial"/>
        </w:rPr>
      </w:pPr>
      <w:r w:rsidRPr="00432122">
        <w:rPr>
          <w:rFonts w:cs="Arial"/>
        </w:rPr>
        <w:t>“filesize”: size of the file in bytes.</w:t>
      </w:r>
    </w:p>
    <w:p w:rsidR="003F3E09" w:rsidRPr="00432122" w:rsidRDefault="003F3E09" w:rsidP="00A05CF7">
      <w:pPr>
        <w:pStyle w:val="Listepuces2"/>
        <w:rPr>
          <w:rFonts w:cs="Arial"/>
        </w:rPr>
      </w:pPr>
      <w:r w:rsidRPr="00432122">
        <w:rPr>
          <w:rFonts w:cs="Arial"/>
        </w:rPr>
        <w:t>”filetype”: MIME type of the file.</w:t>
      </w:r>
    </w:p>
    <w:p w:rsidR="003F3E09" w:rsidRPr="00432122" w:rsidRDefault="003F3E09" w:rsidP="00A05CF7">
      <w:pPr>
        <w:pStyle w:val="ASN1Code"/>
        <w:ind w:left="680"/>
      </w:pPr>
      <w:r w:rsidRPr="00432122">
        <w:t>org.gsma.joyn.ft.FILE_TRANSFER_INVITATION</w:t>
      </w:r>
    </w:p>
    <w:p w:rsidR="003F3E09" w:rsidRPr="00432122" w:rsidRDefault="003F3E09" w:rsidP="00A05CF7">
      <w:pPr>
        <w:pStyle w:val="ASN1Code"/>
        <w:ind w:left="680"/>
      </w:pPr>
    </w:p>
    <w:p w:rsidR="003F3E09" w:rsidRPr="00432122" w:rsidRDefault="003F3E09" w:rsidP="003F3E09">
      <w:pPr>
        <w:pStyle w:val="Titre4"/>
        <w:keepLines w:val="0"/>
        <w:tabs>
          <w:tab w:val="clear" w:pos="1077"/>
          <w:tab w:val="num" w:pos="862"/>
        </w:tabs>
        <w:spacing w:before="0" w:after="220" w:line="240" w:lineRule="auto"/>
        <w:ind w:left="864" w:hanging="864"/>
      </w:pPr>
      <w:r w:rsidRPr="00432122">
        <w:t>Content Providers</w:t>
      </w:r>
    </w:p>
    <w:p w:rsidR="003F3E09" w:rsidRPr="00432122" w:rsidRDefault="003F3E09" w:rsidP="00A05CF7">
      <w:pPr>
        <w:rPr>
          <w:lang w:eastAsia="en-US"/>
        </w:rPr>
      </w:pPr>
      <w:r w:rsidRPr="00432122">
        <w:rPr>
          <w:lang w:eastAsia="en-US"/>
        </w:rPr>
        <w:t>A content provider is used to store the file transfer history persistently. There is one entry per file transfer.</w:t>
      </w:r>
    </w:p>
    <w:p w:rsidR="003F3E09" w:rsidRPr="00432122" w:rsidRDefault="003F3E09" w:rsidP="00A05CF7">
      <w:pPr>
        <w:rPr>
          <w:lang w:eastAsia="en-US"/>
        </w:rPr>
      </w:pPr>
      <w:r w:rsidRPr="00432122">
        <w:rPr>
          <w:lang w:eastAsia="en-US"/>
        </w:rPr>
        <w:t>The content provider has the following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1843"/>
        <w:gridCol w:w="3747"/>
      </w:tblGrid>
      <w:tr w:rsidR="00A05CF7" w:rsidRPr="00432122" w:rsidTr="00A475C4">
        <w:trPr>
          <w:cantSplit/>
          <w:tblHeader/>
        </w:trPr>
        <w:tc>
          <w:tcPr>
            <w:tcW w:w="3652" w:type="dxa"/>
            <w:shd w:val="clear" w:color="auto" w:fill="DE002B"/>
          </w:tcPr>
          <w:p w:rsidR="00A05CF7" w:rsidRPr="00432122" w:rsidRDefault="00A05CF7" w:rsidP="00A475C4">
            <w:pPr>
              <w:pStyle w:val="TableHeader"/>
              <w:rPr>
                <w:lang w:val="en-GB"/>
              </w:rPr>
            </w:pPr>
            <w:r w:rsidRPr="00432122">
              <w:rPr>
                <w:lang w:val="en-GB"/>
              </w:rPr>
              <w:t>Data</w:t>
            </w:r>
          </w:p>
        </w:tc>
        <w:tc>
          <w:tcPr>
            <w:tcW w:w="1843" w:type="dxa"/>
            <w:shd w:val="clear" w:color="auto" w:fill="DE002B"/>
          </w:tcPr>
          <w:p w:rsidR="00A05CF7" w:rsidRPr="00432122" w:rsidRDefault="00A05CF7" w:rsidP="00A475C4">
            <w:pPr>
              <w:pStyle w:val="TableHeader"/>
              <w:rPr>
                <w:lang w:val="en-GB"/>
              </w:rPr>
            </w:pPr>
            <w:r w:rsidRPr="00432122">
              <w:rPr>
                <w:lang w:val="en-GB"/>
              </w:rPr>
              <w:t>Data type</w:t>
            </w:r>
          </w:p>
        </w:tc>
        <w:tc>
          <w:tcPr>
            <w:tcW w:w="3747" w:type="dxa"/>
            <w:shd w:val="clear" w:color="auto" w:fill="DE002B"/>
          </w:tcPr>
          <w:p w:rsidR="00A05CF7" w:rsidRPr="00432122" w:rsidRDefault="00A05CF7" w:rsidP="00A475C4">
            <w:pPr>
              <w:pStyle w:val="TableHeader"/>
              <w:rPr>
                <w:lang w:val="en-GB"/>
              </w:rPr>
            </w:pPr>
            <w:r w:rsidRPr="00432122">
              <w:rPr>
                <w:lang w:val="en-GB"/>
              </w:rPr>
              <w:t>Comment</w:t>
            </w:r>
          </w:p>
        </w:tc>
      </w:tr>
      <w:tr w:rsidR="00A05CF7" w:rsidRPr="00432122" w:rsidTr="00A475C4">
        <w:tc>
          <w:tcPr>
            <w:tcW w:w="3652" w:type="dxa"/>
          </w:tcPr>
          <w:p w:rsidR="00A05CF7" w:rsidRPr="00432122" w:rsidRDefault="00A05CF7" w:rsidP="00A05CF7">
            <w:pPr>
              <w:pStyle w:val="TableText"/>
            </w:pPr>
            <w:r w:rsidRPr="00432122">
              <w:t>FT_ID</w:t>
            </w:r>
          </w:p>
        </w:tc>
        <w:tc>
          <w:tcPr>
            <w:tcW w:w="1843" w:type="dxa"/>
          </w:tcPr>
          <w:p w:rsidR="00A05CF7" w:rsidRPr="00432122" w:rsidRDefault="00A05CF7" w:rsidP="00A05CF7">
            <w:pPr>
              <w:pStyle w:val="TableText"/>
            </w:pPr>
            <w:r w:rsidRPr="00432122">
              <w:t>TEXT</w:t>
            </w:r>
          </w:p>
        </w:tc>
        <w:tc>
          <w:tcPr>
            <w:tcW w:w="3747" w:type="dxa"/>
          </w:tcPr>
          <w:p w:rsidR="00A05CF7" w:rsidRPr="00432122" w:rsidRDefault="00A05CF7" w:rsidP="00A05CF7">
            <w:pPr>
              <w:pStyle w:val="TableText"/>
            </w:pPr>
            <w:r w:rsidRPr="00432122">
              <w:t>Unique file transfer identifier</w:t>
            </w:r>
          </w:p>
        </w:tc>
      </w:tr>
      <w:tr w:rsidR="00A05CF7" w:rsidRPr="00432122" w:rsidTr="00A475C4">
        <w:tc>
          <w:tcPr>
            <w:tcW w:w="3652" w:type="dxa"/>
          </w:tcPr>
          <w:p w:rsidR="00A05CF7" w:rsidRPr="00432122" w:rsidRDefault="00A05CF7" w:rsidP="00A05CF7">
            <w:pPr>
              <w:pStyle w:val="TableText"/>
            </w:pPr>
            <w:r w:rsidRPr="00432122">
              <w:t>CONTACT_NUMBER</w:t>
            </w:r>
          </w:p>
        </w:tc>
        <w:tc>
          <w:tcPr>
            <w:tcW w:w="1843" w:type="dxa"/>
          </w:tcPr>
          <w:p w:rsidR="00A05CF7" w:rsidRPr="00432122" w:rsidRDefault="00A05CF7" w:rsidP="00A05CF7">
            <w:pPr>
              <w:pStyle w:val="TableText"/>
            </w:pPr>
            <w:r w:rsidRPr="00432122">
              <w:t>TEXT</w:t>
            </w:r>
          </w:p>
        </w:tc>
        <w:tc>
          <w:tcPr>
            <w:tcW w:w="3747" w:type="dxa"/>
          </w:tcPr>
          <w:p w:rsidR="00A05CF7" w:rsidRPr="00432122" w:rsidRDefault="00A05CF7" w:rsidP="00A05CF7">
            <w:pPr>
              <w:pStyle w:val="TableText"/>
            </w:pPr>
            <w:r w:rsidRPr="00432122">
              <w:t>Contains the MSISDN of the remote contact</w:t>
            </w:r>
          </w:p>
        </w:tc>
      </w:tr>
      <w:tr w:rsidR="00A05CF7" w:rsidRPr="00432122" w:rsidTr="00A475C4">
        <w:tc>
          <w:tcPr>
            <w:tcW w:w="3652" w:type="dxa"/>
          </w:tcPr>
          <w:p w:rsidR="00A05CF7" w:rsidRPr="00432122" w:rsidRDefault="00A05CF7" w:rsidP="00A05CF7">
            <w:pPr>
              <w:pStyle w:val="TableText"/>
            </w:pPr>
            <w:r w:rsidRPr="00432122">
              <w:t>FILENAME</w:t>
            </w:r>
          </w:p>
        </w:tc>
        <w:tc>
          <w:tcPr>
            <w:tcW w:w="1843" w:type="dxa"/>
          </w:tcPr>
          <w:p w:rsidR="00A05CF7" w:rsidRPr="00432122" w:rsidRDefault="00A05CF7" w:rsidP="00A05CF7">
            <w:pPr>
              <w:pStyle w:val="TableText"/>
            </w:pPr>
            <w:r w:rsidRPr="00432122">
              <w:t>TEXT</w:t>
            </w:r>
          </w:p>
        </w:tc>
        <w:tc>
          <w:tcPr>
            <w:tcW w:w="3747" w:type="dxa"/>
          </w:tcPr>
          <w:p w:rsidR="00A05CF7" w:rsidRPr="00432122" w:rsidRDefault="00A05CF7" w:rsidP="00A05CF7">
            <w:pPr>
              <w:pStyle w:val="TableText"/>
            </w:pPr>
            <w:r w:rsidRPr="00432122">
              <w:t>Filename</w:t>
            </w:r>
          </w:p>
        </w:tc>
      </w:tr>
      <w:tr w:rsidR="00A05CF7" w:rsidRPr="00432122" w:rsidTr="00A475C4">
        <w:tc>
          <w:tcPr>
            <w:tcW w:w="3652" w:type="dxa"/>
          </w:tcPr>
          <w:p w:rsidR="00A05CF7" w:rsidRPr="00432122" w:rsidRDefault="00A05CF7" w:rsidP="00A05CF7">
            <w:pPr>
              <w:pStyle w:val="TableText"/>
            </w:pPr>
            <w:r w:rsidRPr="00432122">
              <w:t>TYPE</w:t>
            </w:r>
          </w:p>
        </w:tc>
        <w:tc>
          <w:tcPr>
            <w:tcW w:w="1843" w:type="dxa"/>
          </w:tcPr>
          <w:p w:rsidR="00A05CF7" w:rsidRPr="00432122" w:rsidRDefault="00A05CF7" w:rsidP="00A05CF7">
            <w:pPr>
              <w:pStyle w:val="TableText"/>
            </w:pPr>
            <w:r w:rsidRPr="00432122">
              <w:t>TEXT</w:t>
            </w:r>
          </w:p>
        </w:tc>
        <w:tc>
          <w:tcPr>
            <w:tcW w:w="3747" w:type="dxa"/>
          </w:tcPr>
          <w:p w:rsidR="00A05CF7" w:rsidRPr="00432122" w:rsidRDefault="00A05CF7" w:rsidP="00A05CF7">
            <w:pPr>
              <w:pStyle w:val="TableText"/>
            </w:pPr>
            <w:r w:rsidRPr="00432122">
              <w:t>MIME type of the file</w:t>
            </w:r>
          </w:p>
        </w:tc>
      </w:tr>
      <w:tr w:rsidR="00A05CF7" w:rsidRPr="00432122" w:rsidTr="00A475C4">
        <w:tc>
          <w:tcPr>
            <w:tcW w:w="3652" w:type="dxa"/>
          </w:tcPr>
          <w:p w:rsidR="00A05CF7" w:rsidRPr="00432122" w:rsidRDefault="00A05CF7" w:rsidP="00A05CF7">
            <w:pPr>
              <w:pStyle w:val="TableText"/>
            </w:pPr>
            <w:r w:rsidRPr="00432122">
              <w:t>DIRECTION</w:t>
            </w:r>
          </w:p>
        </w:tc>
        <w:tc>
          <w:tcPr>
            <w:tcW w:w="1843" w:type="dxa"/>
          </w:tcPr>
          <w:p w:rsidR="00A05CF7" w:rsidRPr="00432122" w:rsidRDefault="00A05CF7" w:rsidP="00A05CF7">
            <w:pPr>
              <w:pStyle w:val="TableText"/>
            </w:pPr>
            <w:r w:rsidRPr="00432122">
              <w:t>Integer</w:t>
            </w:r>
          </w:p>
        </w:tc>
        <w:tc>
          <w:tcPr>
            <w:tcW w:w="3747" w:type="dxa"/>
          </w:tcPr>
          <w:p w:rsidR="00A05CF7" w:rsidRPr="00432122" w:rsidRDefault="00A05CF7" w:rsidP="00A05CF7">
            <w:pPr>
              <w:pStyle w:val="TableText"/>
            </w:pPr>
            <w:r w:rsidRPr="00432122">
              <w:t>Incoming transfer or outgoing transfer</w:t>
            </w:r>
          </w:p>
        </w:tc>
      </w:tr>
      <w:tr w:rsidR="00A05CF7" w:rsidRPr="00432122" w:rsidTr="00A475C4">
        <w:tc>
          <w:tcPr>
            <w:tcW w:w="3652" w:type="dxa"/>
          </w:tcPr>
          <w:p w:rsidR="00A05CF7" w:rsidRPr="00432122" w:rsidRDefault="00A05CF7" w:rsidP="00A05CF7">
            <w:pPr>
              <w:pStyle w:val="TableText"/>
            </w:pPr>
            <w:r w:rsidRPr="00432122">
              <w:t>FILE_SIZE</w:t>
            </w:r>
          </w:p>
        </w:tc>
        <w:tc>
          <w:tcPr>
            <w:tcW w:w="1843" w:type="dxa"/>
          </w:tcPr>
          <w:p w:rsidR="00A05CF7" w:rsidRPr="00432122" w:rsidRDefault="00A05CF7" w:rsidP="00A05CF7">
            <w:pPr>
              <w:pStyle w:val="TableText"/>
            </w:pPr>
            <w:r w:rsidRPr="00432122">
              <w:t>Long</w:t>
            </w:r>
          </w:p>
        </w:tc>
        <w:tc>
          <w:tcPr>
            <w:tcW w:w="3747" w:type="dxa"/>
          </w:tcPr>
          <w:p w:rsidR="00A05CF7" w:rsidRPr="00432122" w:rsidRDefault="00A05CF7" w:rsidP="00A05CF7">
            <w:pPr>
              <w:pStyle w:val="TableText"/>
            </w:pPr>
            <w:r w:rsidRPr="00432122">
              <w:t>File size in bytes</w:t>
            </w:r>
          </w:p>
        </w:tc>
      </w:tr>
      <w:tr w:rsidR="00A05CF7" w:rsidRPr="00432122" w:rsidTr="00A475C4">
        <w:tc>
          <w:tcPr>
            <w:tcW w:w="3652" w:type="dxa"/>
          </w:tcPr>
          <w:p w:rsidR="00A05CF7" w:rsidRPr="00432122" w:rsidRDefault="00A05CF7" w:rsidP="00A05CF7">
            <w:pPr>
              <w:pStyle w:val="TableText"/>
            </w:pPr>
            <w:r w:rsidRPr="00432122">
              <w:t>TRANSFERED_SIZE</w:t>
            </w:r>
          </w:p>
        </w:tc>
        <w:tc>
          <w:tcPr>
            <w:tcW w:w="1843" w:type="dxa"/>
          </w:tcPr>
          <w:p w:rsidR="00A05CF7" w:rsidRPr="00432122" w:rsidRDefault="00A05CF7" w:rsidP="00A05CF7">
            <w:pPr>
              <w:pStyle w:val="TableText"/>
            </w:pPr>
            <w:r w:rsidRPr="00432122">
              <w:t>Long</w:t>
            </w:r>
          </w:p>
        </w:tc>
        <w:tc>
          <w:tcPr>
            <w:tcW w:w="3747" w:type="dxa"/>
          </w:tcPr>
          <w:p w:rsidR="00A05CF7" w:rsidRPr="00432122" w:rsidRDefault="00A05CF7" w:rsidP="00A05CF7">
            <w:pPr>
              <w:pStyle w:val="TableText"/>
            </w:pPr>
            <w:r w:rsidRPr="00432122">
              <w:t xml:space="preserve">Size </w:t>
            </w:r>
            <w:r w:rsidR="00447BAC" w:rsidRPr="00432122">
              <w:t>transferred</w:t>
            </w:r>
            <w:r w:rsidRPr="00432122">
              <w:t xml:space="preserve"> in bytes</w:t>
            </w:r>
          </w:p>
        </w:tc>
      </w:tr>
      <w:tr w:rsidR="00A05CF7" w:rsidRPr="00432122" w:rsidTr="00A475C4">
        <w:tc>
          <w:tcPr>
            <w:tcW w:w="3652" w:type="dxa"/>
          </w:tcPr>
          <w:p w:rsidR="00A05CF7" w:rsidRPr="00432122" w:rsidRDefault="00A05CF7" w:rsidP="00A05CF7">
            <w:pPr>
              <w:pStyle w:val="TableText"/>
            </w:pPr>
            <w:r w:rsidRPr="00432122">
              <w:t>TIMESTAMP</w:t>
            </w:r>
          </w:p>
        </w:tc>
        <w:tc>
          <w:tcPr>
            <w:tcW w:w="1843" w:type="dxa"/>
          </w:tcPr>
          <w:p w:rsidR="00A05CF7" w:rsidRPr="00432122" w:rsidRDefault="00A05CF7" w:rsidP="00A05CF7">
            <w:pPr>
              <w:pStyle w:val="TableText"/>
            </w:pPr>
            <w:r w:rsidRPr="00432122">
              <w:t>Long</w:t>
            </w:r>
          </w:p>
        </w:tc>
        <w:tc>
          <w:tcPr>
            <w:tcW w:w="3747" w:type="dxa"/>
          </w:tcPr>
          <w:p w:rsidR="00A05CF7" w:rsidRPr="00432122" w:rsidRDefault="00A05CF7" w:rsidP="00A05CF7">
            <w:pPr>
              <w:pStyle w:val="TableText"/>
            </w:pPr>
            <w:r w:rsidRPr="00432122">
              <w:t>Date of the transfer</w:t>
            </w:r>
          </w:p>
        </w:tc>
      </w:tr>
      <w:tr w:rsidR="00A05CF7" w:rsidRPr="00432122" w:rsidTr="00A475C4">
        <w:tc>
          <w:tcPr>
            <w:tcW w:w="3652" w:type="dxa"/>
          </w:tcPr>
          <w:p w:rsidR="00A05CF7" w:rsidRPr="00432122" w:rsidRDefault="00A05CF7" w:rsidP="00A05CF7">
            <w:pPr>
              <w:pStyle w:val="TableText"/>
            </w:pPr>
            <w:r w:rsidRPr="00432122">
              <w:t>STATE</w:t>
            </w:r>
          </w:p>
        </w:tc>
        <w:tc>
          <w:tcPr>
            <w:tcW w:w="1843" w:type="dxa"/>
          </w:tcPr>
          <w:p w:rsidR="00A05CF7" w:rsidRPr="00432122" w:rsidRDefault="00A05CF7" w:rsidP="00A05CF7">
            <w:pPr>
              <w:pStyle w:val="TableText"/>
            </w:pPr>
            <w:r w:rsidRPr="00432122">
              <w:t>Integer</w:t>
            </w:r>
          </w:p>
        </w:tc>
        <w:tc>
          <w:tcPr>
            <w:tcW w:w="3747" w:type="dxa"/>
          </w:tcPr>
          <w:p w:rsidR="00A05CF7" w:rsidRPr="00432122" w:rsidRDefault="00A05CF7" w:rsidP="00A05CF7">
            <w:pPr>
              <w:pStyle w:val="TableText"/>
            </w:pPr>
            <w:r w:rsidRPr="00432122">
              <w:t>See note below for the list of states</w:t>
            </w:r>
          </w:p>
        </w:tc>
      </w:tr>
    </w:tbl>
    <w:p w:rsidR="003F3E09" w:rsidRPr="00432122" w:rsidRDefault="003F3E09" w:rsidP="00A05CF7">
      <w:r w:rsidRPr="00432122">
        <w:t>Note :</w:t>
      </w:r>
    </w:p>
    <w:p w:rsidR="003F3E09" w:rsidRPr="00432122" w:rsidRDefault="003F3E09" w:rsidP="00A05CF7">
      <w:r w:rsidRPr="00432122">
        <w:t>Status values for f</w:t>
      </w:r>
      <w:r w:rsidR="00A05CF7" w:rsidRPr="00432122">
        <w:t>ile transfer session management</w:t>
      </w:r>
      <w:r w:rsidRPr="00432122">
        <w:t>:</w:t>
      </w:r>
    </w:p>
    <w:p w:rsidR="003F3E09" w:rsidRPr="00432122" w:rsidRDefault="003F3E09" w:rsidP="00A05CF7">
      <w:pPr>
        <w:pStyle w:val="ListBullet1"/>
      </w:pPr>
      <w:r w:rsidRPr="00432122">
        <w:t>INVITED: incoming session.</w:t>
      </w:r>
    </w:p>
    <w:p w:rsidR="003F3E09" w:rsidRPr="00432122" w:rsidRDefault="003F3E09" w:rsidP="00A05CF7">
      <w:pPr>
        <w:pStyle w:val="ListBullet1"/>
      </w:pPr>
      <w:r w:rsidRPr="00432122">
        <w:t>INITIATED: outgoing session.</w:t>
      </w:r>
    </w:p>
    <w:p w:rsidR="003F3E09" w:rsidRPr="00432122" w:rsidRDefault="003F3E09" w:rsidP="00A05CF7">
      <w:pPr>
        <w:pStyle w:val="ListBullet1"/>
      </w:pPr>
      <w:r w:rsidRPr="00432122">
        <w:t>STARTED: invitation has been accepted and transfer is started.</w:t>
      </w:r>
    </w:p>
    <w:p w:rsidR="003F3E09" w:rsidRPr="00432122" w:rsidRDefault="003F3E09" w:rsidP="00A05CF7">
      <w:pPr>
        <w:pStyle w:val="ListBullet1"/>
      </w:pPr>
      <w:r w:rsidRPr="00432122">
        <w:t>TRANSFERED: session has been terminated and transfer successful.</w:t>
      </w:r>
    </w:p>
    <w:p w:rsidR="003F3E09" w:rsidRPr="00432122" w:rsidRDefault="003F3E09" w:rsidP="00A05CF7">
      <w:pPr>
        <w:pStyle w:val="ListBullet1"/>
      </w:pPr>
      <w:r w:rsidRPr="00432122">
        <w:t>ABORTED: session has been aborted.</w:t>
      </w:r>
    </w:p>
    <w:p w:rsidR="003F3E09" w:rsidRPr="00432122" w:rsidRDefault="003F3E09" w:rsidP="00A05CF7">
      <w:pPr>
        <w:pStyle w:val="ListBullet1"/>
      </w:pPr>
      <w:r w:rsidRPr="00432122">
        <w:t>FAILED: session has failed.</w:t>
      </w:r>
    </w:p>
    <w:p w:rsidR="00EA3C89" w:rsidRPr="00432122" w:rsidRDefault="00EA3C89" w:rsidP="00EA3C89">
      <w:pPr>
        <w:pStyle w:val="Titre4"/>
      </w:pPr>
      <w:r w:rsidRPr="00432122">
        <w:rPr>
          <w:b w:val="0"/>
          <w:szCs w:val="22"/>
          <w:lang w:eastAsia="ar-SA"/>
        </w:rPr>
        <w:t>Permissions</w:t>
      </w:r>
    </w:p>
    <w:p w:rsidR="00EA3C89" w:rsidRPr="00432122" w:rsidRDefault="00EA3C89" w:rsidP="00A05CF7">
      <w:r w:rsidRPr="00432122">
        <w:t>Access to the File Transfer API is requires the following permissions:</w:t>
      </w:r>
    </w:p>
    <w:p w:rsidR="00EA3C89" w:rsidRPr="00432122" w:rsidRDefault="00EA3C89" w:rsidP="00A05CF7">
      <w:pPr>
        <w:pStyle w:val="ListBullet1"/>
      </w:pPr>
      <w:r w:rsidRPr="00432122">
        <w:t>org.gsma.joyn.RCS_FILETRANSFER_RECEIVE: this is a new permission that is required by a client in order to handle the receipt of a file transferred from a remote party.</w:t>
      </w:r>
    </w:p>
    <w:p w:rsidR="00EA3C89" w:rsidRPr="00432122" w:rsidRDefault="00EA3C89" w:rsidP="00A05CF7">
      <w:pPr>
        <w:pStyle w:val="ListBullet1"/>
      </w:pPr>
      <w:r w:rsidRPr="00432122">
        <w:t>org.gsma.joyn.RCS_FILETRANSFER_SEND: this is a new permission that is required by a client in order to initiate the transfer of a file transferred to a remote party.</w:t>
      </w:r>
    </w:p>
    <w:p w:rsidR="003F3E09" w:rsidRPr="00432122" w:rsidRDefault="00EA3C89" w:rsidP="003F3E09">
      <w:pPr>
        <w:pStyle w:val="ListBullet1"/>
        <w:rPr>
          <w:lang w:eastAsia="ar-SA"/>
        </w:rPr>
      </w:pPr>
      <w:r w:rsidRPr="00432122">
        <w:t>org.gsma.joyn.RCS_FILETRANSFER_READ: this is a new permission that is required by a client in order to read the file transfer history from the content provider.</w:t>
      </w:r>
    </w:p>
    <w:p w:rsidR="001D5FA5" w:rsidRPr="00432122" w:rsidRDefault="001D5FA5" w:rsidP="001D5FA5">
      <w:pPr>
        <w:pStyle w:val="Titre3"/>
        <w:rPr>
          <w:lang w:bidi="ar-SA"/>
        </w:rPr>
      </w:pPr>
      <w:bookmarkStart w:id="95" w:name="_Toc358022582"/>
      <w:r w:rsidRPr="00432122">
        <w:rPr>
          <w:lang w:bidi="ar-SA"/>
        </w:rPr>
        <w:lastRenderedPageBreak/>
        <w:t>Image Share API</w:t>
      </w:r>
      <w:bookmarkEnd w:id="95"/>
    </w:p>
    <w:p w:rsidR="001D5FA5" w:rsidRPr="00432122" w:rsidRDefault="001D5FA5" w:rsidP="00A05CF7">
      <w:pPr>
        <w:rPr>
          <w:lang w:eastAsia="en-US"/>
        </w:rPr>
      </w:pPr>
      <w:r w:rsidRPr="00432122">
        <w:rPr>
          <w:lang w:eastAsia="en-US"/>
        </w:rPr>
        <w:t xml:space="preserve">This API exposes all functionality related to transferring images during a </w:t>
      </w:r>
      <w:r w:rsidR="001D7778" w:rsidRPr="00432122">
        <w:rPr>
          <w:lang w:eastAsia="en-US"/>
        </w:rPr>
        <w:t xml:space="preserve">Circuit Switched </w:t>
      </w:r>
      <w:bookmarkStart w:id="96" w:name="_GoBack"/>
      <w:bookmarkEnd w:id="96"/>
      <w:r w:rsidR="001D7778" w:rsidRPr="00432122">
        <w:rPr>
          <w:lang w:eastAsia="en-US"/>
        </w:rPr>
        <w:t>(</w:t>
      </w:r>
      <w:r w:rsidRPr="00432122">
        <w:rPr>
          <w:lang w:eastAsia="en-US"/>
        </w:rPr>
        <w:t>CS</w:t>
      </w:r>
      <w:r w:rsidR="001D7778" w:rsidRPr="00432122">
        <w:rPr>
          <w:lang w:eastAsia="en-US"/>
        </w:rPr>
        <w:t>)</w:t>
      </w:r>
      <w:r w:rsidRPr="00432122">
        <w:rPr>
          <w:lang w:eastAsia="en-US"/>
        </w:rPr>
        <w:t xml:space="preserve"> call via the Image Share Service. It allows:</w:t>
      </w:r>
    </w:p>
    <w:p w:rsidR="001D5FA5" w:rsidRPr="00432122" w:rsidRDefault="001D5FA5" w:rsidP="001D7778">
      <w:pPr>
        <w:pStyle w:val="ListBullet1"/>
      </w:pPr>
      <w:r w:rsidRPr="00432122">
        <w:t>Send an image share request</w:t>
      </w:r>
    </w:p>
    <w:p w:rsidR="001D5FA5" w:rsidRPr="00432122" w:rsidRDefault="001D5FA5" w:rsidP="001D7778">
      <w:pPr>
        <w:pStyle w:val="ListBullet1"/>
      </w:pPr>
      <w:r w:rsidRPr="00432122">
        <w:t>Receive notifications about incoming image share invitation and sharing events.</w:t>
      </w:r>
    </w:p>
    <w:p w:rsidR="001D5FA5" w:rsidRPr="00432122" w:rsidRDefault="001D5FA5" w:rsidP="001D7778">
      <w:pPr>
        <w:pStyle w:val="ListBullet1"/>
      </w:pPr>
      <w:r w:rsidRPr="00432122">
        <w:t>Monitors an image share’s progress.</w:t>
      </w:r>
    </w:p>
    <w:p w:rsidR="001D5FA5" w:rsidRPr="00432122" w:rsidRDefault="001D5FA5" w:rsidP="001D7778">
      <w:pPr>
        <w:pStyle w:val="ListBullet1"/>
      </w:pPr>
      <w:r w:rsidRPr="00432122">
        <w:t>Cancel an image share in progress.</w:t>
      </w:r>
    </w:p>
    <w:p w:rsidR="001D5FA5" w:rsidRPr="00432122" w:rsidRDefault="001D5FA5" w:rsidP="001D7778">
      <w:pPr>
        <w:pStyle w:val="ListBullet1"/>
      </w:pPr>
      <w:r w:rsidRPr="00432122">
        <w:t>Accept/reject an incoming image share request.</w:t>
      </w:r>
    </w:p>
    <w:p w:rsidR="001D5FA5" w:rsidRPr="00432122" w:rsidRDefault="001D5FA5" w:rsidP="001D7778">
      <w:pPr>
        <w:pStyle w:val="ListBullet1"/>
      </w:pPr>
      <w:r w:rsidRPr="00432122">
        <w:rPr>
          <w:lang w:eastAsia="en-US"/>
        </w:rPr>
        <w:t>Read configuration elements affecting image share.</w:t>
      </w:r>
    </w:p>
    <w:p w:rsidR="002C0D89" w:rsidRPr="00432122" w:rsidRDefault="002C0D89" w:rsidP="002C0D89">
      <w:pPr>
        <w:keepNext/>
        <w:keepLines/>
        <w:numPr>
          <w:ilvl w:val="3"/>
          <w:numId w:val="1"/>
        </w:numPr>
        <w:spacing w:before="240" w:after="60" w:line="276" w:lineRule="auto"/>
        <w:jc w:val="left"/>
        <w:outlineLvl w:val="3"/>
        <w:rPr>
          <w:rFonts w:ascii="Arial Bold" w:eastAsia="Malgun Gothic" w:hAnsi="Arial Bold" w:cs="Arial"/>
          <w:b/>
          <w:iCs/>
          <w:szCs w:val="28"/>
          <w:lang w:eastAsia="en-US"/>
        </w:rPr>
      </w:pPr>
      <w:r w:rsidRPr="00432122">
        <w:rPr>
          <w:rFonts w:ascii="Arial Bold" w:eastAsia="Malgun Gothic" w:hAnsi="Arial Bold" w:cs="Arial"/>
          <w:b/>
          <w:iCs/>
          <w:szCs w:val="28"/>
          <w:lang w:eastAsia="en-US"/>
        </w:rPr>
        <w:t>Image Share API calling flow</w:t>
      </w:r>
    </w:p>
    <w:p w:rsidR="002C0D89" w:rsidRPr="00432122" w:rsidRDefault="002C0D89" w:rsidP="001D7778">
      <w:r w:rsidRPr="00432122">
        <w:t>The figures in this section contain basic call flows of the Image Share service API.</w:t>
      </w:r>
    </w:p>
    <w:p w:rsidR="002C0D89" w:rsidRPr="00432122" w:rsidRDefault="002C0D89" w:rsidP="002C0D89">
      <w:pPr>
        <w:keepNext/>
        <w:keepLines/>
        <w:numPr>
          <w:ilvl w:val="4"/>
          <w:numId w:val="1"/>
        </w:numPr>
        <w:spacing w:before="240" w:after="60" w:line="276" w:lineRule="auto"/>
        <w:jc w:val="left"/>
        <w:outlineLvl w:val="4"/>
        <w:rPr>
          <w:rFonts w:ascii="Arial Bold" w:eastAsia="Calibri" w:hAnsi="Arial Bold" w:cs="Arial"/>
          <w:b/>
          <w:bCs/>
          <w:szCs w:val="26"/>
          <w:lang w:eastAsia="en-US" w:bidi="ar-SA"/>
        </w:rPr>
      </w:pPr>
      <w:r w:rsidRPr="00432122">
        <w:rPr>
          <w:rFonts w:ascii="Arial Bold" w:eastAsia="Calibri" w:hAnsi="Arial Bold" w:cs="Arial"/>
          <w:b/>
          <w:bCs/>
          <w:szCs w:val="26"/>
          <w:lang w:eastAsia="en-US" w:bidi="ar-SA"/>
        </w:rPr>
        <w:t>Session establishment</w:t>
      </w:r>
    </w:p>
    <w:p w:rsidR="002C0D89" w:rsidRPr="00432122" w:rsidRDefault="00797369" w:rsidP="002C0D89">
      <w:pPr>
        <w:autoSpaceDE w:val="0"/>
        <w:autoSpaceDN w:val="0"/>
        <w:adjustRightInd w:val="0"/>
        <w:spacing w:before="0" w:line="276" w:lineRule="auto"/>
        <w:jc w:val="left"/>
        <w:rPr>
          <w:rFonts w:ascii="NimbusRomNo9L-Regu" w:eastAsia="Calibri" w:hAnsi="NimbusRomNo9L-Regu" w:cs="NimbusRomNo9L-Regu"/>
          <w:color w:val="000000"/>
          <w:szCs w:val="22"/>
          <w:lang w:eastAsia="en-GB" w:bidi="ar-SA"/>
        </w:rPr>
      </w:pPr>
      <w:fldSimple w:instr=" REF _Ref357704176 \h  \* MERGEFORMAT ">
        <w:r w:rsidR="00A05CF7" w:rsidRPr="00432122">
          <w:t>Figure 9</w:t>
        </w:r>
      </w:fldSimple>
      <w:r w:rsidR="002C0D89" w:rsidRPr="00432122">
        <w:t xml:space="preserve"> is an example that shows the flow for a</w:t>
      </w:r>
      <w:r w:rsidR="00A05CF7" w:rsidRPr="00432122">
        <w:t>n</w:t>
      </w:r>
      <w:r w:rsidR="002C0D89" w:rsidRPr="00432122">
        <w:t xml:space="preserve"> image share client establishing a</w:t>
      </w:r>
      <w:r w:rsidR="00A05CF7" w:rsidRPr="00432122">
        <w:t>n</w:t>
      </w:r>
      <w:r w:rsidR="002C0D89" w:rsidRPr="00432122">
        <w:t xml:space="preserve"> image share session with a remote contact</w:t>
      </w:r>
      <w:r w:rsidR="002C0D89" w:rsidRPr="00432122">
        <w:rPr>
          <w:rFonts w:ascii="NimbusRomNo9L-Regu" w:eastAsia="Calibri" w:hAnsi="NimbusRomNo9L-Regu" w:cs="NimbusRomNo9L-Regu"/>
          <w:color w:val="000000"/>
          <w:szCs w:val="22"/>
          <w:lang w:eastAsia="en-GB" w:bidi="ar-SA"/>
        </w:rPr>
        <w:t>.</w:t>
      </w:r>
    </w:p>
    <w:p w:rsidR="00A05CF7" w:rsidRPr="00432122" w:rsidRDefault="002C0D89" w:rsidP="00A05CF7">
      <w:pPr>
        <w:keepNext/>
        <w:autoSpaceDE w:val="0"/>
        <w:autoSpaceDN w:val="0"/>
        <w:adjustRightInd w:val="0"/>
        <w:spacing w:before="0" w:line="276" w:lineRule="auto"/>
        <w:jc w:val="center"/>
      </w:pPr>
      <w:r w:rsidRPr="00432122">
        <w:object w:dxaOrig="5410" w:dyaOrig="3755">
          <v:shape id="_x0000_i1034" type="#_x0000_t75" style="width:270pt;height:187.5pt" o:ole="">
            <v:imagedata r:id="rId33" o:title=""/>
          </v:shape>
          <o:OLEObject Type="Embed" ProgID="Visio.Drawing.11" ShapeID="_x0000_i1034" DrawAspect="Content" ObjectID="_1458987303" r:id="rId34"/>
        </w:object>
      </w:r>
    </w:p>
    <w:p w:rsidR="002C0D89" w:rsidRPr="00432122" w:rsidRDefault="00A05CF7" w:rsidP="00A05CF7">
      <w:pPr>
        <w:pStyle w:val="Lgende"/>
        <w:jc w:val="center"/>
        <w:rPr>
          <w:rFonts w:ascii="NimbusRomNo9L-Regu" w:eastAsia="Calibri" w:hAnsi="NimbusRomNo9L-Regu" w:cs="NimbusRomNo9L-Regu"/>
          <w:color w:val="000000"/>
          <w:lang w:eastAsia="en-GB" w:bidi="ar-SA"/>
        </w:rPr>
      </w:pPr>
      <w:bookmarkStart w:id="97" w:name="_Ref357704176"/>
      <w:r w:rsidRPr="00432122">
        <w:t xml:space="preserve">Figure </w:t>
      </w:r>
      <w:fldSimple w:instr=" SEQ Figure \* ARABIC ">
        <w:r w:rsidR="001D7778" w:rsidRPr="00432122">
          <w:rPr>
            <w:noProof/>
          </w:rPr>
          <w:t>9</w:t>
        </w:r>
      </w:fldSimple>
      <w:bookmarkEnd w:id="97"/>
      <w:r w:rsidRPr="00432122">
        <w:t>: Successful sharing an image with remote party</w:t>
      </w:r>
    </w:p>
    <w:p w:rsidR="002C0D89" w:rsidRPr="00432122" w:rsidRDefault="002C0D89" w:rsidP="007B6937">
      <w:pPr>
        <w:pStyle w:val="Listenumros"/>
        <w:numPr>
          <w:ilvl w:val="0"/>
          <w:numId w:val="28"/>
        </w:numPr>
      </w:pPr>
      <w:r w:rsidRPr="00432122">
        <w:t xml:space="preserve">The </w:t>
      </w:r>
      <w:r w:rsidR="001D7778" w:rsidRPr="00432122">
        <w:t>Image Share (</w:t>
      </w:r>
      <w:r w:rsidRPr="00432122">
        <w:t>IS</w:t>
      </w:r>
      <w:r w:rsidR="001D7778" w:rsidRPr="00432122">
        <w:t>)</w:t>
      </w:r>
      <w:r w:rsidRPr="00432122">
        <w:t xml:space="preserve"> client instantiates a service instance of the Image Share Service, establishes a connection with the IS Service and associates the listener with this IS client.</w:t>
      </w:r>
    </w:p>
    <w:p w:rsidR="002C0D89" w:rsidRPr="00432122" w:rsidRDefault="002C0D89" w:rsidP="001D7778">
      <w:pPr>
        <w:pStyle w:val="Listenumros"/>
      </w:pPr>
      <w:r w:rsidRPr="00432122">
        <w:t>By selecting a user and the image file to be transferred, the user initiates a IS session request to the remote party</w:t>
      </w:r>
    </w:p>
    <w:p w:rsidR="002C0D89" w:rsidRPr="00432122" w:rsidRDefault="002C0D89" w:rsidP="001D7778">
      <w:pPr>
        <w:pStyle w:val="Listenumros"/>
      </w:pPr>
      <w:r w:rsidRPr="00432122">
        <w:t>IS service sends the session request to remote party</w:t>
      </w:r>
    </w:p>
    <w:p w:rsidR="002C0D89" w:rsidRPr="00432122" w:rsidRDefault="002C0D89" w:rsidP="001D7778">
      <w:pPr>
        <w:pStyle w:val="Listenumros"/>
      </w:pPr>
      <w:r w:rsidRPr="00432122">
        <w:t>The session request is delivered to the remote party and indication is received that the remote user has accepted the image sharing request.</w:t>
      </w:r>
    </w:p>
    <w:p w:rsidR="002C0D89" w:rsidRPr="00432122" w:rsidRDefault="002C0D89" w:rsidP="001D7778">
      <w:pPr>
        <w:pStyle w:val="Listenumros"/>
      </w:pPr>
      <w:r w:rsidRPr="00432122">
        <w:t>The IS client is notified that the image sharing has started.</w:t>
      </w:r>
    </w:p>
    <w:p w:rsidR="002C0D89" w:rsidRPr="00432122" w:rsidRDefault="002C0D89" w:rsidP="001D7778">
      <w:pPr>
        <w:pStyle w:val="Listenumros"/>
      </w:pPr>
      <w:r w:rsidRPr="00432122">
        <w:t>The IS service transfers the image to the remote party.</w:t>
      </w:r>
    </w:p>
    <w:p w:rsidR="002C0D89" w:rsidRPr="00432122" w:rsidRDefault="002C0D89" w:rsidP="001D7778">
      <w:pPr>
        <w:pStyle w:val="Listenumros"/>
      </w:pPr>
      <w:r w:rsidRPr="00432122">
        <w:t>The IS client is notified that the image sharing is completed.</w:t>
      </w:r>
    </w:p>
    <w:p w:rsidR="002C0D89" w:rsidRPr="00432122" w:rsidRDefault="002C0D89" w:rsidP="002C0D89">
      <w:pPr>
        <w:keepNext/>
        <w:keepLines/>
        <w:numPr>
          <w:ilvl w:val="4"/>
          <w:numId w:val="1"/>
        </w:numPr>
        <w:spacing w:before="240" w:after="60" w:line="276" w:lineRule="auto"/>
        <w:jc w:val="left"/>
        <w:outlineLvl w:val="4"/>
        <w:rPr>
          <w:rFonts w:ascii="Arial Bold" w:eastAsia="Times New Roman" w:hAnsi="Arial Bold" w:cs="Arial"/>
          <w:b/>
          <w:bCs/>
          <w:szCs w:val="26"/>
          <w:lang w:eastAsia="en-US"/>
        </w:rPr>
      </w:pPr>
      <w:r w:rsidRPr="00432122">
        <w:rPr>
          <w:rFonts w:ascii="Arial Bold" w:eastAsia="Times New Roman" w:hAnsi="Arial Bold" w:cs="Arial"/>
          <w:b/>
          <w:bCs/>
          <w:szCs w:val="26"/>
          <w:lang w:eastAsia="en-US"/>
        </w:rPr>
        <w:t>Incoming session request</w:t>
      </w:r>
    </w:p>
    <w:p w:rsidR="002C0D89" w:rsidRPr="00432122" w:rsidRDefault="00797369" w:rsidP="001D7778">
      <w:pPr>
        <w:rPr>
          <w:lang w:eastAsia="en-GB" w:bidi="ar-SA"/>
        </w:rPr>
      </w:pPr>
      <w:fldSimple w:instr=" REF _Ref357704455 \h  \* MERGEFORMAT ">
        <w:r w:rsidR="001D7778" w:rsidRPr="00432122">
          <w:t xml:space="preserve">Figure </w:t>
        </w:r>
        <w:r w:rsidR="001D7778" w:rsidRPr="00432122">
          <w:rPr>
            <w:noProof/>
          </w:rPr>
          <w:t>10</w:t>
        </w:r>
      </w:fldSimple>
      <w:r w:rsidR="002C0D89" w:rsidRPr="00432122">
        <w:rPr>
          <w:color w:val="0000FF"/>
          <w:lang w:eastAsia="en-GB" w:bidi="ar-SA"/>
        </w:rPr>
        <w:t xml:space="preserve"> </w:t>
      </w:r>
      <w:r w:rsidR="002C0D89" w:rsidRPr="00432122">
        <w:rPr>
          <w:lang w:eastAsia="en-GB" w:bidi="ar-SA"/>
        </w:rPr>
        <w:t>is an example that shows the flow for a IS client receiving a Image Share request from a remote contact.</w:t>
      </w:r>
    </w:p>
    <w:p w:rsidR="002C0D89" w:rsidRPr="00432122" w:rsidRDefault="002C0D89" w:rsidP="002C0D89">
      <w:pPr>
        <w:spacing w:before="0" w:after="200" w:line="276" w:lineRule="auto"/>
        <w:jc w:val="left"/>
        <w:rPr>
          <w:szCs w:val="22"/>
          <w:lang w:eastAsia="en-US"/>
        </w:rPr>
      </w:pPr>
    </w:p>
    <w:p w:rsidR="001D7778" w:rsidRPr="00432122" w:rsidRDefault="002C0D89" w:rsidP="001D7778">
      <w:pPr>
        <w:keepNext/>
        <w:spacing w:before="0" w:after="200" w:line="276" w:lineRule="auto"/>
        <w:jc w:val="center"/>
      </w:pPr>
      <w:r w:rsidRPr="00432122">
        <w:rPr>
          <w:szCs w:val="22"/>
          <w:lang w:eastAsia="en-GB" w:bidi="ar-SA"/>
        </w:rPr>
        <w:object w:dxaOrig="5815" w:dyaOrig="8525">
          <v:shape id="_x0000_i1035" type="#_x0000_t75" style="width:291pt;height:426.75pt" o:ole="">
            <v:imagedata r:id="rId35" o:title=""/>
          </v:shape>
          <o:OLEObject Type="Embed" ProgID="Visio.Drawing.11" ShapeID="_x0000_i1035" DrawAspect="Content" ObjectID="_1458987304" r:id="rId36"/>
        </w:object>
      </w:r>
    </w:p>
    <w:p w:rsidR="002C0D89" w:rsidRPr="00432122" w:rsidRDefault="001D7778" w:rsidP="001D7778">
      <w:pPr>
        <w:pStyle w:val="Lgende"/>
        <w:jc w:val="center"/>
        <w:rPr>
          <w:lang w:eastAsia="en-GB" w:bidi="ar-SA"/>
        </w:rPr>
      </w:pPr>
      <w:bookmarkStart w:id="98" w:name="_Ref357704455"/>
      <w:r w:rsidRPr="00432122">
        <w:t xml:space="preserve">Figure </w:t>
      </w:r>
      <w:fldSimple w:instr=" SEQ Figure \* ARABIC ">
        <w:r w:rsidRPr="00432122">
          <w:rPr>
            <w:noProof/>
          </w:rPr>
          <w:t>10</w:t>
        </w:r>
      </w:fldSimple>
      <w:bookmarkEnd w:id="98"/>
      <w:r w:rsidRPr="00432122">
        <w:t>: Successful sharing of an image from remote party</w:t>
      </w:r>
    </w:p>
    <w:p w:rsidR="002C0D89" w:rsidRPr="00432122" w:rsidRDefault="002C0D89" w:rsidP="007B6937">
      <w:pPr>
        <w:pStyle w:val="Listenumros"/>
        <w:numPr>
          <w:ilvl w:val="0"/>
          <w:numId w:val="29"/>
        </w:numPr>
      </w:pPr>
      <w:r w:rsidRPr="00432122">
        <w:t>The IS client instantiates a service instance of the IS Service and establishes a connection with the IS Service.</w:t>
      </w:r>
    </w:p>
    <w:p w:rsidR="002C0D89" w:rsidRPr="00432122" w:rsidRDefault="002C0D89" w:rsidP="007B6937">
      <w:pPr>
        <w:pStyle w:val="Listenumros"/>
        <w:numPr>
          <w:ilvl w:val="0"/>
          <w:numId w:val="29"/>
        </w:numPr>
      </w:pPr>
      <w:r w:rsidRPr="00432122">
        <w:t>The IS client associates the listener with this IS client.</w:t>
      </w:r>
    </w:p>
    <w:p w:rsidR="002C0D89" w:rsidRPr="00432122" w:rsidRDefault="002C0D89" w:rsidP="007B6937">
      <w:pPr>
        <w:pStyle w:val="Listenumros"/>
        <w:numPr>
          <w:ilvl w:val="0"/>
          <w:numId w:val="29"/>
        </w:numPr>
      </w:pPr>
      <w:r w:rsidRPr="00432122">
        <w:t>IS Service receives a request for a session from a remote party</w:t>
      </w:r>
    </w:p>
    <w:p w:rsidR="002C0D89" w:rsidRPr="00432122" w:rsidRDefault="002C0D89" w:rsidP="007B6937">
      <w:pPr>
        <w:pStyle w:val="Listenumros"/>
        <w:numPr>
          <w:ilvl w:val="0"/>
          <w:numId w:val="29"/>
        </w:numPr>
      </w:pPr>
      <w:r w:rsidRPr="00432122">
        <w:t>IS Service notifies the IS client through the invocation of the appropriate listener function</w:t>
      </w:r>
    </w:p>
    <w:p w:rsidR="002C0D89" w:rsidRPr="00432122" w:rsidRDefault="002C0D89" w:rsidP="007B6937">
      <w:pPr>
        <w:pStyle w:val="Listenumros"/>
        <w:numPr>
          <w:ilvl w:val="0"/>
          <w:numId w:val="29"/>
        </w:numPr>
      </w:pPr>
      <w:r w:rsidRPr="00432122">
        <w:t>The IS client retrieves the image share session object from the FT service</w:t>
      </w:r>
    </w:p>
    <w:p w:rsidR="002C0D89" w:rsidRPr="00432122" w:rsidRDefault="002C0D89" w:rsidP="007B6937">
      <w:pPr>
        <w:pStyle w:val="Listenumros"/>
        <w:numPr>
          <w:ilvl w:val="0"/>
          <w:numId w:val="29"/>
        </w:numPr>
      </w:pPr>
      <w:r w:rsidRPr="00432122">
        <w:t>The IS client retrieves the identity of the remote party that is sharing the image.</w:t>
      </w:r>
    </w:p>
    <w:p w:rsidR="002C0D89" w:rsidRPr="00432122" w:rsidRDefault="002C0D89" w:rsidP="007B6937">
      <w:pPr>
        <w:pStyle w:val="Listenumros"/>
        <w:numPr>
          <w:ilvl w:val="0"/>
          <w:numId w:val="29"/>
        </w:numPr>
      </w:pPr>
      <w:r w:rsidRPr="00432122">
        <w:t xml:space="preserve">The IS client </w:t>
      </w:r>
      <w:r w:rsidR="00447BAC" w:rsidRPr="00432122">
        <w:t>retrieves</w:t>
      </w:r>
      <w:r w:rsidRPr="00432122">
        <w:t xml:space="preserve"> the name of the image file that is being shared by the remote party.</w:t>
      </w:r>
    </w:p>
    <w:p w:rsidR="002C0D89" w:rsidRPr="00432122" w:rsidRDefault="002C0D89" w:rsidP="007B6937">
      <w:pPr>
        <w:pStyle w:val="Listenumros"/>
        <w:numPr>
          <w:ilvl w:val="0"/>
          <w:numId w:val="29"/>
        </w:numPr>
      </w:pPr>
      <w:r w:rsidRPr="00432122">
        <w:t>The IS client retrieves the type of the image file that is being shared by the remote party</w:t>
      </w:r>
    </w:p>
    <w:p w:rsidR="002C0D89" w:rsidRPr="00432122" w:rsidRDefault="002C0D89" w:rsidP="007B6937">
      <w:pPr>
        <w:pStyle w:val="Listenumros"/>
        <w:numPr>
          <w:ilvl w:val="0"/>
          <w:numId w:val="29"/>
        </w:numPr>
      </w:pPr>
      <w:r w:rsidRPr="00432122">
        <w:t>The IS client retrieves the size of the image file that is being shared by the remote party.</w:t>
      </w:r>
    </w:p>
    <w:p w:rsidR="002C0D89" w:rsidRPr="00432122" w:rsidRDefault="002C0D89" w:rsidP="007B6937">
      <w:pPr>
        <w:pStyle w:val="Listenumros"/>
        <w:numPr>
          <w:ilvl w:val="0"/>
          <w:numId w:val="29"/>
        </w:numPr>
      </w:pPr>
      <w:r w:rsidRPr="00432122">
        <w:t>The IS client notifies the user by displaying the details of the image that is being shared to the user. The user accepts the request,</w:t>
      </w:r>
    </w:p>
    <w:p w:rsidR="002C0D89" w:rsidRPr="00432122" w:rsidRDefault="002C0D89" w:rsidP="007B6937">
      <w:pPr>
        <w:pStyle w:val="Listenumros"/>
        <w:numPr>
          <w:ilvl w:val="0"/>
          <w:numId w:val="29"/>
        </w:numPr>
      </w:pPr>
      <w:r w:rsidRPr="00432122">
        <w:lastRenderedPageBreak/>
        <w:t>The IS client installs the listener function for this IS session.</w:t>
      </w:r>
    </w:p>
    <w:p w:rsidR="002C0D89" w:rsidRPr="00432122" w:rsidRDefault="002C0D89" w:rsidP="007B6937">
      <w:pPr>
        <w:pStyle w:val="Listenumros"/>
        <w:numPr>
          <w:ilvl w:val="0"/>
          <w:numId w:val="29"/>
        </w:numPr>
      </w:pPr>
      <w:r w:rsidRPr="00432122">
        <w:t xml:space="preserve">The IS client </w:t>
      </w:r>
      <w:r w:rsidR="00447BAC" w:rsidRPr="00432122">
        <w:t>notifies</w:t>
      </w:r>
      <w:r w:rsidRPr="00432122">
        <w:t xml:space="preserve"> the IS service that the user has accepted to receive the image sharing request</w:t>
      </w:r>
    </w:p>
    <w:p w:rsidR="002C0D89" w:rsidRPr="00432122" w:rsidRDefault="002C0D89" w:rsidP="007B6937">
      <w:pPr>
        <w:pStyle w:val="Listenumros"/>
        <w:numPr>
          <w:ilvl w:val="0"/>
          <w:numId w:val="29"/>
        </w:numPr>
      </w:pPr>
      <w:r w:rsidRPr="00432122">
        <w:t>The IS service informs the remote end that it is ready to receive the image to be shared</w:t>
      </w:r>
    </w:p>
    <w:p w:rsidR="002C0D89" w:rsidRPr="00432122" w:rsidRDefault="002C0D89" w:rsidP="007B6937">
      <w:pPr>
        <w:pStyle w:val="Listenumros"/>
        <w:numPr>
          <w:ilvl w:val="0"/>
          <w:numId w:val="29"/>
        </w:numPr>
      </w:pPr>
      <w:r w:rsidRPr="00432122">
        <w:t>The IS client is notified that the image share has started.</w:t>
      </w:r>
    </w:p>
    <w:p w:rsidR="002C0D89" w:rsidRPr="00432122" w:rsidRDefault="002C0D89" w:rsidP="007B6937">
      <w:pPr>
        <w:pStyle w:val="Listenumros"/>
        <w:numPr>
          <w:ilvl w:val="0"/>
          <w:numId w:val="29"/>
        </w:numPr>
      </w:pPr>
      <w:r w:rsidRPr="00432122">
        <w:t>The IS service interacts with the remote end to receive the image being shared</w:t>
      </w:r>
    </w:p>
    <w:p w:rsidR="001D5FA5" w:rsidRPr="00432122" w:rsidRDefault="002C0D89" w:rsidP="007B6937">
      <w:pPr>
        <w:pStyle w:val="Listenumros"/>
        <w:numPr>
          <w:ilvl w:val="0"/>
          <w:numId w:val="29"/>
        </w:numPr>
      </w:pPr>
      <w:r w:rsidRPr="00432122">
        <w:t>The IS client is notified that the image sharing is complete.</w:t>
      </w:r>
    </w:p>
    <w:p w:rsidR="001D5FA5" w:rsidRPr="00432122" w:rsidRDefault="001D5FA5" w:rsidP="001D5FA5">
      <w:pPr>
        <w:pStyle w:val="Titre4"/>
        <w:rPr>
          <w:lang w:bidi="ar-SA"/>
        </w:rPr>
      </w:pPr>
      <w:r w:rsidRPr="00432122">
        <w:rPr>
          <w:lang w:bidi="ar-SA"/>
        </w:rPr>
        <w:t>Package</w:t>
      </w:r>
    </w:p>
    <w:p w:rsidR="001D5FA5" w:rsidRPr="00432122" w:rsidRDefault="001D5FA5" w:rsidP="001D7778">
      <w:pPr>
        <w:rPr>
          <w:lang w:eastAsia="en-US"/>
        </w:rPr>
      </w:pPr>
      <w:r w:rsidRPr="00432122">
        <w:rPr>
          <w:lang w:eastAsia="en-US"/>
        </w:rPr>
        <w:t xml:space="preserve">Package name </w:t>
      </w:r>
      <w:r w:rsidRPr="00432122">
        <w:rPr>
          <w:b/>
          <w:lang w:eastAsia="en-US"/>
        </w:rPr>
        <w:t>org.gsma.joyn.ish</w:t>
      </w:r>
    </w:p>
    <w:p w:rsidR="001D5FA5" w:rsidRPr="00432122" w:rsidRDefault="001D5FA5" w:rsidP="001D5FA5">
      <w:pPr>
        <w:pStyle w:val="Titre4"/>
        <w:rPr>
          <w:lang w:bidi="ar-SA"/>
        </w:rPr>
      </w:pPr>
      <w:r w:rsidRPr="00432122">
        <w:rPr>
          <w:lang w:bidi="ar-SA"/>
        </w:rPr>
        <w:t>Methods and Callbacks</w:t>
      </w:r>
    </w:p>
    <w:p w:rsidR="001D5FA5" w:rsidRPr="00432122" w:rsidRDefault="001D5FA5" w:rsidP="001D7778">
      <w:r w:rsidRPr="00432122">
        <w:t xml:space="preserve">Class </w:t>
      </w:r>
      <w:r w:rsidRPr="00432122">
        <w:rPr>
          <w:b/>
        </w:rPr>
        <w:t>ImageShareService</w:t>
      </w:r>
      <w:r w:rsidRPr="00432122">
        <w:t>:</w:t>
      </w:r>
    </w:p>
    <w:p w:rsidR="001D5FA5" w:rsidRPr="00432122" w:rsidRDefault="001D5FA5" w:rsidP="001D7778">
      <w:pPr>
        <w:pStyle w:val="ListContinue1"/>
      </w:pPr>
      <w:r w:rsidRPr="00432122">
        <w:t>This class offers the main entry point to share images during a CS call, when the call hangs up the sharing is automatically stopped. Several applications may connect/disconnect to the API.</w:t>
      </w:r>
    </w:p>
    <w:p w:rsidR="001D5FA5" w:rsidRPr="00432122" w:rsidRDefault="001D5FA5" w:rsidP="001D7778">
      <w:pPr>
        <w:pStyle w:val="ListBullet1"/>
      </w:pPr>
      <w:r w:rsidRPr="00432122">
        <w:t>Method: connects to the API.</w:t>
      </w:r>
    </w:p>
    <w:p w:rsidR="001D5FA5" w:rsidRPr="00432122" w:rsidRDefault="001D5FA5" w:rsidP="001D7778">
      <w:pPr>
        <w:pStyle w:val="ASN1Code"/>
        <w:ind w:left="680"/>
      </w:pPr>
      <w:r w:rsidRPr="00432122">
        <w:t>void connect()</w:t>
      </w:r>
    </w:p>
    <w:p w:rsidR="001D7778" w:rsidRPr="00432122" w:rsidRDefault="001D7778" w:rsidP="001D7778">
      <w:pPr>
        <w:pStyle w:val="ASN1Code"/>
        <w:ind w:left="680"/>
      </w:pPr>
    </w:p>
    <w:p w:rsidR="001D5FA5" w:rsidRPr="00432122" w:rsidRDefault="001D5FA5" w:rsidP="001D7778">
      <w:pPr>
        <w:pStyle w:val="ListBullet1"/>
      </w:pPr>
      <w:r w:rsidRPr="00432122">
        <w:t>Method: disconnects from the API.</w:t>
      </w:r>
    </w:p>
    <w:p w:rsidR="001D5FA5" w:rsidRPr="00432122" w:rsidRDefault="001D5FA5" w:rsidP="001D7778">
      <w:pPr>
        <w:pStyle w:val="ASN1Code"/>
        <w:ind w:left="680"/>
      </w:pPr>
      <w:r w:rsidRPr="00432122">
        <w:t>void disconnect()</w:t>
      </w:r>
    </w:p>
    <w:p w:rsidR="001D7778" w:rsidRPr="00432122" w:rsidRDefault="001D7778" w:rsidP="001D7778">
      <w:pPr>
        <w:pStyle w:val="ASN1Code"/>
        <w:ind w:left="680"/>
      </w:pPr>
    </w:p>
    <w:p w:rsidR="001D5FA5" w:rsidRPr="00432122" w:rsidRDefault="001D5FA5" w:rsidP="001D7778">
      <w:pPr>
        <w:pStyle w:val="ListBullet1"/>
      </w:pPr>
      <w:r w:rsidRPr="00432122">
        <w:t>Method: returns the list of image sharing in progress.</w:t>
      </w:r>
    </w:p>
    <w:p w:rsidR="001D5FA5" w:rsidRPr="00432122" w:rsidRDefault="001D5FA5" w:rsidP="001D7778">
      <w:pPr>
        <w:pStyle w:val="ASN1Code"/>
        <w:ind w:left="680"/>
      </w:pPr>
      <w:r w:rsidRPr="00432122">
        <w:t>Set&lt;ImageShare&gt; getImageShares()</w:t>
      </w:r>
    </w:p>
    <w:p w:rsidR="001D7778" w:rsidRPr="00432122" w:rsidRDefault="001D7778" w:rsidP="001D7778">
      <w:pPr>
        <w:pStyle w:val="ASN1Code"/>
        <w:ind w:left="680"/>
      </w:pPr>
    </w:p>
    <w:p w:rsidR="001D5FA5" w:rsidRPr="00432122" w:rsidRDefault="001D5FA5" w:rsidP="001D7778">
      <w:pPr>
        <w:pStyle w:val="ListBullet1"/>
      </w:pPr>
      <w:r w:rsidRPr="00432122">
        <w:t>Method: returns a current image sharing from its unique ID.</w:t>
      </w:r>
    </w:p>
    <w:p w:rsidR="001D5FA5" w:rsidRPr="00432122" w:rsidRDefault="001D5FA5" w:rsidP="001D7778">
      <w:pPr>
        <w:pStyle w:val="ASN1Code"/>
        <w:ind w:left="680"/>
      </w:pPr>
      <w:r w:rsidRPr="00432122">
        <w:t>ImageShare getImageShare(String sharingId)</w:t>
      </w:r>
    </w:p>
    <w:p w:rsidR="001D7778" w:rsidRPr="00432122" w:rsidRDefault="001D7778" w:rsidP="001D7778">
      <w:pPr>
        <w:pStyle w:val="ASN1Code"/>
        <w:ind w:left="680"/>
      </w:pPr>
    </w:p>
    <w:p w:rsidR="001D5FA5" w:rsidRPr="00432122" w:rsidRDefault="001D5FA5" w:rsidP="001D7778">
      <w:pPr>
        <w:pStyle w:val="ListBullet1"/>
      </w:pPr>
      <w:r w:rsidRPr="00432122">
        <w:t>Method: returns a current image sharing from its invitation Intent.</w:t>
      </w:r>
    </w:p>
    <w:p w:rsidR="001D5FA5" w:rsidRPr="00432122" w:rsidRDefault="001D5FA5" w:rsidP="001D7778">
      <w:pPr>
        <w:pStyle w:val="ASN1Code"/>
        <w:ind w:left="680"/>
      </w:pPr>
      <w:r w:rsidRPr="00432122">
        <w:t>ImageShare getImageShareFor(Intent ishIntent)</w:t>
      </w:r>
    </w:p>
    <w:p w:rsidR="001D7778" w:rsidRPr="00432122" w:rsidRDefault="001D7778" w:rsidP="001D7778">
      <w:pPr>
        <w:pStyle w:val="ASN1Code"/>
        <w:ind w:left="680"/>
      </w:pPr>
    </w:p>
    <w:p w:rsidR="001D5FA5" w:rsidRPr="00432122" w:rsidRDefault="001D5FA5" w:rsidP="001D7778">
      <w:pPr>
        <w:pStyle w:val="ListBullet1"/>
      </w:pPr>
      <w:r w:rsidRPr="00432122">
        <w:t xml:space="preserve">Method: shares an image with a contact. The parameter contact supports the following formats: MSISDN in national or international format, SIP address, SIP-URI or Tel-URI. The parameter file contains the complete filename including the path of the image to be shared. An exception if thrown if there is no </w:t>
      </w:r>
      <w:r w:rsidR="00432122" w:rsidRPr="00432122">
        <w:t>on-going</w:t>
      </w:r>
      <w:r w:rsidRPr="00432122">
        <w:t xml:space="preserve"> CS call.</w:t>
      </w:r>
    </w:p>
    <w:p w:rsidR="001D5FA5" w:rsidRPr="00432122" w:rsidRDefault="001D5FA5" w:rsidP="001D7778">
      <w:pPr>
        <w:pStyle w:val="ASN1Code"/>
        <w:ind w:left="680"/>
      </w:pPr>
      <w:r w:rsidRPr="00432122">
        <w:t>ImageShare shareImage(String contact, String filename, IImageShareListener listener)</w:t>
      </w:r>
    </w:p>
    <w:p w:rsidR="001D7778" w:rsidRPr="00432122" w:rsidRDefault="001D7778" w:rsidP="001D7778">
      <w:pPr>
        <w:pStyle w:val="ASN1Code"/>
        <w:ind w:left="680"/>
      </w:pPr>
    </w:p>
    <w:p w:rsidR="001D5FA5" w:rsidRPr="00432122" w:rsidRDefault="001D5FA5" w:rsidP="001D7778">
      <w:pPr>
        <w:pStyle w:val="ListBullet1"/>
      </w:pPr>
      <w:r w:rsidRPr="00432122">
        <w:t>Method: returns the configuration for image share service.</w:t>
      </w:r>
    </w:p>
    <w:p w:rsidR="001D5FA5" w:rsidRPr="00432122" w:rsidRDefault="001D5FA5" w:rsidP="001D7778">
      <w:pPr>
        <w:pStyle w:val="ASN1Code"/>
        <w:ind w:left="680"/>
      </w:pPr>
      <w:r w:rsidRPr="00432122">
        <w:t>static ImageShareServiceConfiguration getConfiguration()</w:t>
      </w:r>
    </w:p>
    <w:p w:rsidR="001D7778" w:rsidRPr="00432122" w:rsidRDefault="001D7778" w:rsidP="001D7778">
      <w:pPr>
        <w:pStyle w:val="ASN1Code"/>
        <w:ind w:left="680"/>
      </w:pPr>
    </w:p>
    <w:p w:rsidR="001D5FA5" w:rsidRPr="00432122" w:rsidRDefault="001D5FA5" w:rsidP="001D7778">
      <w:pPr>
        <w:pStyle w:val="ListBullet1"/>
      </w:pPr>
      <w:r w:rsidRPr="00432122">
        <w:t>Method: adds a new image share invitation listener.</w:t>
      </w:r>
    </w:p>
    <w:p w:rsidR="001D5FA5" w:rsidRPr="00432122" w:rsidRDefault="001D5FA5" w:rsidP="001D7778">
      <w:pPr>
        <w:pStyle w:val="ASN1Code"/>
        <w:ind w:left="680"/>
      </w:pPr>
      <w:r w:rsidRPr="00432122">
        <w:lastRenderedPageBreak/>
        <w:t>void addNewImageShareListener(INewImageShareListener listener)</w:t>
      </w:r>
    </w:p>
    <w:p w:rsidR="001D7778" w:rsidRPr="00432122" w:rsidRDefault="001D7778" w:rsidP="001D7778">
      <w:pPr>
        <w:pStyle w:val="ASN1Code"/>
        <w:ind w:left="680"/>
      </w:pPr>
    </w:p>
    <w:p w:rsidR="001D5FA5" w:rsidRPr="00432122" w:rsidRDefault="001D5FA5" w:rsidP="001D7778">
      <w:pPr>
        <w:pStyle w:val="ListBullet1"/>
      </w:pPr>
      <w:r w:rsidRPr="00432122">
        <w:t>Method: removes a new image share invitation listener.</w:t>
      </w:r>
    </w:p>
    <w:p w:rsidR="001D5FA5" w:rsidRPr="00432122" w:rsidRDefault="001D5FA5" w:rsidP="001D7778">
      <w:pPr>
        <w:pStyle w:val="ASN1Code"/>
        <w:ind w:left="680"/>
      </w:pPr>
      <w:r w:rsidRPr="00432122">
        <w:t>void removeNewImageShareListener(INewImageShareListener listener)</w:t>
      </w:r>
    </w:p>
    <w:p w:rsidR="001D7778" w:rsidRPr="00432122" w:rsidRDefault="001D7778" w:rsidP="001D7778">
      <w:pPr>
        <w:pStyle w:val="ASN1Code"/>
        <w:ind w:left="680"/>
      </w:pPr>
    </w:p>
    <w:p w:rsidR="001D5FA5" w:rsidRPr="00432122" w:rsidRDefault="001D5FA5" w:rsidP="001D7778">
      <w:r w:rsidRPr="00432122">
        <w:t xml:space="preserve">Class </w:t>
      </w:r>
      <w:r w:rsidRPr="00432122">
        <w:rPr>
          <w:b/>
        </w:rPr>
        <w:t>ImageSharing</w:t>
      </w:r>
      <w:r w:rsidRPr="00432122">
        <w:t>:</w:t>
      </w:r>
    </w:p>
    <w:p w:rsidR="001D5FA5" w:rsidRPr="00432122" w:rsidRDefault="001D5FA5" w:rsidP="001D7778">
      <w:pPr>
        <w:pStyle w:val="ListContinue1"/>
      </w:pPr>
      <w:r w:rsidRPr="00432122">
        <w:t>This class maintains the information related to an image sharing and offers methods to manage the sharing.</w:t>
      </w:r>
    </w:p>
    <w:p w:rsidR="001D5FA5" w:rsidRPr="00432122" w:rsidRDefault="001D5FA5" w:rsidP="001D7778">
      <w:pPr>
        <w:pStyle w:val="ListBullet1"/>
      </w:pPr>
      <w:r w:rsidRPr="00432122">
        <w:t>Method: returns the sharing ID of the image sharing.</w:t>
      </w:r>
    </w:p>
    <w:p w:rsidR="001D5FA5" w:rsidRPr="00432122" w:rsidRDefault="001D5FA5" w:rsidP="001D7778">
      <w:pPr>
        <w:pStyle w:val="ASN1Code"/>
        <w:ind w:left="680"/>
      </w:pPr>
      <w:r w:rsidRPr="00432122">
        <w:t>String getSharingId()</w:t>
      </w:r>
    </w:p>
    <w:p w:rsidR="001D7778" w:rsidRPr="00432122" w:rsidRDefault="001D7778" w:rsidP="001D7778">
      <w:pPr>
        <w:pStyle w:val="ASN1Code"/>
        <w:ind w:left="680"/>
      </w:pPr>
    </w:p>
    <w:p w:rsidR="001D5FA5" w:rsidRPr="00432122" w:rsidRDefault="001D5FA5" w:rsidP="001D7778">
      <w:pPr>
        <w:pStyle w:val="ListBullet1"/>
      </w:pPr>
      <w:r w:rsidRPr="00432122">
        <w:t>Method: returns the remote contact.</w:t>
      </w:r>
    </w:p>
    <w:p w:rsidR="001D5FA5" w:rsidRPr="00432122" w:rsidRDefault="001D5FA5" w:rsidP="001D7778">
      <w:pPr>
        <w:pStyle w:val="ASN1Code"/>
        <w:ind w:left="680"/>
      </w:pPr>
      <w:r w:rsidRPr="00432122">
        <w:t>String getRemoteContact()</w:t>
      </w:r>
    </w:p>
    <w:p w:rsidR="001D7778" w:rsidRPr="00432122" w:rsidRDefault="001D7778" w:rsidP="001D7778">
      <w:pPr>
        <w:pStyle w:val="ASN1Code"/>
        <w:ind w:left="680"/>
      </w:pPr>
    </w:p>
    <w:p w:rsidR="001D5FA5" w:rsidRPr="00432122" w:rsidRDefault="001D5FA5" w:rsidP="001D7778">
      <w:pPr>
        <w:pStyle w:val="ListBullet1"/>
        <w:rPr>
          <w:rFonts w:cs="Arial"/>
        </w:rPr>
      </w:pPr>
      <w:r w:rsidRPr="00432122">
        <w:rPr>
          <w:rFonts w:cs="Arial"/>
        </w:rPr>
        <w:t>Method: returns the complete filename including the path of the file to be shared.</w:t>
      </w:r>
    </w:p>
    <w:p w:rsidR="001D5FA5" w:rsidRPr="00432122" w:rsidRDefault="001D5FA5" w:rsidP="001D7778">
      <w:pPr>
        <w:pStyle w:val="ASN1Code"/>
        <w:ind w:left="680"/>
      </w:pPr>
      <w:r w:rsidRPr="00432122">
        <w:t>String getFileName()</w:t>
      </w:r>
    </w:p>
    <w:p w:rsidR="001D7778" w:rsidRPr="00432122" w:rsidRDefault="001D7778" w:rsidP="001D7778">
      <w:pPr>
        <w:pStyle w:val="ASN1Code"/>
        <w:ind w:left="680"/>
      </w:pPr>
    </w:p>
    <w:p w:rsidR="001D5FA5" w:rsidRPr="00432122" w:rsidRDefault="001D5FA5" w:rsidP="001D7778">
      <w:pPr>
        <w:pStyle w:val="ListBullet1"/>
        <w:rPr>
          <w:rFonts w:cs="Arial"/>
        </w:rPr>
      </w:pPr>
      <w:r w:rsidRPr="00432122">
        <w:rPr>
          <w:rFonts w:cs="Arial"/>
        </w:rPr>
        <w:t>Method: returns the size of the file to be shared (in bytes).</w:t>
      </w:r>
    </w:p>
    <w:p w:rsidR="001D5FA5" w:rsidRPr="00432122" w:rsidRDefault="001D5FA5" w:rsidP="001D7778">
      <w:pPr>
        <w:pStyle w:val="ASN1Code"/>
        <w:ind w:left="680"/>
      </w:pPr>
      <w:r w:rsidRPr="00432122">
        <w:t>String getFileSize()</w:t>
      </w:r>
    </w:p>
    <w:p w:rsidR="001D7778" w:rsidRPr="00432122" w:rsidRDefault="001D7778" w:rsidP="001D7778">
      <w:pPr>
        <w:pStyle w:val="ASN1Code"/>
        <w:ind w:left="680"/>
      </w:pPr>
    </w:p>
    <w:p w:rsidR="001D5FA5" w:rsidRPr="00432122" w:rsidRDefault="001D5FA5" w:rsidP="001D7778">
      <w:pPr>
        <w:pStyle w:val="ListBullet1"/>
        <w:rPr>
          <w:rFonts w:cs="Arial"/>
        </w:rPr>
      </w:pPr>
      <w:r w:rsidRPr="00432122">
        <w:rPr>
          <w:rFonts w:cs="Arial"/>
        </w:rPr>
        <w:t>Method: returns the MIME type of the file to be shared.</w:t>
      </w:r>
    </w:p>
    <w:p w:rsidR="001D5FA5" w:rsidRPr="00432122" w:rsidRDefault="001D5FA5" w:rsidP="001D7778">
      <w:pPr>
        <w:pStyle w:val="ASN1Code"/>
        <w:ind w:left="680"/>
      </w:pPr>
      <w:r w:rsidRPr="00432122">
        <w:t>String getFileType()</w:t>
      </w:r>
    </w:p>
    <w:p w:rsidR="001D7778" w:rsidRPr="00432122" w:rsidRDefault="001D7778" w:rsidP="001D7778">
      <w:pPr>
        <w:pStyle w:val="ASN1Code"/>
        <w:ind w:left="680"/>
      </w:pPr>
    </w:p>
    <w:p w:rsidR="001D5FA5" w:rsidRPr="00432122" w:rsidRDefault="001D5FA5" w:rsidP="001D7778">
      <w:pPr>
        <w:pStyle w:val="ListBullet1"/>
        <w:rPr>
          <w:rFonts w:cs="Arial"/>
        </w:rPr>
      </w:pPr>
      <w:r w:rsidRPr="00432122">
        <w:rPr>
          <w:rFonts w:cs="Arial"/>
        </w:rPr>
        <w:t xml:space="preserve">Method: returns the state of the image share. The status may have the following values: INVITED, INITIATED, STARTED, TRANSFERED, </w:t>
      </w:r>
      <w:r w:rsidRPr="00432122">
        <w:t xml:space="preserve">ABORTED, </w:t>
      </w:r>
      <w:r w:rsidRPr="00432122">
        <w:rPr>
          <w:rFonts w:cs="Arial"/>
        </w:rPr>
        <w:t>FAILED.</w:t>
      </w:r>
    </w:p>
    <w:p w:rsidR="001D5FA5" w:rsidRPr="00432122" w:rsidRDefault="001D5FA5" w:rsidP="001D7778">
      <w:pPr>
        <w:pStyle w:val="ASN1Code"/>
        <w:ind w:left="680"/>
      </w:pPr>
      <w:r w:rsidRPr="00432122">
        <w:t>int getState()</w:t>
      </w:r>
    </w:p>
    <w:p w:rsidR="001D7778" w:rsidRPr="00432122" w:rsidRDefault="001D7778" w:rsidP="001D7778">
      <w:pPr>
        <w:pStyle w:val="ASN1Code"/>
        <w:ind w:left="680"/>
      </w:pPr>
    </w:p>
    <w:p w:rsidR="001D5FA5" w:rsidRPr="00432122" w:rsidRDefault="001D5FA5" w:rsidP="001D7778">
      <w:pPr>
        <w:pStyle w:val="ListBullet1"/>
      </w:pPr>
      <w:r w:rsidRPr="00432122">
        <w:t>Method: accepts image share invitation.</w:t>
      </w:r>
    </w:p>
    <w:p w:rsidR="001D5FA5" w:rsidRPr="00432122" w:rsidRDefault="001D5FA5" w:rsidP="001D7778">
      <w:pPr>
        <w:pStyle w:val="ASN1Code"/>
        <w:ind w:left="680"/>
      </w:pPr>
      <w:r w:rsidRPr="00432122">
        <w:t>void acceptInvitation()</w:t>
      </w:r>
    </w:p>
    <w:p w:rsidR="001D7778" w:rsidRPr="00432122" w:rsidRDefault="001D7778" w:rsidP="001D7778">
      <w:pPr>
        <w:pStyle w:val="ASN1Code"/>
        <w:ind w:left="680"/>
      </w:pPr>
    </w:p>
    <w:p w:rsidR="001D5FA5" w:rsidRPr="00432122" w:rsidRDefault="001D5FA5" w:rsidP="001D7778">
      <w:pPr>
        <w:pStyle w:val="ListBullet1"/>
      </w:pPr>
      <w:r w:rsidRPr="00432122">
        <w:t>Method: rejects image share invitation.</w:t>
      </w:r>
    </w:p>
    <w:p w:rsidR="001D5FA5" w:rsidRPr="00432122" w:rsidRDefault="001D5FA5" w:rsidP="001D7778">
      <w:pPr>
        <w:pStyle w:val="ASN1Code"/>
        <w:ind w:left="680"/>
      </w:pPr>
      <w:r w:rsidRPr="00432122">
        <w:t>void rejectInvitation()</w:t>
      </w:r>
    </w:p>
    <w:p w:rsidR="001D7778" w:rsidRPr="00432122" w:rsidRDefault="001D7778" w:rsidP="001D7778">
      <w:pPr>
        <w:pStyle w:val="ASN1Code"/>
        <w:ind w:left="680"/>
      </w:pPr>
    </w:p>
    <w:p w:rsidR="001D5FA5" w:rsidRPr="00432122" w:rsidRDefault="001D5FA5" w:rsidP="001D7778">
      <w:pPr>
        <w:pStyle w:val="ListBullet1"/>
      </w:pPr>
      <w:r w:rsidRPr="00432122">
        <w:t>Method: aborts the sharing.</w:t>
      </w:r>
    </w:p>
    <w:p w:rsidR="001D5FA5" w:rsidRPr="00432122" w:rsidRDefault="001D5FA5" w:rsidP="001D7778">
      <w:pPr>
        <w:pStyle w:val="ASN1Code"/>
        <w:ind w:left="680"/>
      </w:pPr>
      <w:r w:rsidRPr="00432122">
        <w:t>void abortSharing()</w:t>
      </w:r>
    </w:p>
    <w:p w:rsidR="001D7778" w:rsidRPr="00432122" w:rsidRDefault="001D7778" w:rsidP="001D7778">
      <w:pPr>
        <w:pStyle w:val="ASN1Code"/>
        <w:ind w:left="680"/>
      </w:pPr>
    </w:p>
    <w:p w:rsidR="001D5FA5" w:rsidRPr="00432122" w:rsidRDefault="001D5FA5" w:rsidP="001D7778">
      <w:pPr>
        <w:pStyle w:val="ListBullet1"/>
      </w:pPr>
      <w:r w:rsidRPr="00432122">
        <w:t>Method: adds a listener on image sharing events.</w:t>
      </w:r>
    </w:p>
    <w:p w:rsidR="001D5FA5" w:rsidRPr="00432122" w:rsidRDefault="001D5FA5" w:rsidP="001D7778">
      <w:pPr>
        <w:pStyle w:val="ASN1Code"/>
        <w:ind w:left="680"/>
      </w:pPr>
      <w:r w:rsidRPr="00432122">
        <w:t>void addEventListener(IImageShareListener listener)</w:t>
      </w:r>
    </w:p>
    <w:p w:rsidR="001D7778" w:rsidRPr="00432122" w:rsidRDefault="001D7778" w:rsidP="001D7778">
      <w:pPr>
        <w:pStyle w:val="ASN1Code"/>
        <w:ind w:left="680"/>
      </w:pPr>
    </w:p>
    <w:p w:rsidR="001D5FA5" w:rsidRPr="00432122" w:rsidRDefault="001D5FA5" w:rsidP="001D7778">
      <w:pPr>
        <w:pStyle w:val="ListBullet1"/>
      </w:pPr>
      <w:r w:rsidRPr="00432122">
        <w:t>Method: removes a listener from image sharing.</w:t>
      </w:r>
    </w:p>
    <w:p w:rsidR="001D5FA5" w:rsidRPr="00432122" w:rsidRDefault="001D5FA5" w:rsidP="001D7778">
      <w:pPr>
        <w:pStyle w:val="ASN1Code"/>
        <w:ind w:left="680"/>
      </w:pPr>
      <w:r w:rsidRPr="00432122">
        <w:lastRenderedPageBreak/>
        <w:t>void removeEventListener(IImageShareListener listener)</w:t>
      </w:r>
    </w:p>
    <w:p w:rsidR="001D5FA5" w:rsidRPr="00432122" w:rsidRDefault="001D5FA5" w:rsidP="001D7778">
      <w:pPr>
        <w:pStyle w:val="ASN1Code"/>
        <w:ind w:left="680"/>
      </w:pPr>
    </w:p>
    <w:p w:rsidR="001D5FA5" w:rsidRPr="00432122" w:rsidRDefault="001D5FA5" w:rsidP="001D7778">
      <w:r w:rsidRPr="00432122">
        <w:t xml:space="preserve">Class </w:t>
      </w:r>
      <w:r w:rsidRPr="00432122">
        <w:rPr>
          <w:b/>
        </w:rPr>
        <w:t>IImageShareListener</w:t>
      </w:r>
      <w:r w:rsidRPr="00432122">
        <w:t>:</w:t>
      </w:r>
    </w:p>
    <w:p w:rsidR="001D5FA5" w:rsidRPr="00432122" w:rsidRDefault="001D5FA5" w:rsidP="001D7778">
      <w:pPr>
        <w:pStyle w:val="ListContinue1"/>
      </w:pPr>
      <w:r w:rsidRPr="00432122">
        <w:t>This class offers callback methods on image sharing events.</w:t>
      </w:r>
    </w:p>
    <w:p w:rsidR="001D5FA5" w:rsidRPr="00432122" w:rsidRDefault="001D5FA5" w:rsidP="001D7778">
      <w:pPr>
        <w:pStyle w:val="ListBullet1"/>
      </w:pPr>
      <w:r w:rsidRPr="00432122">
        <w:t>Method: callback called when the sharing is started.</w:t>
      </w:r>
    </w:p>
    <w:p w:rsidR="001D5FA5" w:rsidRPr="00432122" w:rsidRDefault="001D5FA5" w:rsidP="001D7778">
      <w:pPr>
        <w:pStyle w:val="ASN1Code"/>
        <w:ind w:left="680"/>
      </w:pPr>
      <w:r w:rsidRPr="00432122">
        <w:t>void onSharingStarted()</w:t>
      </w:r>
    </w:p>
    <w:p w:rsidR="00C81B66" w:rsidRPr="00432122" w:rsidRDefault="00C81B66" w:rsidP="001D7778">
      <w:pPr>
        <w:pStyle w:val="ASN1Code"/>
        <w:ind w:left="680"/>
      </w:pPr>
    </w:p>
    <w:p w:rsidR="001D5FA5" w:rsidRPr="00432122" w:rsidRDefault="001D5FA5" w:rsidP="001D7778">
      <w:pPr>
        <w:pStyle w:val="ListBullet1"/>
      </w:pPr>
      <w:r w:rsidRPr="00432122">
        <w:t>Method: callback called when the sharing has been aborted.</w:t>
      </w:r>
      <w:r w:rsidRPr="00432122">
        <w:rPr>
          <w:rFonts w:cs="Arial"/>
        </w:rPr>
        <w:t xml:space="preserve"> The reason may be: TERMINATED_BY_USER, TERMINATED_BY_REMOTE or TERMINATED_CALL or any other reason</w:t>
      </w:r>
    </w:p>
    <w:p w:rsidR="001D5FA5" w:rsidRPr="00432122" w:rsidRDefault="001D5FA5" w:rsidP="00C81B66">
      <w:pPr>
        <w:pStyle w:val="ASN1Code"/>
        <w:ind w:left="680"/>
      </w:pPr>
      <w:r w:rsidRPr="00432122">
        <w:t>void onSharingAborted(int reason)</w:t>
      </w:r>
    </w:p>
    <w:p w:rsidR="00C81B66" w:rsidRPr="00432122" w:rsidRDefault="00C81B66" w:rsidP="00C81B66">
      <w:pPr>
        <w:pStyle w:val="ASN1Code"/>
        <w:ind w:left="680"/>
      </w:pPr>
    </w:p>
    <w:p w:rsidR="001D5FA5" w:rsidRPr="00432122" w:rsidRDefault="001D5FA5" w:rsidP="001D7778">
      <w:pPr>
        <w:pStyle w:val="ListBullet1"/>
      </w:pPr>
      <w:r w:rsidRPr="00432122">
        <w:t>Method: callback called when the sharing has failed.</w:t>
      </w:r>
    </w:p>
    <w:p w:rsidR="001D5FA5" w:rsidRPr="00432122" w:rsidRDefault="001D5FA5" w:rsidP="00C81B66">
      <w:pPr>
        <w:pStyle w:val="ASN1Code"/>
        <w:ind w:left="680"/>
      </w:pPr>
      <w:r w:rsidRPr="00432122">
        <w:t>void onSharingError(int reason)</w:t>
      </w:r>
    </w:p>
    <w:p w:rsidR="00C81B66" w:rsidRPr="00432122" w:rsidRDefault="00C81B66" w:rsidP="00C81B66">
      <w:pPr>
        <w:pStyle w:val="ASN1Code"/>
        <w:ind w:left="680"/>
      </w:pPr>
    </w:p>
    <w:p w:rsidR="001D5FA5" w:rsidRPr="00432122" w:rsidRDefault="001D5FA5" w:rsidP="001D7778">
      <w:pPr>
        <w:pStyle w:val="ListBullet1"/>
      </w:pPr>
      <w:r w:rsidRPr="00432122">
        <w:t>Method: callback called during the sharing progress.</w:t>
      </w:r>
    </w:p>
    <w:p w:rsidR="001D5FA5" w:rsidRPr="00432122" w:rsidRDefault="001D5FA5" w:rsidP="00C81B66">
      <w:pPr>
        <w:pStyle w:val="ASN1Code"/>
        <w:ind w:left="680"/>
      </w:pPr>
      <w:r w:rsidRPr="00432122">
        <w:t>void onSharingProgress(long currentSize, long totalSize)</w:t>
      </w:r>
    </w:p>
    <w:p w:rsidR="00C81B66" w:rsidRPr="00432122" w:rsidRDefault="00C81B66" w:rsidP="00C81B66">
      <w:pPr>
        <w:pStyle w:val="ASN1Code"/>
        <w:ind w:left="680"/>
      </w:pPr>
    </w:p>
    <w:p w:rsidR="001D5FA5" w:rsidRPr="00432122" w:rsidRDefault="001D5FA5" w:rsidP="001D7778">
      <w:pPr>
        <w:pStyle w:val="ListBullet1"/>
      </w:pPr>
      <w:r w:rsidRPr="00432122">
        <w:t>Method: callback called when the sharing has been terminated.</w:t>
      </w:r>
      <w:r w:rsidRPr="00432122">
        <w:rPr>
          <w:lang w:eastAsia="en-US"/>
        </w:rPr>
        <w:t xml:space="preserve"> The parameter filename contains the complete filename including the path.</w:t>
      </w:r>
    </w:p>
    <w:p w:rsidR="001D5FA5" w:rsidRPr="00432122" w:rsidRDefault="001D5FA5" w:rsidP="00C81B66">
      <w:pPr>
        <w:pStyle w:val="ASN1Code"/>
        <w:ind w:left="680"/>
      </w:pPr>
      <w:r w:rsidRPr="00432122">
        <w:t>void onImageShared(String filename)</w:t>
      </w:r>
    </w:p>
    <w:p w:rsidR="001D5FA5" w:rsidRPr="00432122" w:rsidRDefault="001D5FA5" w:rsidP="00C81B66">
      <w:pPr>
        <w:pStyle w:val="ASN1Code"/>
        <w:ind w:left="680"/>
      </w:pPr>
    </w:p>
    <w:p w:rsidR="001D5FA5" w:rsidRPr="00432122" w:rsidRDefault="001D5FA5" w:rsidP="00C81B66">
      <w:r w:rsidRPr="00432122">
        <w:t xml:space="preserve">Class </w:t>
      </w:r>
      <w:r w:rsidRPr="00432122">
        <w:rPr>
          <w:b/>
        </w:rPr>
        <w:t>INewImageShareListener</w:t>
      </w:r>
      <w:r w:rsidRPr="00432122">
        <w:t>:</w:t>
      </w:r>
    </w:p>
    <w:p w:rsidR="001D5FA5" w:rsidRPr="00432122" w:rsidRDefault="001D5FA5" w:rsidP="00C81B66">
      <w:pPr>
        <w:pStyle w:val="ListContinue1"/>
      </w:pPr>
      <w:r w:rsidRPr="00432122">
        <w:t>This class offers callback method to receive new image share invitation.</w:t>
      </w:r>
    </w:p>
    <w:p w:rsidR="001D5FA5" w:rsidRPr="00432122" w:rsidRDefault="001D5FA5" w:rsidP="00C81B66">
      <w:pPr>
        <w:pStyle w:val="ListBullet1"/>
      </w:pPr>
      <w:r w:rsidRPr="00432122">
        <w:t>Method: callback called when a new image share invitation has been received.</w:t>
      </w:r>
    </w:p>
    <w:p w:rsidR="001D5FA5" w:rsidRPr="00432122" w:rsidRDefault="001D5FA5" w:rsidP="00C81B66">
      <w:pPr>
        <w:pStyle w:val="ASN1Code"/>
        <w:ind w:left="680"/>
      </w:pPr>
      <w:r w:rsidRPr="00432122">
        <w:t>void onNewImageShare(String sharingId)</w:t>
      </w:r>
    </w:p>
    <w:p w:rsidR="001D5FA5" w:rsidRPr="00432122" w:rsidRDefault="001D5FA5" w:rsidP="00C81B66">
      <w:pPr>
        <w:pStyle w:val="ASN1Code"/>
        <w:ind w:left="680"/>
      </w:pPr>
    </w:p>
    <w:p w:rsidR="001D5FA5" w:rsidRPr="00432122" w:rsidRDefault="001D5FA5" w:rsidP="00C81B66">
      <w:r w:rsidRPr="00432122">
        <w:t xml:space="preserve">Class </w:t>
      </w:r>
      <w:r w:rsidRPr="00432122">
        <w:rPr>
          <w:b/>
        </w:rPr>
        <w:t>ImageShareServiceConfiguration</w:t>
      </w:r>
      <w:r w:rsidRPr="00432122">
        <w:t>:</w:t>
      </w:r>
    </w:p>
    <w:p w:rsidR="001D5FA5" w:rsidRPr="00432122" w:rsidRDefault="001D5FA5" w:rsidP="00C81B66">
      <w:pPr>
        <w:pStyle w:val="ListContinue1"/>
      </w:pPr>
      <w:r w:rsidRPr="00432122">
        <w:t>This class represents the particular configuration of Image Sharing Service.</w:t>
      </w:r>
    </w:p>
    <w:p w:rsidR="001D5FA5" w:rsidRPr="00432122" w:rsidRDefault="001D5FA5" w:rsidP="00C81B66">
      <w:pPr>
        <w:pStyle w:val="ListBullet1"/>
      </w:pPr>
      <w:r w:rsidRPr="00432122">
        <w:t>Method: returns the file size warning of Image Sharing configuration. It returns 0 if this value was not set by auto</w:t>
      </w:r>
      <w:r w:rsidR="00432122" w:rsidRPr="00432122">
        <w:t>-</w:t>
      </w:r>
      <w:r w:rsidRPr="00432122">
        <w:t>configuration server (no need to warn).</w:t>
      </w:r>
    </w:p>
    <w:p w:rsidR="001D5FA5" w:rsidRPr="00432122" w:rsidRDefault="001D5FA5" w:rsidP="00C81B66">
      <w:pPr>
        <w:pStyle w:val="ASN1Code"/>
        <w:ind w:left="680"/>
      </w:pPr>
      <w:r w:rsidRPr="00432122">
        <w:t>long getWarnSize()</w:t>
      </w:r>
    </w:p>
    <w:p w:rsidR="00C81B66" w:rsidRPr="00432122" w:rsidRDefault="00C81B66" w:rsidP="00C81B66">
      <w:pPr>
        <w:pStyle w:val="ASN1Code"/>
        <w:ind w:left="680"/>
      </w:pPr>
    </w:p>
    <w:p w:rsidR="001D5FA5" w:rsidRPr="00432122" w:rsidRDefault="001D5FA5" w:rsidP="00C81B66">
      <w:pPr>
        <w:pStyle w:val="ListBullet1"/>
      </w:pPr>
      <w:r w:rsidRPr="00432122">
        <w:t>Method: returns the max file size of Image Sharing configuration. It can return null if this value was not set by auto</w:t>
      </w:r>
      <w:r w:rsidR="00432122" w:rsidRPr="00432122">
        <w:t>-</w:t>
      </w:r>
      <w:r w:rsidRPr="00432122">
        <w:t>configuration server.</w:t>
      </w:r>
    </w:p>
    <w:p w:rsidR="001D5FA5" w:rsidRPr="00432122" w:rsidRDefault="001D5FA5" w:rsidP="00C81B66">
      <w:pPr>
        <w:pStyle w:val="ASN1Code"/>
        <w:ind w:left="680"/>
      </w:pPr>
      <w:r w:rsidRPr="00432122">
        <w:t>long getMaxSize()</w:t>
      </w:r>
    </w:p>
    <w:p w:rsidR="001D5FA5" w:rsidRPr="00432122" w:rsidRDefault="001D5FA5" w:rsidP="00C81B66">
      <w:pPr>
        <w:pStyle w:val="ASN1Code"/>
        <w:ind w:left="680"/>
      </w:pPr>
    </w:p>
    <w:p w:rsidR="001D5FA5" w:rsidRPr="00432122" w:rsidRDefault="001D5FA5" w:rsidP="001D5FA5">
      <w:pPr>
        <w:pStyle w:val="Titre4"/>
        <w:rPr>
          <w:lang w:bidi="ar-SA"/>
        </w:rPr>
      </w:pPr>
      <w:r w:rsidRPr="00432122">
        <w:rPr>
          <w:lang w:bidi="ar-SA"/>
        </w:rPr>
        <w:t>Intents</w:t>
      </w:r>
    </w:p>
    <w:p w:rsidR="001D5FA5" w:rsidRPr="00432122" w:rsidRDefault="001D5FA5" w:rsidP="00C81B66">
      <w:pPr>
        <w:pStyle w:val="ListBullet1"/>
      </w:pPr>
      <w:r w:rsidRPr="00432122">
        <w:t>Intent broadcasted when a new image sharing invitation has been received. This Intent contains the following extras:</w:t>
      </w:r>
    </w:p>
    <w:p w:rsidR="001D5FA5" w:rsidRPr="00432122" w:rsidRDefault="001D5FA5" w:rsidP="00C81B66">
      <w:pPr>
        <w:pStyle w:val="Listepuces2"/>
      </w:pPr>
      <w:r w:rsidRPr="00432122">
        <w:lastRenderedPageBreak/>
        <w:t>“contact”: MSISDN of the contact sending the invitation.</w:t>
      </w:r>
    </w:p>
    <w:p w:rsidR="001D5FA5" w:rsidRPr="00432122" w:rsidRDefault="001D5FA5" w:rsidP="00C81B66">
      <w:pPr>
        <w:pStyle w:val="Listepuces2"/>
      </w:pPr>
      <w:r w:rsidRPr="00432122">
        <w:t>“contactDisplayname”: display name of the contact sending the invitation (extracted from the SIP address).</w:t>
      </w:r>
    </w:p>
    <w:p w:rsidR="001D5FA5" w:rsidRPr="00432122" w:rsidRDefault="001D5FA5" w:rsidP="00C81B66">
      <w:pPr>
        <w:pStyle w:val="Listepuces2"/>
        <w:rPr>
          <w:rFonts w:cs="Arial"/>
        </w:rPr>
      </w:pPr>
      <w:r w:rsidRPr="00432122">
        <w:rPr>
          <w:rFonts w:cs="Arial"/>
        </w:rPr>
        <w:t>“sharingId”: unique ID of the image sharing.</w:t>
      </w:r>
    </w:p>
    <w:p w:rsidR="001D5FA5" w:rsidRPr="00432122" w:rsidRDefault="001D5FA5" w:rsidP="00C81B66">
      <w:pPr>
        <w:pStyle w:val="Listepuces2"/>
        <w:rPr>
          <w:rFonts w:cs="Arial"/>
        </w:rPr>
      </w:pPr>
      <w:r w:rsidRPr="00432122">
        <w:rPr>
          <w:rFonts w:cs="Arial"/>
        </w:rPr>
        <w:t>“filename”: name of the image file</w:t>
      </w:r>
    </w:p>
    <w:p w:rsidR="001D5FA5" w:rsidRPr="00432122" w:rsidRDefault="001D5FA5" w:rsidP="00C81B66">
      <w:pPr>
        <w:pStyle w:val="Listepuces2"/>
        <w:rPr>
          <w:rFonts w:cs="Arial"/>
        </w:rPr>
      </w:pPr>
      <w:r w:rsidRPr="00432122">
        <w:rPr>
          <w:rFonts w:cs="Arial"/>
        </w:rPr>
        <w:t>“filesize”: size of the image file in bytes.</w:t>
      </w:r>
    </w:p>
    <w:p w:rsidR="001D5FA5" w:rsidRPr="00432122" w:rsidRDefault="001D5FA5" w:rsidP="00C81B66">
      <w:pPr>
        <w:pStyle w:val="Listepuces2"/>
        <w:rPr>
          <w:rFonts w:cs="Arial"/>
        </w:rPr>
      </w:pPr>
      <w:r w:rsidRPr="00432122">
        <w:rPr>
          <w:rFonts w:cs="Arial"/>
        </w:rPr>
        <w:t>”filetype”: MIME_type of the image.</w:t>
      </w:r>
    </w:p>
    <w:p w:rsidR="001D5FA5" w:rsidRPr="00432122" w:rsidRDefault="001D5FA5" w:rsidP="00C81B66">
      <w:pPr>
        <w:pStyle w:val="ASN1Code"/>
        <w:ind w:left="680"/>
      </w:pPr>
      <w:r w:rsidRPr="00432122">
        <w:t>org.gsma.joyn.ish.IMAGE_SHARING_INVITATION</w:t>
      </w:r>
    </w:p>
    <w:p w:rsidR="001D5FA5" w:rsidRPr="00432122" w:rsidRDefault="001D5FA5" w:rsidP="001D5FA5">
      <w:pPr>
        <w:pStyle w:val="Titre4"/>
        <w:rPr>
          <w:lang w:bidi="ar-SA"/>
        </w:rPr>
      </w:pPr>
      <w:r w:rsidRPr="00432122">
        <w:rPr>
          <w:lang w:bidi="ar-SA"/>
        </w:rPr>
        <w:t>Content Providers</w:t>
      </w:r>
    </w:p>
    <w:p w:rsidR="001D5FA5" w:rsidRPr="00432122" w:rsidRDefault="001D5FA5" w:rsidP="00C81B66">
      <w:pPr>
        <w:rPr>
          <w:lang w:eastAsia="en-US"/>
        </w:rPr>
      </w:pPr>
      <w:r w:rsidRPr="00432122">
        <w:rPr>
          <w:lang w:eastAsia="en-US"/>
        </w:rPr>
        <w:t>A content provider is used to store the image sharing history persistently. There is one entry per image sharing.</w:t>
      </w:r>
    </w:p>
    <w:p w:rsidR="001D5FA5" w:rsidRPr="00432122" w:rsidRDefault="001D5FA5" w:rsidP="00C81B66">
      <w:pPr>
        <w:rPr>
          <w:lang w:eastAsia="en-US"/>
        </w:rPr>
      </w:pPr>
      <w:r w:rsidRPr="00432122">
        <w:rPr>
          <w:lang w:eastAsia="en-US"/>
        </w:rPr>
        <w:t>The content provider has the following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1843"/>
        <w:gridCol w:w="3747"/>
      </w:tblGrid>
      <w:tr w:rsidR="00C81B66" w:rsidRPr="00432122" w:rsidTr="00A475C4">
        <w:trPr>
          <w:cantSplit/>
          <w:tblHeader/>
        </w:trPr>
        <w:tc>
          <w:tcPr>
            <w:tcW w:w="3652" w:type="dxa"/>
            <w:shd w:val="clear" w:color="auto" w:fill="DE002B"/>
          </w:tcPr>
          <w:p w:rsidR="00C81B66" w:rsidRPr="00432122" w:rsidRDefault="00C81B66" w:rsidP="00A475C4">
            <w:pPr>
              <w:pStyle w:val="TableHeader"/>
              <w:rPr>
                <w:lang w:val="en-GB"/>
              </w:rPr>
            </w:pPr>
            <w:r w:rsidRPr="00432122">
              <w:rPr>
                <w:lang w:val="en-GB"/>
              </w:rPr>
              <w:t>Data</w:t>
            </w:r>
          </w:p>
        </w:tc>
        <w:tc>
          <w:tcPr>
            <w:tcW w:w="1843" w:type="dxa"/>
            <w:shd w:val="clear" w:color="auto" w:fill="DE002B"/>
          </w:tcPr>
          <w:p w:rsidR="00C81B66" w:rsidRPr="00432122" w:rsidRDefault="00C81B66" w:rsidP="00A475C4">
            <w:pPr>
              <w:pStyle w:val="TableHeader"/>
              <w:rPr>
                <w:lang w:val="en-GB"/>
              </w:rPr>
            </w:pPr>
            <w:r w:rsidRPr="00432122">
              <w:rPr>
                <w:lang w:val="en-GB"/>
              </w:rPr>
              <w:t>Data type</w:t>
            </w:r>
          </w:p>
        </w:tc>
        <w:tc>
          <w:tcPr>
            <w:tcW w:w="3747" w:type="dxa"/>
            <w:shd w:val="clear" w:color="auto" w:fill="DE002B"/>
          </w:tcPr>
          <w:p w:rsidR="00C81B66" w:rsidRPr="00432122" w:rsidRDefault="00C81B66" w:rsidP="00A475C4">
            <w:pPr>
              <w:pStyle w:val="TableHeader"/>
              <w:rPr>
                <w:lang w:val="en-GB"/>
              </w:rPr>
            </w:pPr>
            <w:r w:rsidRPr="00432122">
              <w:rPr>
                <w:lang w:val="en-GB"/>
              </w:rPr>
              <w:t>Comment</w:t>
            </w:r>
          </w:p>
        </w:tc>
      </w:tr>
      <w:tr w:rsidR="00C81B66" w:rsidRPr="00432122" w:rsidTr="00A475C4">
        <w:tc>
          <w:tcPr>
            <w:tcW w:w="3652" w:type="dxa"/>
          </w:tcPr>
          <w:p w:rsidR="00C81B66" w:rsidRPr="00432122" w:rsidRDefault="00C81B66" w:rsidP="00C81B66">
            <w:pPr>
              <w:pStyle w:val="TableText"/>
            </w:pPr>
            <w:r w:rsidRPr="00432122">
              <w:t>SHARING_ID</w:t>
            </w:r>
          </w:p>
        </w:tc>
        <w:tc>
          <w:tcPr>
            <w:tcW w:w="1843" w:type="dxa"/>
          </w:tcPr>
          <w:p w:rsidR="00C81B66" w:rsidRPr="00432122" w:rsidRDefault="00C81B66" w:rsidP="00C81B66">
            <w:pPr>
              <w:pStyle w:val="TableText"/>
            </w:pPr>
            <w:r w:rsidRPr="00432122">
              <w:t>TEXT</w:t>
            </w:r>
          </w:p>
        </w:tc>
        <w:tc>
          <w:tcPr>
            <w:tcW w:w="3747" w:type="dxa"/>
          </w:tcPr>
          <w:p w:rsidR="00C81B66" w:rsidRPr="00432122" w:rsidRDefault="00C81B66" w:rsidP="00C81B66">
            <w:pPr>
              <w:pStyle w:val="TableText"/>
            </w:pPr>
            <w:r w:rsidRPr="00432122">
              <w:t>Unique sharing identifier</w:t>
            </w:r>
          </w:p>
        </w:tc>
      </w:tr>
      <w:tr w:rsidR="00C81B66" w:rsidRPr="00432122" w:rsidTr="00A475C4">
        <w:tc>
          <w:tcPr>
            <w:tcW w:w="3652" w:type="dxa"/>
          </w:tcPr>
          <w:p w:rsidR="00C81B66" w:rsidRPr="00432122" w:rsidRDefault="00C81B66" w:rsidP="00C81B66">
            <w:pPr>
              <w:pStyle w:val="TableText"/>
            </w:pPr>
            <w:r w:rsidRPr="00432122">
              <w:t>CONTACT_NUMBER</w:t>
            </w:r>
          </w:p>
        </w:tc>
        <w:tc>
          <w:tcPr>
            <w:tcW w:w="1843" w:type="dxa"/>
          </w:tcPr>
          <w:p w:rsidR="00C81B66" w:rsidRPr="00432122" w:rsidRDefault="00C81B66" w:rsidP="00C81B66">
            <w:pPr>
              <w:pStyle w:val="TableText"/>
            </w:pPr>
            <w:r w:rsidRPr="00432122">
              <w:t>TEXT</w:t>
            </w:r>
          </w:p>
        </w:tc>
        <w:tc>
          <w:tcPr>
            <w:tcW w:w="3747" w:type="dxa"/>
          </w:tcPr>
          <w:p w:rsidR="00C81B66" w:rsidRPr="00432122" w:rsidRDefault="00C81B66" w:rsidP="00C81B66">
            <w:pPr>
              <w:pStyle w:val="TableText"/>
            </w:pPr>
            <w:r w:rsidRPr="00432122">
              <w:t>Contains the MSISDN of the remote contact</w:t>
            </w:r>
          </w:p>
        </w:tc>
      </w:tr>
      <w:tr w:rsidR="00C81B66" w:rsidRPr="00432122" w:rsidTr="00A475C4">
        <w:tc>
          <w:tcPr>
            <w:tcW w:w="3652" w:type="dxa"/>
          </w:tcPr>
          <w:p w:rsidR="00C81B66" w:rsidRPr="00432122" w:rsidRDefault="00C81B66" w:rsidP="00C81B66">
            <w:pPr>
              <w:pStyle w:val="TableText"/>
            </w:pPr>
            <w:r w:rsidRPr="00432122">
              <w:t>FILENAME</w:t>
            </w:r>
          </w:p>
        </w:tc>
        <w:tc>
          <w:tcPr>
            <w:tcW w:w="1843" w:type="dxa"/>
          </w:tcPr>
          <w:p w:rsidR="00C81B66" w:rsidRPr="00432122" w:rsidRDefault="00C81B66" w:rsidP="00C81B66">
            <w:pPr>
              <w:pStyle w:val="TableText"/>
            </w:pPr>
            <w:r w:rsidRPr="00432122">
              <w:t>TEXT</w:t>
            </w:r>
          </w:p>
        </w:tc>
        <w:tc>
          <w:tcPr>
            <w:tcW w:w="3747" w:type="dxa"/>
          </w:tcPr>
          <w:p w:rsidR="00C81B66" w:rsidRPr="00432122" w:rsidRDefault="00C81B66" w:rsidP="00C81B66">
            <w:pPr>
              <w:pStyle w:val="TableText"/>
            </w:pPr>
            <w:r w:rsidRPr="00432122">
              <w:t>Filename</w:t>
            </w:r>
          </w:p>
        </w:tc>
      </w:tr>
      <w:tr w:rsidR="00C81B66" w:rsidRPr="00432122" w:rsidTr="00A475C4">
        <w:tc>
          <w:tcPr>
            <w:tcW w:w="3652" w:type="dxa"/>
          </w:tcPr>
          <w:p w:rsidR="00C81B66" w:rsidRPr="00432122" w:rsidRDefault="00C81B66" w:rsidP="00C81B66">
            <w:pPr>
              <w:pStyle w:val="TableText"/>
            </w:pPr>
            <w:r w:rsidRPr="00432122">
              <w:t>TYPE</w:t>
            </w:r>
          </w:p>
        </w:tc>
        <w:tc>
          <w:tcPr>
            <w:tcW w:w="1843" w:type="dxa"/>
          </w:tcPr>
          <w:p w:rsidR="00C81B66" w:rsidRPr="00432122" w:rsidRDefault="00C81B66" w:rsidP="00C81B66">
            <w:pPr>
              <w:pStyle w:val="TableText"/>
            </w:pPr>
            <w:r w:rsidRPr="00432122">
              <w:t>TEXT</w:t>
            </w:r>
          </w:p>
        </w:tc>
        <w:tc>
          <w:tcPr>
            <w:tcW w:w="3747" w:type="dxa"/>
          </w:tcPr>
          <w:p w:rsidR="00C81B66" w:rsidRPr="00432122" w:rsidRDefault="00C81B66" w:rsidP="00C81B66">
            <w:pPr>
              <w:pStyle w:val="TableText"/>
            </w:pPr>
            <w:r w:rsidRPr="00432122">
              <w:t>MIME type of the file</w:t>
            </w:r>
          </w:p>
        </w:tc>
      </w:tr>
      <w:tr w:rsidR="00C81B66" w:rsidRPr="00432122" w:rsidTr="00A475C4">
        <w:tc>
          <w:tcPr>
            <w:tcW w:w="3652" w:type="dxa"/>
          </w:tcPr>
          <w:p w:rsidR="00C81B66" w:rsidRPr="00432122" w:rsidRDefault="00C81B66" w:rsidP="00C81B66">
            <w:pPr>
              <w:pStyle w:val="TableText"/>
            </w:pPr>
            <w:r w:rsidRPr="00432122">
              <w:t>DIRECTION</w:t>
            </w:r>
          </w:p>
        </w:tc>
        <w:tc>
          <w:tcPr>
            <w:tcW w:w="1843" w:type="dxa"/>
          </w:tcPr>
          <w:p w:rsidR="00C81B66" w:rsidRPr="00432122" w:rsidRDefault="00C81B66" w:rsidP="00C81B66">
            <w:pPr>
              <w:pStyle w:val="TableText"/>
            </w:pPr>
            <w:r w:rsidRPr="00432122">
              <w:t>Integer</w:t>
            </w:r>
          </w:p>
        </w:tc>
        <w:tc>
          <w:tcPr>
            <w:tcW w:w="3747" w:type="dxa"/>
          </w:tcPr>
          <w:p w:rsidR="00C81B66" w:rsidRPr="00432122" w:rsidRDefault="00C81B66" w:rsidP="00C81B66">
            <w:pPr>
              <w:pStyle w:val="TableText"/>
            </w:pPr>
            <w:r w:rsidRPr="00432122">
              <w:t>Incoming sharing or outgoing sharing</w:t>
            </w:r>
          </w:p>
        </w:tc>
      </w:tr>
      <w:tr w:rsidR="00C81B66" w:rsidRPr="00432122" w:rsidTr="00A475C4">
        <w:tc>
          <w:tcPr>
            <w:tcW w:w="3652" w:type="dxa"/>
          </w:tcPr>
          <w:p w:rsidR="00C81B66" w:rsidRPr="00432122" w:rsidRDefault="00C81B66" w:rsidP="00C81B66">
            <w:pPr>
              <w:pStyle w:val="TableText"/>
            </w:pPr>
            <w:r w:rsidRPr="00432122">
              <w:t>FILE_SIZE</w:t>
            </w:r>
          </w:p>
        </w:tc>
        <w:tc>
          <w:tcPr>
            <w:tcW w:w="1843" w:type="dxa"/>
          </w:tcPr>
          <w:p w:rsidR="00C81B66" w:rsidRPr="00432122" w:rsidRDefault="00C81B66" w:rsidP="00C81B66">
            <w:pPr>
              <w:pStyle w:val="TableText"/>
            </w:pPr>
            <w:r w:rsidRPr="00432122">
              <w:t>Long</w:t>
            </w:r>
          </w:p>
        </w:tc>
        <w:tc>
          <w:tcPr>
            <w:tcW w:w="3747" w:type="dxa"/>
          </w:tcPr>
          <w:p w:rsidR="00C81B66" w:rsidRPr="00432122" w:rsidRDefault="00C81B66" w:rsidP="00C81B66">
            <w:pPr>
              <w:pStyle w:val="TableText"/>
            </w:pPr>
            <w:r w:rsidRPr="00432122">
              <w:t>File size in bytes</w:t>
            </w:r>
          </w:p>
        </w:tc>
      </w:tr>
      <w:tr w:rsidR="00C81B66" w:rsidRPr="00432122" w:rsidTr="00A475C4">
        <w:tc>
          <w:tcPr>
            <w:tcW w:w="3652" w:type="dxa"/>
          </w:tcPr>
          <w:p w:rsidR="00C81B66" w:rsidRPr="00432122" w:rsidRDefault="00C81B66" w:rsidP="00C81B66">
            <w:pPr>
              <w:pStyle w:val="TableText"/>
            </w:pPr>
            <w:r w:rsidRPr="00432122">
              <w:t>TRANSFERED_SIZE</w:t>
            </w:r>
          </w:p>
        </w:tc>
        <w:tc>
          <w:tcPr>
            <w:tcW w:w="1843" w:type="dxa"/>
          </w:tcPr>
          <w:p w:rsidR="00C81B66" w:rsidRPr="00432122" w:rsidRDefault="00C81B66" w:rsidP="00C81B66">
            <w:pPr>
              <w:pStyle w:val="TableText"/>
            </w:pPr>
            <w:r w:rsidRPr="00432122">
              <w:t>Long</w:t>
            </w:r>
          </w:p>
        </w:tc>
        <w:tc>
          <w:tcPr>
            <w:tcW w:w="3747" w:type="dxa"/>
          </w:tcPr>
          <w:p w:rsidR="00C81B66" w:rsidRPr="00432122" w:rsidRDefault="00C81B66" w:rsidP="00C81B66">
            <w:pPr>
              <w:pStyle w:val="TableText"/>
            </w:pPr>
            <w:r w:rsidRPr="00432122">
              <w:t xml:space="preserve">Size </w:t>
            </w:r>
            <w:r w:rsidR="00432122" w:rsidRPr="00432122">
              <w:t>transferred</w:t>
            </w:r>
            <w:r w:rsidRPr="00432122">
              <w:t xml:space="preserve"> in bytes</w:t>
            </w:r>
          </w:p>
        </w:tc>
      </w:tr>
      <w:tr w:rsidR="00C81B66" w:rsidRPr="00432122" w:rsidTr="00A475C4">
        <w:tc>
          <w:tcPr>
            <w:tcW w:w="3652" w:type="dxa"/>
          </w:tcPr>
          <w:p w:rsidR="00C81B66" w:rsidRPr="00432122" w:rsidRDefault="00C81B66" w:rsidP="00C81B66">
            <w:pPr>
              <w:pStyle w:val="TableText"/>
            </w:pPr>
            <w:r w:rsidRPr="00432122">
              <w:t>TIMESTAMP</w:t>
            </w:r>
          </w:p>
        </w:tc>
        <w:tc>
          <w:tcPr>
            <w:tcW w:w="1843" w:type="dxa"/>
          </w:tcPr>
          <w:p w:rsidR="00C81B66" w:rsidRPr="00432122" w:rsidRDefault="00C81B66" w:rsidP="00C81B66">
            <w:pPr>
              <w:pStyle w:val="TableText"/>
            </w:pPr>
            <w:r w:rsidRPr="00432122">
              <w:t>Long</w:t>
            </w:r>
          </w:p>
        </w:tc>
        <w:tc>
          <w:tcPr>
            <w:tcW w:w="3747" w:type="dxa"/>
          </w:tcPr>
          <w:p w:rsidR="00C81B66" w:rsidRPr="00432122" w:rsidRDefault="00C81B66" w:rsidP="00C81B66">
            <w:pPr>
              <w:pStyle w:val="TableText"/>
            </w:pPr>
            <w:r w:rsidRPr="00432122">
              <w:t>Date of the sharing</w:t>
            </w:r>
          </w:p>
        </w:tc>
      </w:tr>
      <w:tr w:rsidR="00C81B66" w:rsidRPr="00432122" w:rsidTr="00A475C4">
        <w:tc>
          <w:tcPr>
            <w:tcW w:w="3652" w:type="dxa"/>
          </w:tcPr>
          <w:p w:rsidR="00C81B66" w:rsidRPr="00432122" w:rsidRDefault="00C81B66" w:rsidP="00C81B66">
            <w:pPr>
              <w:pStyle w:val="TableText"/>
            </w:pPr>
            <w:r w:rsidRPr="00432122">
              <w:t>STATE</w:t>
            </w:r>
          </w:p>
        </w:tc>
        <w:tc>
          <w:tcPr>
            <w:tcW w:w="1843" w:type="dxa"/>
          </w:tcPr>
          <w:p w:rsidR="00C81B66" w:rsidRPr="00432122" w:rsidRDefault="00C81B66" w:rsidP="00C81B66">
            <w:pPr>
              <w:pStyle w:val="TableText"/>
            </w:pPr>
            <w:r w:rsidRPr="00432122">
              <w:t>Integer</w:t>
            </w:r>
          </w:p>
        </w:tc>
        <w:tc>
          <w:tcPr>
            <w:tcW w:w="3747" w:type="dxa"/>
          </w:tcPr>
          <w:p w:rsidR="00C81B66" w:rsidRPr="00432122" w:rsidRDefault="00C81B66" w:rsidP="00C81B66">
            <w:pPr>
              <w:pStyle w:val="TableText"/>
            </w:pPr>
            <w:r w:rsidRPr="00432122">
              <w:t>See note below for the list of states</w:t>
            </w:r>
          </w:p>
        </w:tc>
      </w:tr>
    </w:tbl>
    <w:p w:rsidR="001D5FA5" w:rsidRPr="00432122" w:rsidRDefault="001D5FA5" w:rsidP="00C81B66">
      <w:pPr>
        <w:rPr>
          <w:lang w:bidi="ar-SA"/>
        </w:rPr>
      </w:pPr>
      <w:r w:rsidRPr="00432122">
        <w:rPr>
          <w:lang w:bidi="ar-SA"/>
        </w:rPr>
        <w:t>Note :</w:t>
      </w:r>
    </w:p>
    <w:p w:rsidR="001D5FA5" w:rsidRPr="00432122" w:rsidRDefault="001D5FA5" w:rsidP="00C81B66">
      <w:pPr>
        <w:rPr>
          <w:lang w:bidi="ar-SA"/>
        </w:rPr>
      </w:pPr>
      <w:r w:rsidRPr="00432122">
        <w:rPr>
          <w:lang w:bidi="ar-SA"/>
        </w:rPr>
        <w:t>Status values for file transfer session management :</w:t>
      </w:r>
    </w:p>
    <w:p w:rsidR="001D5FA5" w:rsidRPr="00432122" w:rsidRDefault="001D5FA5" w:rsidP="001D5FA5">
      <w:pPr>
        <w:autoSpaceDE w:val="0"/>
        <w:autoSpaceDN w:val="0"/>
        <w:adjustRightInd w:val="0"/>
        <w:spacing w:before="0"/>
        <w:jc w:val="left"/>
        <w:rPr>
          <w:rFonts w:eastAsia="Times New Roman" w:cs="Arial"/>
          <w:szCs w:val="22"/>
          <w:lang w:bidi="ar-SA"/>
        </w:rPr>
      </w:pPr>
    </w:p>
    <w:p w:rsidR="001D5FA5" w:rsidRPr="00432122" w:rsidRDefault="001D5FA5" w:rsidP="00C81B66">
      <w:pPr>
        <w:pStyle w:val="ListBullet1"/>
      </w:pPr>
      <w:r w:rsidRPr="00432122">
        <w:t>INVITED: incoming session.</w:t>
      </w:r>
    </w:p>
    <w:p w:rsidR="001D5FA5" w:rsidRPr="00432122" w:rsidRDefault="001D5FA5" w:rsidP="00C81B66">
      <w:pPr>
        <w:pStyle w:val="ListBullet1"/>
      </w:pPr>
      <w:r w:rsidRPr="00432122">
        <w:t>INITIATED: outgoing session.</w:t>
      </w:r>
    </w:p>
    <w:p w:rsidR="001D5FA5" w:rsidRPr="00432122" w:rsidRDefault="001D5FA5" w:rsidP="00C81B66">
      <w:pPr>
        <w:pStyle w:val="ListBullet1"/>
      </w:pPr>
      <w:r w:rsidRPr="00432122">
        <w:t>STARTED: invitation has been accepted and sharing is started.</w:t>
      </w:r>
    </w:p>
    <w:p w:rsidR="001D5FA5" w:rsidRPr="00432122" w:rsidRDefault="001D5FA5" w:rsidP="00C81B66">
      <w:pPr>
        <w:pStyle w:val="ListBullet1"/>
      </w:pPr>
      <w:r w:rsidRPr="00432122">
        <w:t>TRANSFERED: session has been terminated and sharing successful.</w:t>
      </w:r>
    </w:p>
    <w:p w:rsidR="001D5FA5" w:rsidRPr="00432122" w:rsidRDefault="001D5FA5" w:rsidP="00C81B66">
      <w:pPr>
        <w:pStyle w:val="ListBullet1"/>
      </w:pPr>
      <w:r w:rsidRPr="00432122">
        <w:rPr>
          <w:lang w:eastAsia="en-US"/>
        </w:rPr>
        <w:t>ABORTED: session has been aborted.</w:t>
      </w:r>
    </w:p>
    <w:p w:rsidR="001D5FA5" w:rsidRPr="00432122" w:rsidRDefault="001D5FA5" w:rsidP="00C81B66">
      <w:pPr>
        <w:pStyle w:val="ListBullet1"/>
      </w:pPr>
      <w:r w:rsidRPr="00432122">
        <w:t>FAILED: session has failed.</w:t>
      </w:r>
    </w:p>
    <w:p w:rsidR="00EA3C89" w:rsidRPr="00432122" w:rsidRDefault="00EA3C89" w:rsidP="00EA3C89">
      <w:pPr>
        <w:pStyle w:val="Titre4"/>
        <w:rPr>
          <w:lang w:bidi="ar-SA"/>
        </w:rPr>
      </w:pPr>
      <w:r w:rsidRPr="00432122">
        <w:rPr>
          <w:b w:val="0"/>
          <w:szCs w:val="22"/>
          <w:lang w:eastAsia="ar-SA"/>
        </w:rPr>
        <w:t>Permissions</w:t>
      </w:r>
    </w:p>
    <w:p w:rsidR="00EA3C89" w:rsidRPr="00432122" w:rsidRDefault="00EA3C89" w:rsidP="00C81B66">
      <w:r w:rsidRPr="00432122">
        <w:t>Access to the Image Share API is requires the following permissions:</w:t>
      </w:r>
    </w:p>
    <w:p w:rsidR="00EA3C89" w:rsidRPr="00432122" w:rsidRDefault="00EA3C89" w:rsidP="00C81B66">
      <w:pPr>
        <w:pStyle w:val="ListBullet1"/>
      </w:pPr>
      <w:r w:rsidRPr="00432122">
        <w:t>org.gsma.joyn.RCS_IMAGESHARE_RECEIVE: this is a new permission that is required by a client in order to handle the receipt of a image shared by a remote party.</w:t>
      </w:r>
    </w:p>
    <w:p w:rsidR="00EA3C89" w:rsidRPr="00432122" w:rsidRDefault="00EA3C89" w:rsidP="00C81B66">
      <w:pPr>
        <w:pStyle w:val="ListBullet1"/>
      </w:pPr>
      <w:r w:rsidRPr="00432122">
        <w:t>org.gsma.joyn.RCS_IMAGESHARE_SEND: this is a new permission that is required by a client in order to initiate the sharing of an image with a remote party.</w:t>
      </w:r>
    </w:p>
    <w:p w:rsidR="00EA3C89" w:rsidRPr="00432122" w:rsidRDefault="00EA3C89" w:rsidP="00EA3C89">
      <w:pPr>
        <w:pStyle w:val="ListBullet1"/>
        <w:rPr>
          <w:lang w:eastAsia="en-US"/>
        </w:rPr>
      </w:pPr>
      <w:r w:rsidRPr="00432122">
        <w:t>org.gsma.joyn.RCS_IMAGESHARE_READ: this is a new permission that is required by a client in order to read the image share history from the content provider.</w:t>
      </w:r>
    </w:p>
    <w:p w:rsidR="001D5FA5" w:rsidRPr="00432122" w:rsidRDefault="001D5FA5" w:rsidP="00B11B1A">
      <w:pPr>
        <w:pStyle w:val="Titre3"/>
        <w:rPr>
          <w:lang w:bidi="ar-SA"/>
        </w:rPr>
      </w:pPr>
      <w:bookmarkStart w:id="99" w:name="_Toc358022583"/>
      <w:r w:rsidRPr="00432122">
        <w:rPr>
          <w:lang w:bidi="ar-SA"/>
        </w:rPr>
        <w:lastRenderedPageBreak/>
        <w:t>Video Share API</w:t>
      </w:r>
      <w:bookmarkEnd w:id="99"/>
    </w:p>
    <w:p w:rsidR="001D5FA5" w:rsidRPr="00432122" w:rsidRDefault="001D5FA5" w:rsidP="00A1236D">
      <w:pPr>
        <w:rPr>
          <w:lang w:eastAsia="en-US"/>
        </w:rPr>
      </w:pPr>
      <w:r w:rsidRPr="00432122">
        <w:rPr>
          <w:lang w:eastAsia="en-US"/>
        </w:rPr>
        <w:t>This API exposes all functionality related to sharing live video stream during a CS call via the Video Share Service. It allows:</w:t>
      </w:r>
    </w:p>
    <w:p w:rsidR="001D5FA5" w:rsidRPr="00432122" w:rsidRDefault="001D5FA5" w:rsidP="00A1236D">
      <w:pPr>
        <w:pStyle w:val="ListBullet1"/>
      </w:pPr>
      <w:r w:rsidRPr="00432122">
        <w:t>Send a video share request.</w:t>
      </w:r>
    </w:p>
    <w:p w:rsidR="001D5FA5" w:rsidRPr="00432122" w:rsidRDefault="001D5FA5" w:rsidP="00A1236D">
      <w:pPr>
        <w:pStyle w:val="ListBullet1"/>
      </w:pPr>
      <w:r w:rsidRPr="00432122">
        <w:t>Receive notifications about incoming video share invitation and sharing events.</w:t>
      </w:r>
    </w:p>
    <w:p w:rsidR="001D5FA5" w:rsidRPr="00432122" w:rsidRDefault="001D5FA5" w:rsidP="00A1236D">
      <w:pPr>
        <w:pStyle w:val="ListBullet1"/>
      </w:pPr>
      <w:r w:rsidRPr="00432122">
        <w:t>Cancel an on</w:t>
      </w:r>
      <w:r w:rsidR="00432122">
        <w:t>-</w:t>
      </w:r>
      <w:r w:rsidRPr="00432122">
        <w:t>going video share.</w:t>
      </w:r>
    </w:p>
    <w:p w:rsidR="001D5FA5" w:rsidRPr="00432122" w:rsidRDefault="001D5FA5" w:rsidP="00A1236D">
      <w:pPr>
        <w:pStyle w:val="ListBullet1"/>
      </w:pPr>
      <w:r w:rsidRPr="00432122">
        <w:t>Accept/reject an incoming video share request.</w:t>
      </w:r>
    </w:p>
    <w:p w:rsidR="001D5FA5" w:rsidRPr="00432122" w:rsidRDefault="001D5FA5" w:rsidP="00A1236D">
      <w:pPr>
        <w:pStyle w:val="ListBullet1"/>
      </w:pPr>
      <w:r w:rsidRPr="00432122">
        <w:rPr>
          <w:lang w:eastAsia="en-US"/>
        </w:rPr>
        <w:t>Read configuration elements affecting video share.</w:t>
      </w:r>
    </w:p>
    <w:p w:rsidR="001D5FA5" w:rsidRPr="00432122" w:rsidRDefault="001D5FA5" w:rsidP="00B11B1A">
      <w:pPr>
        <w:pStyle w:val="Titre4"/>
        <w:rPr>
          <w:lang w:bidi="ar-SA"/>
        </w:rPr>
      </w:pPr>
      <w:r w:rsidRPr="00432122">
        <w:rPr>
          <w:lang w:bidi="ar-SA"/>
        </w:rPr>
        <w:t>Package</w:t>
      </w:r>
    </w:p>
    <w:p w:rsidR="001D5FA5" w:rsidRPr="00432122" w:rsidRDefault="001D5FA5" w:rsidP="00A1236D">
      <w:pPr>
        <w:rPr>
          <w:b/>
        </w:rPr>
      </w:pPr>
      <w:r w:rsidRPr="00432122">
        <w:t xml:space="preserve">Package name </w:t>
      </w:r>
      <w:r w:rsidRPr="00432122">
        <w:rPr>
          <w:b/>
        </w:rPr>
        <w:t>org.gsma.joyn.vsh</w:t>
      </w:r>
    </w:p>
    <w:p w:rsidR="001D5FA5" w:rsidRPr="00432122" w:rsidRDefault="001D5FA5" w:rsidP="00B11B1A">
      <w:pPr>
        <w:pStyle w:val="Titre4"/>
        <w:rPr>
          <w:lang w:bidi="ar-SA"/>
        </w:rPr>
      </w:pPr>
      <w:r w:rsidRPr="00432122">
        <w:rPr>
          <w:lang w:bidi="ar-SA"/>
        </w:rPr>
        <w:t>Methods and Callbacks</w:t>
      </w:r>
    </w:p>
    <w:p w:rsidR="001D5FA5" w:rsidRPr="00432122" w:rsidRDefault="001D5FA5" w:rsidP="00A1236D">
      <w:r w:rsidRPr="00432122">
        <w:t xml:space="preserve">Class </w:t>
      </w:r>
      <w:r w:rsidRPr="00432122">
        <w:rPr>
          <w:b/>
        </w:rPr>
        <w:t>VideoShareService</w:t>
      </w:r>
      <w:r w:rsidRPr="00432122">
        <w:t>:</w:t>
      </w:r>
    </w:p>
    <w:p w:rsidR="001D5FA5" w:rsidRPr="00432122" w:rsidRDefault="001D5FA5" w:rsidP="00A1236D">
      <w:pPr>
        <w:pStyle w:val="ListContinue1"/>
      </w:pPr>
      <w:r w:rsidRPr="00432122">
        <w:t>This class offers the main entry point to share live video during a CS call, when the call hangs up the sharing is automatically stopped. Several applications may connect/disconnect to the API.</w:t>
      </w:r>
    </w:p>
    <w:p w:rsidR="001D5FA5" w:rsidRPr="00432122" w:rsidRDefault="001D5FA5" w:rsidP="00A1236D">
      <w:pPr>
        <w:pStyle w:val="ListBullet1"/>
      </w:pPr>
      <w:r w:rsidRPr="00432122">
        <w:t>Method: connects to the API.</w:t>
      </w:r>
    </w:p>
    <w:p w:rsidR="001D5FA5" w:rsidRPr="00432122" w:rsidRDefault="001D5FA5" w:rsidP="00A1236D">
      <w:pPr>
        <w:pStyle w:val="ASN1Code"/>
        <w:ind w:left="680"/>
      </w:pPr>
      <w:r w:rsidRPr="00432122">
        <w:t>void connect()</w:t>
      </w:r>
    </w:p>
    <w:p w:rsidR="00A1236D" w:rsidRPr="00432122" w:rsidRDefault="00A1236D" w:rsidP="00A1236D">
      <w:pPr>
        <w:pStyle w:val="ASN1Code"/>
        <w:ind w:left="680"/>
      </w:pPr>
    </w:p>
    <w:p w:rsidR="001D5FA5" w:rsidRPr="00432122" w:rsidRDefault="001D5FA5" w:rsidP="00A1236D">
      <w:pPr>
        <w:pStyle w:val="ListBullet1"/>
      </w:pPr>
      <w:r w:rsidRPr="00432122">
        <w:t>Method: disconnects from the API.</w:t>
      </w:r>
    </w:p>
    <w:p w:rsidR="001D5FA5" w:rsidRPr="00432122" w:rsidRDefault="001D5FA5" w:rsidP="00A1236D">
      <w:pPr>
        <w:pStyle w:val="ASN1Code"/>
        <w:ind w:left="680"/>
      </w:pPr>
      <w:r w:rsidRPr="00432122">
        <w:t>void disconnect()</w:t>
      </w:r>
    </w:p>
    <w:p w:rsidR="00A1236D" w:rsidRPr="00432122" w:rsidRDefault="00A1236D" w:rsidP="00A1236D">
      <w:pPr>
        <w:pStyle w:val="ASN1Code"/>
        <w:ind w:left="680"/>
      </w:pPr>
    </w:p>
    <w:p w:rsidR="001D5FA5" w:rsidRPr="00432122" w:rsidRDefault="001D5FA5" w:rsidP="00A1236D">
      <w:pPr>
        <w:pStyle w:val="ListBullet1"/>
      </w:pPr>
      <w:r w:rsidRPr="00432122">
        <w:t>Method: returns the list of video sharing in progress.</w:t>
      </w:r>
    </w:p>
    <w:p w:rsidR="001D5FA5" w:rsidRPr="00432122" w:rsidRDefault="001D5FA5" w:rsidP="00A1236D">
      <w:pPr>
        <w:pStyle w:val="ASN1Code"/>
        <w:ind w:left="680"/>
      </w:pPr>
      <w:r w:rsidRPr="00432122">
        <w:t>Set&lt;VideoShare&gt; getVideoShares()</w:t>
      </w:r>
    </w:p>
    <w:p w:rsidR="00A1236D" w:rsidRPr="00432122" w:rsidRDefault="00A1236D" w:rsidP="00A1236D">
      <w:pPr>
        <w:pStyle w:val="ASN1Code"/>
        <w:ind w:left="680"/>
      </w:pPr>
    </w:p>
    <w:p w:rsidR="001D5FA5" w:rsidRPr="00432122" w:rsidRDefault="001D5FA5" w:rsidP="00A1236D">
      <w:pPr>
        <w:pStyle w:val="ListBullet1"/>
      </w:pPr>
      <w:r w:rsidRPr="00432122">
        <w:t>Method: returns a current video sharing from its unique ID.</w:t>
      </w:r>
    </w:p>
    <w:p w:rsidR="001D5FA5" w:rsidRPr="00432122" w:rsidRDefault="001D5FA5" w:rsidP="00A1236D">
      <w:pPr>
        <w:pStyle w:val="ASN1Code"/>
        <w:ind w:left="680"/>
      </w:pPr>
      <w:r w:rsidRPr="00432122">
        <w:t>VideoShare getVideoShare(String sharingId)</w:t>
      </w:r>
    </w:p>
    <w:p w:rsidR="00A1236D" w:rsidRPr="00432122" w:rsidRDefault="00A1236D" w:rsidP="00A1236D">
      <w:pPr>
        <w:pStyle w:val="ASN1Code"/>
        <w:ind w:left="680"/>
      </w:pPr>
    </w:p>
    <w:p w:rsidR="001D5FA5" w:rsidRPr="00432122" w:rsidRDefault="001D5FA5" w:rsidP="00A1236D">
      <w:pPr>
        <w:pStyle w:val="ListBullet1"/>
      </w:pPr>
      <w:r w:rsidRPr="00432122">
        <w:t>Method: returns a current video share from its invitation Intent.</w:t>
      </w:r>
    </w:p>
    <w:p w:rsidR="001D5FA5" w:rsidRPr="00432122" w:rsidRDefault="001D5FA5" w:rsidP="00A1236D">
      <w:pPr>
        <w:pStyle w:val="ASN1Code"/>
        <w:ind w:left="680"/>
      </w:pPr>
      <w:r w:rsidRPr="00432122">
        <w:t>VideoShare getVideoShareFor(Intent vshIntent)</w:t>
      </w:r>
    </w:p>
    <w:p w:rsidR="00A1236D" w:rsidRPr="00432122" w:rsidRDefault="00A1236D" w:rsidP="00A1236D">
      <w:pPr>
        <w:pStyle w:val="ASN1Code"/>
        <w:ind w:left="680"/>
      </w:pPr>
    </w:p>
    <w:p w:rsidR="001D5FA5" w:rsidRPr="00432122" w:rsidRDefault="001D5FA5" w:rsidP="00A1236D">
      <w:pPr>
        <w:pStyle w:val="ListBullet1"/>
      </w:pPr>
      <w:r w:rsidRPr="00432122">
        <w:t>Method: shares a live video stream with a contact. The parameter contact supports the following formats: MSISDN in national or international format, SIP address, SIP-URI or Tel-URI. The parameter player contains a media player which streams over RTP the live video from the camera. The media player is just an interface which permits to have a player implementation independ</w:t>
      </w:r>
      <w:r w:rsidR="00A1236D" w:rsidRPr="00432122">
        <w:t>e</w:t>
      </w:r>
      <w:r w:rsidRPr="00432122">
        <w:t>nt from the joyn API. An exception if thrown if there is no on</w:t>
      </w:r>
      <w:r w:rsidR="00432122" w:rsidRPr="00432122">
        <w:t>-</w:t>
      </w:r>
      <w:r w:rsidRPr="00432122">
        <w:t>going CS call.</w:t>
      </w:r>
    </w:p>
    <w:p w:rsidR="001D5FA5" w:rsidRPr="00432122" w:rsidRDefault="001D5FA5" w:rsidP="00A1236D">
      <w:pPr>
        <w:pStyle w:val="ASN1Code"/>
        <w:ind w:left="680"/>
      </w:pPr>
      <w:r w:rsidRPr="00432122">
        <w:t>VideoSharing shareVideo(String contact, IVideoPlayer player, IVideoShareListener listener)</w:t>
      </w:r>
    </w:p>
    <w:p w:rsidR="00A1236D" w:rsidRPr="00432122" w:rsidRDefault="00A1236D" w:rsidP="00A1236D">
      <w:pPr>
        <w:pStyle w:val="ASN1Code"/>
        <w:ind w:left="680"/>
      </w:pPr>
    </w:p>
    <w:p w:rsidR="001D5FA5" w:rsidRPr="00432122" w:rsidRDefault="001D5FA5" w:rsidP="00A1236D">
      <w:pPr>
        <w:pStyle w:val="ListBullet1"/>
      </w:pPr>
      <w:r w:rsidRPr="00432122">
        <w:t>Method: returns the configuration for video share service.</w:t>
      </w:r>
    </w:p>
    <w:p w:rsidR="001D5FA5" w:rsidRPr="00432122" w:rsidRDefault="001D5FA5" w:rsidP="00A1236D">
      <w:pPr>
        <w:pStyle w:val="ASN1Code"/>
        <w:ind w:left="680"/>
      </w:pPr>
      <w:r w:rsidRPr="00432122">
        <w:lastRenderedPageBreak/>
        <w:t>static VideoShareServiceConfiguration getConfiguration()</w:t>
      </w:r>
    </w:p>
    <w:p w:rsidR="00A1236D" w:rsidRPr="00432122" w:rsidRDefault="00A1236D" w:rsidP="00A1236D">
      <w:pPr>
        <w:pStyle w:val="ASN1Code"/>
        <w:ind w:left="680"/>
      </w:pPr>
    </w:p>
    <w:p w:rsidR="001D5FA5" w:rsidRPr="00432122" w:rsidRDefault="001D5FA5" w:rsidP="00A1236D">
      <w:pPr>
        <w:pStyle w:val="ListBullet1"/>
      </w:pPr>
      <w:r w:rsidRPr="00432122">
        <w:t>Method: adds a new video share invitation listener.</w:t>
      </w:r>
    </w:p>
    <w:p w:rsidR="001D5FA5" w:rsidRPr="00432122" w:rsidRDefault="001D5FA5" w:rsidP="00A1236D">
      <w:pPr>
        <w:pStyle w:val="ASN1Code"/>
        <w:ind w:left="680"/>
      </w:pPr>
      <w:r w:rsidRPr="00432122">
        <w:t>void addNewVideoShareListener(INewVideoShareListener listener)</w:t>
      </w:r>
    </w:p>
    <w:p w:rsidR="00A1236D" w:rsidRPr="00432122" w:rsidRDefault="00A1236D" w:rsidP="00A1236D">
      <w:pPr>
        <w:pStyle w:val="ASN1Code"/>
        <w:ind w:left="680"/>
      </w:pPr>
    </w:p>
    <w:p w:rsidR="001D5FA5" w:rsidRPr="00432122" w:rsidRDefault="001D5FA5" w:rsidP="00A1236D">
      <w:pPr>
        <w:pStyle w:val="ListBullet1"/>
      </w:pPr>
      <w:r w:rsidRPr="00432122">
        <w:t>Method: removes a new video share invitation listener.</w:t>
      </w:r>
    </w:p>
    <w:p w:rsidR="001D5FA5" w:rsidRPr="00432122" w:rsidRDefault="001D5FA5" w:rsidP="00A1236D">
      <w:pPr>
        <w:pStyle w:val="ASN1Code"/>
        <w:ind w:left="680"/>
      </w:pPr>
      <w:r w:rsidRPr="00432122">
        <w:t>void removeNewVideoShareListener(INewVideoShareListener listener)</w:t>
      </w:r>
    </w:p>
    <w:p w:rsidR="00A1236D" w:rsidRPr="00432122" w:rsidRDefault="00A1236D" w:rsidP="00A1236D">
      <w:pPr>
        <w:pStyle w:val="ASN1Code"/>
        <w:ind w:left="680"/>
      </w:pPr>
    </w:p>
    <w:p w:rsidR="001D5FA5" w:rsidRPr="00432122" w:rsidRDefault="001D5FA5" w:rsidP="00A1236D">
      <w:r w:rsidRPr="00432122">
        <w:t xml:space="preserve">Class </w:t>
      </w:r>
      <w:r w:rsidRPr="00432122">
        <w:rPr>
          <w:b/>
        </w:rPr>
        <w:t>VideoShare</w:t>
      </w:r>
      <w:r w:rsidRPr="00432122">
        <w:t>:</w:t>
      </w:r>
    </w:p>
    <w:p w:rsidR="001D5FA5" w:rsidRPr="00432122" w:rsidRDefault="001D5FA5" w:rsidP="00A1236D">
      <w:pPr>
        <w:pStyle w:val="ListContinue1"/>
      </w:pPr>
      <w:r w:rsidRPr="00432122">
        <w:t>This class maintains the information related to a video sharing and offers methods to manage the sharing.</w:t>
      </w:r>
    </w:p>
    <w:p w:rsidR="001D5FA5" w:rsidRPr="00432122" w:rsidRDefault="001D5FA5" w:rsidP="00A1236D">
      <w:pPr>
        <w:pStyle w:val="ListBullet1"/>
      </w:pPr>
      <w:r w:rsidRPr="00432122">
        <w:t>Method: returns the sharing ID of the video sharing.</w:t>
      </w:r>
    </w:p>
    <w:p w:rsidR="001D5FA5" w:rsidRPr="00432122" w:rsidRDefault="001D5FA5" w:rsidP="00A1236D">
      <w:pPr>
        <w:pStyle w:val="ASN1Code"/>
        <w:ind w:left="680"/>
      </w:pPr>
      <w:r w:rsidRPr="00432122">
        <w:t>String getSharingId()</w:t>
      </w:r>
    </w:p>
    <w:p w:rsidR="00A1236D" w:rsidRPr="00432122" w:rsidRDefault="00A1236D" w:rsidP="00A1236D">
      <w:pPr>
        <w:pStyle w:val="ASN1Code"/>
        <w:ind w:left="680"/>
      </w:pPr>
    </w:p>
    <w:p w:rsidR="001D5FA5" w:rsidRPr="00432122" w:rsidRDefault="001D5FA5" w:rsidP="00A1236D">
      <w:pPr>
        <w:pStyle w:val="ListBullet1"/>
      </w:pPr>
      <w:r w:rsidRPr="00432122">
        <w:t>Method: returns the remote contact.</w:t>
      </w:r>
    </w:p>
    <w:p w:rsidR="001D5FA5" w:rsidRPr="00432122" w:rsidRDefault="001D5FA5" w:rsidP="00A1236D">
      <w:pPr>
        <w:pStyle w:val="ASN1Code"/>
        <w:ind w:left="680"/>
      </w:pPr>
      <w:r w:rsidRPr="00432122">
        <w:t>String getRemoteContact()</w:t>
      </w:r>
    </w:p>
    <w:p w:rsidR="00A1236D" w:rsidRPr="00432122" w:rsidRDefault="00A1236D" w:rsidP="00A1236D">
      <w:pPr>
        <w:pStyle w:val="ASN1Code"/>
        <w:ind w:left="680"/>
      </w:pPr>
    </w:p>
    <w:p w:rsidR="001D5FA5" w:rsidRPr="00432122" w:rsidRDefault="001D5FA5" w:rsidP="00A1236D">
      <w:pPr>
        <w:pStyle w:val="ListBullet1"/>
        <w:rPr>
          <w:rFonts w:cs="Arial"/>
        </w:rPr>
      </w:pPr>
      <w:r w:rsidRPr="00432122">
        <w:rPr>
          <w:rFonts w:cs="Arial"/>
        </w:rPr>
        <w:t>Method: returns the video encoding (e.g. H264).</w:t>
      </w:r>
    </w:p>
    <w:p w:rsidR="001D5FA5" w:rsidRPr="00432122" w:rsidRDefault="001D5FA5" w:rsidP="00A1236D">
      <w:pPr>
        <w:pStyle w:val="ASN1Code"/>
        <w:ind w:left="680"/>
      </w:pPr>
      <w:r w:rsidRPr="00432122">
        <w:t>String getVideoEncoding()</w:t>
      </w:r>
    </w:p>
    <w:p w:rsidR="00A1236D" w:rsidRPr="00432122" w:rsidRDefault="00A1236D" w:rsidP="00A1236D">
      <w:pPr>
        <w:pStyle w:val="ASN1Code"/>
        <w:ind w:left="680"/>
      </w:pPr>
    </w:p>
    <w:p w:rsidR="001D5FA5" w:rsidRPr="00432122" w:rsidRDefault="001D5FA5" w:rsidP="00A475C4">
      <w:pPr>
        <w:pStyle w:val="ListBullet1"/>
      </w:pPr>
      <w:r w:rsidRPr="00432122">
        <w:t>Method: returns the video format (e.g. QCIF).</w:t>
      </w:r>
    </w:p>
    <w:p w:rsidR="001D5FA5" w:rsidRPr="00432122" w:rsidRDefault="001D5FA5" w:rsidP="00A1236D">
      <w:pPr>
        <w:pStyle w:val="ASN1Code"/>
        <w:ind w:left="680"/>
      </w:pPr>
      <w:r w:rsidRPr="00432122">
        <w:t>String getVideoFormat()</w:t>
      </w:r>
    </w:p>
    <w:p w:rsidR="00A1236D" w:rsidRPr="00432122" w:rsidRDefault="00A1236D" w:rsidP="00A1236D">
      <w:pPr>
        <w:pStyle w:val="ASN1Code"/>
        <w:ind w:left="680"/>
      </w:pPr>
    </w:p>
    <w:p w:rsidR="001D5FA5" w:rsidRPr="00432122" w:rsidRDefault="001D5FA5" w:rsidP="00A1236D">
      <w:pPr>
        <w:pStyle w:val="ListBullet1"/>
        <w:rPr>
          <w:rFonts w:cs="Arial"/>
        </w:rPr>
      </w:pPr>
      <w:r w:rsidRPr="00432122">
        <w:rPr>
          <w:rFonts w:cs="Arial"/>
        </w:rPr>
        <w:t xml:space="preserve">Method: returns the state of the video share. The status may have the following values: INVITED, INITIATED, STARTED, TRANSFERED, </w:t>
      </w:r>
      <w:r w:rsidRPr="00432122">
        <w:t xml:space="preserve">ABORTED, </w:t>
      </w:r>
      <w:r w:rsidRPr="00432122">
        <w:rPr>
          <w:rFonts w:cs="Arial"/>
        </w:rPr>
        <w:t>FAILED.</w:t>
      </w:r>
    </w:p>
    <w:p w:rsidR="001D5FA5" w:rsidRPr="00432122" w:rsidRDefault="001D5FA5" w:rsidP="00A1236D">
      <w:pPr>
        <w:pStyle w:val="ASN1Code"/>
        <w:ind w:left="680"/>
      </w:pPr>
      <w:r w:rsidRPr="00432122">
        <w:t>int getState()</w:t>
      </w:r>
    </w:p>
    <w:p w:rsidR="00A1236D" w:rsidRPr="00432122" w:rsidRDefault="00A1236D" w:rsidP="00A1236D">
      <w:pPr>
        <w:pStyle w:val="ASN1Code"/>
        <w:ind w:left="680"/>
      </w:pPr>
    </w:p>
    <w:p w:rsidR="00A1236D" w:rsidRPr="00432122" w:rsidRDefault="001D5FA5" w:rsidP="00A1236D">
      <w:pPr>
        <w:pStyle w:val="ListBullet1"/>
      </w:pPr>
      <w:r w:rsidRPr="00432122">
        <w:t>Method: accepts video share invitation with a given renderer.</w:t>
      </w:r>
    </w:p>
    <w:p w:rsidR="001D5FA5" w:rsidRPr="00432122" w:rsidRDefault="001D5FA5" w:rsidP="00A1236D">
      <w:pPr>
        <w:pStyle w:val="ASN1Code"/>
        <w:ind w:left="680"/>
      </w:pPr>
      <w:r w:rsidRPr="00432122">
        <w:t>void acceptInvitation(IVideoRenderer renderer)</w:t>
      </w:r>
    </w:p>
    <w:p w:rsidR="00A1236D" w:rsidRPr="00432122" w:rsidRDefault="00A1236D" w:rsidP="00A1236D">
      <w:pPr>
        <w:pStyle w:val="ASN1Code"/>
        <w:ind w:left="680"/>
      </w:pPr>
    </w:p>
    <w:p w:rsidR="001D5FA5" w:rsidRPr="00432122" w:rsidRDefault="001D5FA5" w:rsidP="00A1236D">
      <w:pPr>
        <w:pStyle w:val="ListBullet1"/>
      </w:pPr>
      <w:r w:rsidRPr="00432122">
        <w:t>Method: rejects video share invitation.</w:t>
      </w:r>
    </w:p>
    <w:p w:rsidR="001D5FA5" w:rsidRPr="00432122" w:rsidRDefault="001D5FA5" w:rsidP="00A1236D">
      <w:pPr>
        <w:pStyle w:val="ASN1Code"/>
        <w:ind w:left="680"/>
      </w:pPr>
      <w:r w:rsidRPr="00432122">
        <w:t>void rejectInvitation()</w:t>
      </w:r>
    </w:p>
    <w:p w:rsidR="00A1236D" w:rsidRPr="00432122" w:rsidRDefault="00A1236D" w:rsidP="00A1236D">
      <w:pPr>
        <w:pStyle w:val="ASN1Code"/>
        <w:ind w:left="680"/>
      </w:pPr>
    </w:p>
    <w:p w:rsidR="001D5FA5" w:rsidRPr="00432122" w:rsidRDefault="001D5FA5" w:rsidP="00A1236D">
      <w:pPr>
        <w:pStyle w:val="ListBullet1"/>
      </w:pPr>
      <w:r w:rsidRPr="00432122">
        <w:t>Method: aborts the sharing.</w:t>
      </w:r>
    </w:p>
    <w:p w:rsidR="001D5FA5" w:rsidRPr="00432122" w:rsidRDefault="001D5FA5" w:rsidP="00A1236D">
      <w:pPr>
        <w:pStyle w:val="ASN1Code"/>
        <w:ind w:left="680"/>
      </w:pPr>
      <w:r w:rsidRPr="00432122">
        <w:t>void abortSharing()</w:t>
      </w:r>
    </w:p>
    <w:p w:rsidR="00A1236D" w:rsidRPr="00432122" w:rsidRDefault="00A1236D" w:rsidP="00A1236D">
      <w:pPr>
        <w:pStyle w:val="ASN1Code"/>
        <w:ind w:left="680"/>
      </w:pPr>
    </w:p>
    <w:p w:rsidR="001D5FA5" w:rsidRPr="00432122" w:rsidRDefault="001D5FA5" w:rsidP="00A1236D">
      <w:pPr>
        <w:pStyle w:val="ListBullet1"/>
      </w:pPr>
      <w:r w:rsidRPr="00432122">
        <w:t>Method: adds a listener on video sharing events.</w:t>
      </w:r>
    </w:p>
    <w:p w:rsidR="001D5FA5" w:rsidRPr="00432122" w:rsidRDefault="001D5FA5" w:rsidP="00A1236D">
      <w:pPr>
        <w:pStyle w:val="ASN1Code"/>
        <w:ind w:left="680"/>
      </w:pPr>
      <w:r w:rsidRPr="00432122">
        <w:t>void addEventListener(IVideoShareListener listener)</w:t>
      </w:r>
    </w:p>
    <w:p w:rsidR="00A1236D" w:rsidRPr="00432122" w:rsidRDefault="00A1236D" w:rsidP="00A1236D">
      <w:pPr>
        <w:pStyle w:val="ASN1Code"/>
        <w:ind w:left="680"/>
      </w:pPr>
    </w:p>
    <w:p w:rsidR="001D5FA5" w:rsidRPr="00432122" w:rsidRDefault="001D5FA5" w:rsidP="00A1236D">
      <w:pPr>
        <w:pStyle w:val="ListBullet1"/>
      </w:pPr>
      <w:r w:rsidRPr="00432122">
        <w:t>Method: removes a listener from video sharing.</w:t>
      </w:r>
    </w:p>
    <w:p w:rsidR="001D5FA5" w:rsidRPr="00432122" w:rsidRDefault="001D5FA5" w:rsidP="00A1236D">
      <w:pPr>
        <w:pStyle w:val="ASN1Code"/>
        <w:ind w:left="680"/>
      </w:pPr>
      <w:r w:rsidRPr="00432122">
        <w:lastRenderedPageBreak/>
        <w:t>void removeEventListener(IVideoShareListener listener)</w:t>
      </w:r>
    </w:p>
    <w:p w:rsidR="00A1236D" w:rsidRPr="00432122" w:rsidRDefault="00A1236D" w:rsidP="00A1236D">
      <w:pPr>
        <w:pStyle w:val="ASN1Code"/>
        <w:ind w:left="680"/>
      </w:pPr>
    </w:p>
    <w:p w:rsidR="001D5FA5" w:rsidRPr="00432122" w:rsidRDefault="001D5FA5" w:rsidP="00E644C0">
      <w:r w:rsidRPr="00432122">
        <w:t xml:space="preserve">Class </w:t>
      </w:r>
      <w:r w:rsidRPr="00432122">
        <w:rPr>
          <w:b/>
        </w:rPr>
        <w:t>IVideoShareListener</w:t>
      </w:r>
      <w:r w:rsidRPr="00432122">
        <w:t>:</w:t>
      </w:r>
    </w:p>
    <w:p w:rsidR="001D5FA5" w:rsidRPr="00432122" w:rsidRDefault="001D5FA5" w:rsidP="00E644C0">
      <w:pPr>
        <w:pStyle w:val="ListContinue1"/>
      </w:pPr>
      <w:r w:rsidRPr="00432122">
        <w:t>This class offers callback methods on video sharing events.</w:t>
      </w:r>
    </w:p>
    <w:p w:rsidR="001D5FA5" w:rsidRPr="00432122" w:rsidRDefault="001D5FA5" w:rsidP="00E644C0">
      <w:pPr>
        <w:pStyle w:val="ListBullet1"/>
      </w:pPr>
      <w:r w:rsidRPr="00432122">
        <w:t>Method: callback called when the sharing is started.</w:t>
      </w:r>
    </w:p>
    <w:p w:rsidR="001D5FA5" w:rsidRPr="00432122" w:rsidRDefault="001D5FA5" w:rsidP="00E644C0">
      <w:pPr>
        <w:pStyle w:val="ASN1Code"/>
        <w:ind w:left="680"/>
      </w:pPr>
      <w:r w:rsidRPr="00432122">
        <w:t>void onSharingStarted()</w:t>
      </w:r>
    </w:p>
    <w:p w:rsidR="00E644C0" w:rsidRPr="00432122" w:rsidRDefault="00E644C0" w:rsidP="00E644C0">
      <w:pPr>
        <w:pStyle w:val="ASN1Code"/>
        <w:ind w:left="680"/>
      </w:pPr>
    </w:p>
    <w:p w:rsidR="001D5FA5" w:rsidRPr="00432122" w:rsidRDefault="001D5FA5" w:rsidP="00E644C0">
      <w:pPr>
        <w:pStyle w:val="ListBullet1"/>
      </w:pPr>
      <w:r w:rsidRPr="00432122">
        <w:t>Method: callback called when the sharing has been aborted.</w:t>
      </w:r>
      <w:r w:rsidRPr="00432122">
        <w:rPr>
          <w:rFonts w:cs="Arial"/>
        </w:rPr>
        <w:t xml:space="preserve"> The reason may be: TERMINATED_BY_USER, TERMINATED_BY_REMOTE or TERMINATED_CALL or any other reason</w:t>
      </w:r>
    </w:p>
    <w:p w:rsidR="001D5FA5" w:rsidRPr="00432122" w:rsidRDefault="001D5FA5" w:rsidP="00E644C0">
      <w:pPr>
        <w:pStyle w:val="ASN1Code"/>
        <w:ind w:left="680"/>
      </w:pPr>
      <w:r w:rsidRPr="00432122">
        <w:t>void onSharingAborted(int reason)</w:t>
      </w:r>
    </w:p>
    <w:p w:rsidR="00E644C0" w:rsidRPr="00432122" w:rsidRDefault="00E644C0" w:rsidP="00E644C0">
      <w:pPr>
        <w:pStyle w:val="ASN1Code"/>
        <w:ind w:left="680"/>
      </w:pPr>
    </w:p>
    <w:p w:rsidR="001D5FA5" w:rsidRPr="00432122" w:rsidRDefault="001D5FA5" w:rsidP="00E644C0">
      <w:pPr>
        <w:pStyle w:val="ListBullet1"/>
      </w:pPr>
      <w:r w:rsidRPr="00432122">
        <w:t>Method: callback called when the sharing has failed.</w:t>
      </w:r>
    </w:p>
    <w:p w:rsidR="001D5FA5" w:rsidRPr="00432122" w:rsidRDefault="001D5FA5" w:rsidP="00E644C0">
      <w:pPr>
        <w:pStyle w:val="ASN1Code"/>
        <w:ind w:left="680"/>
      </w:pPr>
      <w:r w:rsidRPr="00432122">
        <w:t>void onSharingError(int reason)</w:t>
      </w:r>
    </w:p>
    <w:p w:rsidR="001D5FA5" w:rsidRPr="00432122" w:rsidRDefault="001D5FA5" w:rsidP="00E644C0">
      <w:pPr>
        <w:pStyle w:val="ASN1Code"/>
        <w:ind w:left="680"/>
      </w:pPr>
    </w:p>
    <w:p w:rsidR="001D5FA5" w:rsidRPr="00432122" w:rsidRDefault="001D5FA5" w:rsidP="00B85C88">
      <w:r w:rsidRPr="00432122">
        <w:t xml:space="preserve">Class </w:t>
      </w:r>
      <w:r w:rsidRPr="00432122">
        <w:rPr>
          <w:b/>
        </w:rPr>
        <w:t>IVideoPlayer</w:t>
      </w:r>
      <w:r w:rsidRPr="00432122">
        <w:t>:</w:t>
      </w:r>
    </w:p>
    <w:p w:rsidR="001D5FA5" w:rsidRPr="00432122" w:rsidRDefault="001D5FA5" w:rsidP="00B85C88">
      <w:pPr>
        <w:pStyle w:val="ListContinue1"/>
      </w:pPr>
      <w:r w:rsidRPr="00432122">
        <w:t>This class offers an interface to manage the video player instance independently of the joyn service. The video player is implemented in the application side.</w:t>
      </w:r>
    </w:p>
    <w:p w:rsidR="001D5FA5" w:rsidRPr="00432122" w:rsidRDefault="001D5FA5" w:rsidP="00B85C88">
      <w:pPr>
        <w:pStyle w:val="ListBullet1"/>
      </w:pPr>
      <w:r w:rsidRPr="00432122">
        <w:t>Method: opens the player and prepares resources (e.g. encoder, camera).</w:t>
      </w:r>
    </w:p>
    <w:p w:rsidR="001D5FA5" w:rsidRPr="00432122" w:rsidRDefault="001D5FA5" w:rsidP="00B85C88">
      <w:pPr>
        <w:pStyle w:val="ASN1Code"/>
        <w:ind w:left="680"/>
      </w:pPr>
      <w:r w:rsidRPr="00432122">
        <w:t>void open(VideoCodec codec, String remoteHost, int remotePort)</w:t>
      </w:r>
    </w:p>
    <w:p w:rsidR="00B85C88" w:rsidRPr="00432122" w:rsidRDefault="00B85C88" w:rsidP="00B85C88">
      <w:pPr>
        <w:pStyle w:val="ASN1Code"/>
        <w:ind w:left="680"/>
      </w:pPr>
    </w:p>
    <w:p w:rsidR="001D5FA5" w:rsidRPr="00432122" w:rsidRDefault="001D5FA5" w:rsidP="00B85C88">
      <w:pPr>
        <w:pStyle w:val="ListBullet1"/>
      </w:pPr>
      <w:r w:rsidRPr="00432122">
        <w:t>Method: closes the player and de</w:t>
      </w:r>
      <w:r w:rsidR="00432122">
        <w:t>-</w:t>
      </w:r>
      <w:r w:rsidRPr="00432122">
        <w:t>allocates resources.</w:t>
      </w:r>
    </w:p>
    <w:p w:rsidR="001D5FA5" w:rsidRPr="00432122" w:rsidRDefault="001D5FA5" w:rsidP="00B85C88">
      <w:pPr>
        <w:pStyle w:val="ASN1Code"/>
        <w:ind w:left="680"/>
      </w:pPr>
      <w:r w:rsidRPr="00432122">
        <w:t>void close()</w:t>
      </w:r>
    </w:p>
    <w:p w:rsidR="00B85C88" w:rsidRPr="00432122" w:rsidRDefault="00B85C88" w:rsidP="00B85C88">
      <w:pPr>
        <w:pStyle w:val="ASN1Code"/>
        <w:ind w:left="680"/>
      </w:pPr>
    </w:p>
    <w:p w:rsidR="001D5FA5" w:rsidRPr="00432122" w:rsidRDefault="001D5FA5" w:rsidP="00B85C88">
      <w:pPr>
        <w:pStyle w:val="ListBullet1"/>
      </w:pPr>
      <w:r w:rsidRPr="00432122">
        <w:t>Method: starts the player.</w:t>
      </w:r>
    </w:p>
    <w:p w:rsidR="001D5FA5" w:rsidRPr="00432122" w:rsidRDefault="001D5FA5" w:rsidP="00B85C88">
      <w:pPr>
        <w:pStyle w:val="ASN1Code"/>
        <w:ind w:left="680"/>
      </w:pPr>
      <w:r w:rsidRPr="00432122">
        <w:t>void start()</w:t>
      </w:r>
    </w:p>
    <w:p w:rsidR="00B85C88" w:rsidRPr="00432122" w:rsidRDefault="00B85C88" w:rsidP="00B85C88">
      <w:pPr>
        <w:pStyle w:val="ASN1Code"/>
        <w:ind w:left="680"/>
      </w:pPr>
    </w:p>
    <w:p w:rsidR="001D5FA5" w:rsidRPr="00432122" w:rsidRDefault="001D5FA5" w:rsidP="00B85C88">
      <w:pPr>
        <w:pStyle w:val="ListBullet1"/>
      </w:pPr>
      <w:r w:rsidRPr="00432122">
        <w:t>Method: stops the player.</w:t>
      </w:r>
    </w:p>
    <w:p w:rsidR="001D5FA5" w:rsidRPr="00432122" w:rsidRDefault="001D5FA5" w:rsidP="00B85C88">
      <w:pPr>
        <w:pStyle w:val="ASN1Code"/>
        <w:ind w:left="680"/>
      </w:pPr>
      <w:r w:rsidRPr="00432122">
        <w:t>void stop()</w:t>
      </w:r>
    </w:p>
    <w:p w:rsidR="00B85C88" w:rsidRPr="00432122" w:rsidRDefault="00B85C88" w:rsidP="00B85C88">
      <w:pPr>
        <w:pStyle w:val="ASN1Code"/>
        <w:ind w:left="680"/>
      </w:pPr>
    </w:p>
    <w:p w:rsidR="001D5FA5" w:rsidRPr="00432122" w:rsidRDefault="001D5FA5" w:rsidP="00B85C88">
      <w:pPr>
        <w:pStyle w:val="ListBullet1"/>
      </w:pPr>
      <w:r w:rsidRPr="00432122">
        <w:t>Method: returns the local RTP port used to stream video.</w:t>
      </w:r>
    </w:p>
    <w:p w:rsidR="001D5FA5" w:rsidRPr="00432122" w:rsidRDefault="001D5FA5" w:rsidP="00B85C88">
      <w:pPr>
        <w:pStyle w:val="ASN1Code"/>
        <w:ind w:left="680"/>
      </w:pPr>
      <w:r w:rsidRPr="00432122">
        <w:t>int getLocalRtpPort()</w:t>
      </w:r>
    </w:p>
    <w:p w:rsidR="00B85C88" w:rsidRPr="00432122" w:rsidRDefault="00B85C88" w:rsidP="00B85C88">
      <w:pPr>
        <w:pStyle w:val="ASN1Code"/>
        <w:ind w:left="680"/>
      </w:pPr>
    </w:p>
    <w:p w:rsidR="001D5FA5" w:rsidRPr="00432122" w:rsidRDefault="001D5FA5" w:rsidP="00B85C88">
      <w:pPr>
        <w:pStyle w:val="ListBullet1"/>
      </w:pPr>
      <w:r w:rsidRPr="00432122">
        <w:t>Method: returns the list of codecs supported by the player.</w:t>
      </w:r>
    </w:p>
    <w:p w:rsidR="001D5FA5" w:rsidRPr="00432122" w:rsidRDefault="001D5FA5" w:rsidP="00B85C88">
      <w:pPr>
        <w:pStyle w:val="ASN1Code"/>
        <w:ind w:left="680"/>
      </w:pPr>
      <w:r w:rsidRPr="00432122">
        <w:t>VideoCodec[] getSupportedCodecs()</w:t>
      </w:r>
    </w:p>
    <w:p w:rsidR="001D5FA5" w:rsidRPr="00432122" w:rsidRDefault="001D5FA5" w:rsidP="00B85C88">
      <w:pPr>
        <w:pStyle w:val="ASN1Code"/>
        <w:ind w:left="680"/>
      </w:pPr>
    </w:p>
    <w:p w:rsidR="001D5FA5" w:rsidRPr="00432122" w:rsidRDefault="001D5FA5" w:rsidP="00B85C88">
      <w:r w:rsidRPr="00432122">
        <w:t xml:space="preserve">Class </w:t>
      </w:r>
      <w:r w:rsidRPr="00432122">
        <w:rPr>
          <w:b/>
        </w:rPr>
        <w:t>IVideoRenderer</w:t>
      </w:r>
      <w:r w:rsidRPr="00432122">
        <w:t>:</w:t>
      </w:r>
    </w:p>
    <w:p w:rsidR="001D5FA5" w:rsidRPr="00432122" w:rsidRDefault="001D5FA5" w:rsidP="00B85C88">
      <w:pPr>
        <w:pStyle w:val="ListContinue1"/>
      </w:pPr>
      <w:r w:rsidRPr="00432122">
        <w:t>This class offers an interface to manage the video renderer instance independently of the joyn service. The video renderer is implemented in the application side.</w:t>
      </w:r>
    </w:p>
    <w:p w:rsidR="001D5FA5" w:rsidRPr="00432122" w:rsidRDefault="001D5FA5" w:rsidP="00B85C88">
      <w:pPr>
        <w:pStyle w:val="ListBullet1"/>
      </w:pPr>
      <w:r w:rsidRPr="00432122">
        <w:t>Method: opens the renderer and prepares resources (e.g. decoder, display).</w:t>
      </w:r>
    </w:p>
    <w:p w:rsidR="001D5FA5" w:rsidRPr="00432122" w:rsidRDefault="001D5FA5" w:rsidP="00B85C88">
      <w:pPr>
        <w:pStyle w:val="ASN1Code"/>
        <w:ind w:left="680"/>
      </w:pPr>
      <w:r w:rsidRPr="00432122">
        <w:lastRenderedPageBreak/>
        <w:t>void open(VideoCodec codec, String remoteHost, int remotePort)</w:t>
      </w:r>
    </w:p>
    <w:p w:rsidR="00B85C88" w:rsidRPr="00432122" w:rsidRDefault="00B85C88" w:rsidP="00B85C88">
      <w:pPr>
        <w:pStyle w:val="ASN1Code"/>
        <w:ind w:left="680"/>
      </w:pPr>
    </w:p>
    <w:p w:rsidR="001D5FA5" w:rsidRPr="00432122" w:rsidRDefault="001D5FA5" w:rsidP="00B85C88">
      <w:pPr>
        <w:pStyle w:val="ListBullet1"/>
      </w:pPr>
      <w:r w:rsidRPr="00432122">
        <w:t>Method: closes the renderer and de</w:t>
      </w:r>
      <w:r w:rsidR="00432122" w:rsidRPr="00432122">
        <w:t>-</w:t>
      </w:r>
      <w:r w:rsidRPr="00432122">
        <w:t>allocates resources.</w:t>
      </w:r>
    </w:p>
    <w:p w:rsidR="001D5FA5" w:rsidRPr="00432122" w:rsidRDefault="001D5FA5" w:rsidP="00B85C88">
      <w:pPr>
        <w:pStyle w:val="ASN1Code"/>
        <w:ind w:left="680"/>
      </w:pPr>
      <w:r w:rsidRPr="00432122">
        <w:t>void close()</w:t>
      </w:r>
    </w:p>
    <w:p w:rsidR="00B85C88" w:rsidRPr="00432122" w:rsidRDefault="00B85C88" w:rsidP="00B85C88">
      <w:pPr>
        <w:pStyle w:val="ASN1Code"/>
        <w:ind w:left="680"/>
      </w:pPr>
    </w:p>
    <w:p w:rsidR="001D5FA5" w:rsidRPr="00432122" w:rsidRDefault="001D5FA5" w:rsidP="00B85C88">
      <w:pPr>
        <w:pStyle w:val="ListBullet1"/>
      </w:pPr>
      <w:r w:rsidRPr="00432122">
        <w:t>Method: starts the renderer.</w:t>
      </w:r>
    </w:p>
    <w:p w:rsidR="001D5FA5" w:rsidRPr="00432122" w:rsidRDefault="001D5FA5" w:rsidP="00B85C88">
      <w:pPr>
        <w:pStyle w:val="ASN1Code"/>
        <w:ind w:left="680"/>
      </w:pPr>
      <w:r w:rsidRPr="00432122">
        <w:t>void start()</w:t>
      </w:r>
    </w:p>
    <w:p w:rsidR="00B85C88" w:rsidRPr="00432122" w:rsidRDefault="00B85C88" w:rsidP="00B85C88">
      <w:pPr>
        <w:pStyle w:val="ASN1Code"/>
        <w:ind w:left="680"/>
      </w:pPr>
    </w:p>
    <w:p w:rsidR="001D5FA5" w:rsidRPr="00432122" w:rsidRDefault="001D5FA5" w:rsidP="00B85C88">
      <w:pPr>
        <w:pStyle w:val="ListBullet1"/>
      </w:pPr>
      <w:r w:rsidRPr="00432122">
        <w:t>Method: stops the renderer.</w:t>
      </w:r>
    </w:p>
    <w:p w:rsidR="001D5FA5" w:rsidRPr="00432122" w:rsidRDefault="001D5FA5" w:rsidP="00B85C88">
      <w:pPr>
        <w:pStyle w:val="ASN1Code"/>
        <w:ind w:left="680"/>
      </w:pPr>
      <w:r w:rsidRPr="00432122">
        <w:t>void stop()</w:t>
      </w:r>
    </w:p>
    <w:p w:rsidR="00B85C88" w:rsidRPr="00432122" w:rsidRDefault="00B85C88" w:rsidP="00B85C88">
      <w:pPr>
        <w:pStyle w:val="ASN1Code"/>
        <w:ind w:left="680"/>
      </w:pPr>
    </w:p>
    <w:p w:rsidR="001D5FA5" w:rsidRPr="00432122" w:rsidRDefault="001D5FA5" w:rsidP="00B85C88">
      <w:pPr>
        <w:pStyle w:val="ListBullet1"/>
      </w:pPr>
      <w:r w:rsidRPr="00432122">
        <w:t>Method: returns the local RTP port used to stream video.</w:t>
      </w:r>
    </w:p>
    <w:p w:rsidR="001D5FA5" w:rsidRPr="00432122" w:rsidRDefault="001D5FA5" w:rsidP="00B85C88">
      <w:pPr>
        <w:pStyle w:val="ASN1Code"/>
        <w:ind w:left="680"/>
      </w:pPr>
      <w:r w:rsidRPr="00432122">
        <w:t>int getLocalRtpPort()</w:t>
      </w:r>
    </w:p>
    <w:p w:rsidR="00B85C88" w:rsidRPr="00432122" w:rsidRDefault="00B85C88" w:rsidP="00B85C88">
      <w:pPr>
        <w:pStyle w:val="ASN1Code"/>
        <w:ind w:left="680"/>
      </w:pPr>
    </w:p>
    <w:p w:rsidR="001D5FA5" w:rsidRPr="00432122" w:rsidRDefault="001D5FA5" w:rsidP="00B85C88">
      <w:pPr>
        <w:pStyle w:val="ListBullet1"/>
      </w:pPr>
      <w:r w:rsidRPr="00432122">
        <w:t>Method: returns the list of codecs supported by the renderer.</w:t>
      </w:r>
    </w:p>
    <w:p w:rsidR="001D5FA5" w:rsidRPr="00432122" w:rsidRDefault="001D5FA5" w:rsidP="00B85C88">
      <w:pPr>
        <w:pStyle w:val="ASN1Code"/>
        <w:ind w:left="680"/>
      </w:pPr>
      <w:r w:rsidRPr="00432122">
        <w:t>VideoCodec[] getSupportedCodecs()</w:t>
      </w:r>
    </w:p>
    <w:p w:rsidR="001D5FA5" w:rsidRPr="00432122" w:rsidRDefault="001D5FA5" w:rsidP="00B85C88">
      <w:pPr>
        <w:pStyle w:val="ASN1Code"/>
        <w:ind w:left="680"/>
      </w:pPr>
    </w:p>
    <w:p w:rsidR="001D5FA5" w:rsidRPr="00432122" w:rsidRDefault="001D5FA5" w:rsidP="00B85C88">
      <w:r w:rsidRPr="00432122">
        <w:t xml:space="preserve">Class </w:t>
      </w:r>
      <w:r w:rsidRPr="00432122">
        <w:rPr>
          <w:b/>
        </w:rPr>
        <w:t>VideoCodec</w:t>
      </w:r>
      <w:r w:rsidRPr="00432122">
        <w:t>:</w:t>
      </w:r>
    </w:p>
    <w:p w:rsidR="001D5FA5" w:rsidRPr="00432122" w:rsidRDefault="001D5FA5" w:rsidP="00B85C88">
      <w:pPr>
        <w:pStyle w:val="ListContinue1"/>
      </w:pPr>
      <w:r w:rsidRPr="00432122">
        <w:t>This class maintains the information related to a video codec.</w:t>
      </w:r>
    </w:p>
    <w:p w:rsidR="001D5FA5" w:rsidRPr="00432122" w:rsidRDefault="001D5FA5" w:rsidP="00B85C88">
      <w:pPr>
        <w:pStyle w:val="ListBullet1"/>
      </w:pPr>
      <w:r w:rsidRPr="00432122">
        <w:t>Method: returns the encoding name (e.g. H264).</w:t>
      </w:r>
    </w:p>
    <w:p w:rsidR="001D5FA5" w:rsidRPr="00432122" w:rsidRDefault="001D5FA5" w:rsidP="00B85C88">
      <w:pPr>
        <w:pStyle w:val="ASN1Code"/>
        <w:ind w:left="680"/>
      </w:pPr>
      <w:r w:rsidRPr="00432122">
        <w:t>String getEncoding()</w:t>
      </w:r>
    </w:p>
    <w:p w:rsidR="00B85C88" w:rsidRPr="00432122" w:rsidRDefault="00B85C88" w:rsidP="00B85C88">
      <w:pPr>
        <w:pStyle w:val="ASN1Code"/>
        <w:ind w:left="680"/>
      </w:pPr>
    </w:p>
    <w:p w:rsidR="001D5FA5" w:rsidRPr="00432122" w:rsidRDefault="001D5FA5" w:rsidP="00B85C88">
      <w:pPr>
        <w:pStyle w:val="ListBullet1"/>
      </w:pPr>
      <w:r w:rsidRPr="00432122">
        <w:t>Method: returns the codec payload (e.g. 96).</w:t>
      </w:r>
    </w:p>
    <w:p w:rsidR="001D5FA5" w:rsidRPr="00432122" w:rsidRDefault="001D5FA5" w:rsidP="00B85C88">
      <w:pPr>
        <w:pStyle w:val="ASN1Code"/>
        <w:ind w:left="680"/>
      </w:pPr>
      <w:r w:rsidRPr="00432122">
        <w:t>int getPayload()</w:t>
      </w:r>
    </w:p>
    <w:p w:rsidR="00B85C88" w:rsidRPr="00432122" w:rsidRDefault="00B85C88" w:rsidP="00B85C88">
      <w:pPr>
        <w:pStyle w:val="ASN1Code"/>
        <w:ind w:left="680"/>
      </w:pPr>
    </w:p>
    <w:p w:rsidR="001D5FA5" w:rsidRPr="00432122" w:rsidRDefault="001D5FA5" w:rsidP="00B85C88">
      <w:pPr>
        <w:pStyle w:val="ListBullet1"/>
      </w:pPr>
      <w:r w:rsidRPr="00432122">
        <w:t>Method: returns the codec clock rate (e.g. 90000).</w:t>
      </w:r>
    </w:p>
    <w:p w:rsidR="001D5FA5" w:rsidRPr="00432122" w:rsidRDefault="001D5FA5" w:rsidP="00B85C88">
      <w:pPr>
        <w:pStyle w:val="ASN1Code"/>
        <w:ind w:left="680"/>
      </w:pPr>
      <w:r w:rsidRPr="00432122">
        <w:t>int getClockRate()</w:t>
      </w:r>
    </w:p>
    <w:p w:rsidR="00B85C88" w:rsidRPr="00432122" w:rsidRDefault="00B85C88" w:rsidP="00B85C88">
      <w:pPr>
        <w:pStyle w:val="ASN1Code"/>
        <w:ind w:left="680"/>
      </w:pPr>
    </w:p>
    <w:p w:rsidR="001D5FA5" w:rsidRPr="00432122" w:rsidRDefault="001D5FA5" w:rsidP="00B85C88">
      <w:pPr>
        <w:pStyle w:val="ListBullet1"/>
      </w:pPr>
      <w:r w:rsidRPr="00432122">
        <w:t>Method: returns the codec frame rate (e.g. 10).</w:t>
      </w:r>
    </w:p>
    <w:p w:rsidR="001D5FA5" w:rsidRPr="00432122" w:rsidRDefault="001D5FA5" w:rsidP="00B85C88">
      <w:pPr>
        <w:pStyle w:val="ASN1Code"/>
        <w:ind w:left="680"/>
      </w:pPr>
      <w:r w:rsidRPr="00432122">
        <w:t>int getFrameRate()</w:t>
      </w:r>
    </w:p>
    <w:p w:rsidR="00B85C88" w:rsidRPr="00432122" w:rsidRDefault="00B85C88" w:rsidP="00B85C88">
      <w:pPr>
        <w:pStyle w:val="ASN1Code"/>
        <w:ind w:left="680"/>
      </w:pPr>
    </w:p>
    <w:p w:rsidR="001D5FA5" w:rsidRPr="00432122" w:rsidRDefault="001D5FA5" w:rsidP="00B85C88">
      <w:pPr>
        <w:pStyle w:val="ListBullet1"/>
      </w:pPr>
      <w:r w:rsidRPr="00432122">
        <w:t>Method: returns the codec bit rate (e.g. 64000).</w:t>
      </w:r>
    </w:p>
    <w:p w:rsidR="001D5FA5" w:rsidRPr="00432122" w:rsidRDefault="001D5FA5" w:rsidP="00B85C88">
      <w:pPr>
        <w:pStyle w:val="ASN1Code"/>
        <w:ind w:left="680"/>
      </w:pPr>
      <w:r w:rsidRPr="00432122">
        <w:t>int getBitRate()</w:t>
      </w:r>
    </w:p>
    <w:p w:rsidR="00B85C88" w:rsidRPr="00432122" w:rsidRDefault="00B85C88" w:rsidP="00B85C88">
      <w:pPr>
        <w:pStyle w:val="ASN1Code"/>
        <w:ind w:left="680"/>
      </w:pPr>
    </w:p>
    <w:p w:rsidR="001D5FA5" w:rsidRPr="00432122" w:rsidRDefault="001D5FA5" w:rsidP="00B85C88">
      <w:pPr>
        <w:pStyle w:val="ListBullet1"/>
      </w:pPr>
      <w:r w:rsidRPr="00432122">
        <w:t>Method: returns the video width (e.g. 176).</w:t>
      </w:r>
    </w:p>
    <w:p w:rsidR="001D5FA5" w:rsidRPr="00432122" w:rsidRDefault="001D5FA5" w:rsidP="00B85C88">
      <w:pPr>
        <w:pStyle w:val="ASN1Code"/>
        <w:ind w:left="680"/>
      </w:pPr>
      <w:r w:rsidRPr="00432122">
        <w:t>int getVideoWidth()</w:t>
      </w:r>
    </w:p>
    <w:p w:rsidR="00B85C88" w:rsidRPr="00432122" w:rsidRDefault="00B85C88" w:rsidP="00B85C88">
      <w:pPr>
        <w:pStyle w:val="ASN1Code"/>
        <w:ind w:left="680"/>
      </w:pPr>
    </w:p>
    <w:p w:rsidR="001D5FA5" w:rsidRPr="00432122" w:rsidRDefault="001D5FA5" w:rsidP="00B85C88">
      <w:pPr>
        <w:pStyle w:val="ListBullet1"/>
      </w:pPr>
      <w:r w:rsidRPr="00432122">
        <w:t>Method: returns the video height (e.g. 144).</w:t>
      </w:r>
    </w:p>
    <w:p w:rsidR="001D5FA5" w:rsidRPr="00432122" w:rsidRDefault="001D5FA5" w:rsidP="00B85C88">
      <w:pPr>
        <w:pStyle w:val="ASN1Code"/>
        <w:ind w:left="680"/>
      </w:pPr>
      <w:r w:rsidRPr="00432122">
        <w:t>int getVideoHeight()</w:t>
      </w:r>
    </w:p>
    <w:p w:rsidR="00B85C88" w:rsidRPr="00432122" w:rsidRDefault="00B85C88" w:rsidP="00B85C88">
      <w:pPr>
        <w:pStyle w:val="ASN1Code"/>
        <w:ind w:left="680"/>
      </w:pPr>
    </w:p>
    <w:p w:rsidR="001D5FA5" w:rsidRPr="00432122" w:rsidRDefault="001D5FA5" w:rsidP="00B85C88">
      <w:pPr>
        <w:pStyle w:val="ListBullet1"/>
      </w:pPr>
      <w:r w:rsidRPr="00432122">
        <w:lastRenderedPageBreak/>
        <w:t>Method: returns a codec parameter from its key name (e.g. profile-level-id, packetization-mode).</w:t>
      </w:r>
    </w:p>
    <w:p w:rsidR="001D5FA5" w:rsidRPr="00432122" w:rsidRDefault="001D5FA5" w:rsidP="00B85C88">
      <w:pPr>
        <w:pStyle w:val="ASN1Code"/>
        <w:ind w:left="680"/>
      </w:pPr>
      <w:r w:rsidRPr="00432122">
        <w:t>String getParameter(String key)</w:t>
      </w:r>
    </w:p>
    <w:p w:rsidR="001D5FA5" w:rsidRPr="00432122" w:rsidRDefault="001D5FA5" w:rsidP="00B85C88">
      <w:pPr>
        <w:pStyle w:val="ASN1Code"/>
        <w:ind w:left="680"/>
      </w:pPr>
    </w:p>
    <w:p w:rsidR="001D5FA5" w:rsidRPr="00432122" w:rsidRDefault="001D5FA5" w:rsidP="00B85C88">
      <w:r w:rsidRPr="00432122">
        <w:t xml:space="preserve">Class </w:t>
      </w:r>
      <w:r w:rsidRPr="00432122">
        <w:rPr>
          <w:b/>
        </w:rPr>
        <w:t>VideoShareServiceConfiguration</w:t>
      </w:r>
      <w:r w:rsidRPr="00432122">
        <w:t>:</w:t>
      </w:r>
    </w:p>
    <w:p w:rsidR="001D5FA5" w:rsidRPr="00432122" w:rsidRDefault="001D5FA5" w:rsidP="00B85C88">
      <w:pPr>
        <w:pStyle w:val="ListContinue1"/>
      </w:pPr>
      <w:r w:rsidRPr="00432122">
        <w:t>This class represents the particular configuration of Video Sharing Service.</w:t>
      </w:r>
    </w:p>
    <w:p w:rsidR="001D5FA5" w:rsidRPr="00432122" w:rsidRDefault="001D5FA5" w:rsidP="00B85C88">
      <w:pPr>
        <w:pStyle w:val="ListBullet1"/>
      </w:pPr>
      <w:r w:rsidRPr="00432122">
        <w:t>Method: returns maximum authorized duration of the content that can be shared in a VSH session. It can return null if this value was not set by auto</w:t>
      </w:r>
      <w:r w:rsidR="00432122" w:rsidRPr="00432122">
        <w:t>-</w:t>
      </w:r>
      <w:r w:rsidRPr="00432122">
        <w:t>configuration server.</w:t>
      </w:r>
    </w:p>
    <w:p w:rsidR="001D5FA5" w:rsidRPr="00432122" w:rsidRDefault="001D5FA5" w:rsidP="00B85C88">
      <w:pPr>
        <w:pStyle w:val="ASN1Code"/>
        <w:ind w:left="680"/>
      </w:pPr>
      <w:r w:rsidRPr="00432122">
        <w:t>int getMaxTime()</w:t>
      </w:r>
    </w:p>
    <w:p w:rsidR="00B85C88" w:rsidRPr="00432122" w:rsidRDefault="00B85C88" w:rsidP="00B85C88">
      <w:pPr>
        <w:pStyle w:val="ASN1Code"/>
        <w:ind w:left="680"/>
      </w:pPr>
    </w:p>
    <w:p w:rsidR="001D5FA5" w:rsidRPr="00432122" w:rsidRDefault="001D5FA5" w:rsidP="00B11B1A">
      <w:pPr>
        <w:pStyle w:val="Titre4"/>
        <w:rPr>
          <w:lang w:bidi="ar-SA"/>
        </w:rPr>
      </w:pPr>
      <w:r w:rsidRPr="00432122">
        <w:rPr>
          <w:lang w:bidi="ar-SA"/>
        </w:rPr>
        <w:t>Intents</w:t>
      </w:r>
    </w:p>
    <w:p w:rsidR="001D5FA5" w:rsidRPr="00432122" w:rsidRDefault="001D5FA5" w:rsidP="00B85C88">
      <w:pPr>
        <w:pStyle w:val="ListBullet1"/>
      </w:pPr>
      <w:r w:rsidRPr="00432122">
        <w:t>Intent broadcasted when a new video sharing invitation has been received. This Intent contains the following extras:</w:t>
      </w:r>
    </w:p>
    <w:p w:rsidR="001D5FA5" w:rsidRPr="00432122" w:rsidRDefault="001D5FA5" w:rsidP="00B85C88">
      <w:pPr>
        <w:pStyle w:val="Listepuces2"/>
      </w:pPr>
      <w:r w:rsidRPr="00432122">
        <w:t>“contact”: MSISDN of the contact sending the invitation.</w:t>
      </w:r>
    </w:p>
    <w:p w:rsidR="001D5FA5" w:rsidRPr="00432122" w:rsidRDefault="001D5FA5" w:rsidP="00B85C88">
      <w:pPr>
        <w:pStyle w:val="Listepuces2"/>
      </w:pPr>
      <w:r w:rsidRPr="00432122">
        <w:t>“contactDisplayname”: display name of the contact sending the invitation (extracted from the SIP address).</w:t>
      </w:r>
    </w:p>
    <w:p w:rsidR="001D5FA5" w:rsidRPr="00432122" w:rsidRDefault="001D5FA5" w:rsidP="00B85C88">
      <w:pPr>
        <w:pStyle w:val="Listepuces2"/>
        <w:rPr>
          <w:rFonts w:cs="Arial"/>
        </w:rPr>
      </w:pPr>
      <w:r w:rsidRPr="00432122">
        <w:rPr>
          <w:rFonts w:cs="Arial"/>
        </w:rPr>
        <w:t>“sharingId”: unique ID of the sharing.</w:t>
      </w:r>
    </w:p>
    <w:p w:rsidR="001D5FA5" w:rsidRPr="00432122" w:rsidRDefault="001D5FA5" w:rsidP="00B85C88">
      <w:pPr>
        <w:pStyle w:val="Listepuces2"/>
        <w:rPr>
          <w:rFonts w:cs="Arial"/>
        </w:rPr>
      </w:pPr>
      <w:r w:rsidRPr="00432122">
        <w:rPr>
          <w:rFonts w:cs="Arial"/>
        </w:rPr>
        <w:t>”encoding”: video encoding (e.g. H264).</w:t>
      </w:r>
    </w:p>
    <w:p w:rsidR="001D5FA5" w:rsidRPr="00432122" w:rsidRDefault="001D5FA5" w:rsidP="00B85C88">
      <w:pPr>
        <w:pStyle w:val="Listepuces2"/>
        <w:rPr>
          <w:rFonts w:cs="Arial"/>
        </w:rPr>
      </w:pPr>
      <w:r w:rsidRPr="00432122">
        <w:rPr>
          <w:rFonts w:cs="Arial"/>
        </w:rPr>
        <w:t xml:space="preserve"> “format”: video format (e.g. QCIF).</w:t>
      </w:r>
    </w:p>
    <w:p w:rsidR="001D5FA5" w:rsidRPr="00432122" w:rsidRDefault="001D5FA5" w:rsidP="00B85C88">
      <w:pPr>
        <w:pStyle w:val="ASN1Code"/>
        <w:ind w:left="680"/>
      </w:pPr>
      <w:r w:rsidRPr="00432122">
        <w:t>org.gsma.joyn.vsh.VIDEO_SHARING_INVITATION</w:t>
      </w:r>
    </w:p>
    <w:p w:rsidR="001D5FA5" w:rsidRPr="00432122" w:rsidRDefault="001D5FA5" w:rsidP="00B85C88">
      <w:pPr>
        <w:pStyle w:val="ASN1Code"/>
        <w:ind w:left="680"/>
      </w:pPr>
    </w:p>
    <w:p w:rsidR="001D5FA5" w:rsidRPr="00432122" w:rsidRDefault="001D5FA5" w:rsidP="00B11B1A">
      <w:pPr>
        <w:pStyle w:val="Titre4"/>
        <w:rPr>
          <w:lang w:bidi="ar-SA"/>
        </w:rPr>
      </w:pPr>
      <w:r w:rsidRPr="00432122">
        <w:rPr>
          <w:lang w:bidi="ar-SA"/>
        </w:rPr>
        <w:t>Content Providers</w:t>
      </w:r>
    </w:p>
    <w:p w:rsidR="001D5FA5" w:rsidRPr="00432122" w:rsidRDefault="001D5FA5" w:rsidP="00B85C88">
      <w:pPr>
        <w:rPr>
          <w:lang w:eastAsia="en-US"/>
        </w:rPr>
      </w:pPr>
      <w:r w:rsidRPr="00432122">
        <w:rPr>
          <w:lang w:eastAsia="en-US"/>
        </w:rPr>
        <w:t>A content provider is used to store the video sharing history persistently. There is one entry per video sharing.</w:t>
      </w:r>
    </w:p>
    <w:p w:rsidR="001D5FA5" w:rsidRPr="00432122" w:rsidRDefault="001D5FA5" w:rsidP="00B85C88">
      <w:pPr>
        <w:rPr>
          <w:lang w:eastAsia="en-US"/>
        </w:rPr>
      </w:pPr>
      <w:r w:rsidRPr="00432122">
        <w:rPr>
          <w:lang w:eastAsia="en-US"/>
        </w:rPr>
        <w:t>The content provider has the following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1843"/>
        <w:gridCol w:w="3747"/>
      </w:tblGrid>
      <w:tr w:rsidR="00B85C88" w:rsidRPr="00432122" w:rsidTr="00E952D6">
        <w:trPr>
          <w:cantSplit/>
          <w:tblHeader/>
        </w:trPr>
        <w:tc>
          <w:tcPr>
            <w:tcW w:w="3652" w:type="dxa"/>
            <w:shd w:val="clear" w:color="auto" w:fill="DE002B"/>
          </w:tcPr>
          <w:p w:rsidR="00B85C88" w:rsidRPr="00432122" w:rsidRDefault="00B85C88" w:rsidP="00E952D6">
            <w:pPr>
              <w:pStyle w:val="TableHeader"/>
              <w:rPr>
                <w:lang w:val="en-GB"/>
              </w:rPr>
            </w:pPr>
            <w:r w:rsidRPr="00432122">
              <w:rPr>
                <w:lang w:val="en-GB"/>
              </w:rPr>
              <w:t>Data</w:t>
            </w:r>
          </w:p>
        </w:tc>
        <w:tc>
          <w:tcPr>
            <w:tcW w:w="1843" w:type="dxa"/>
            <w:shd w:val="clear" w:color="auto" w:fill="DE002B"/>
          </w:tcPr>
          <w:p w:rsidR="00B85C88" w:rsidRPr="00432122" w:rsidRDefault="00B85C88" w:rsidP="00E952D6">
            <w:pPr>
              <w:pStyle w:val="TableHeader"/>
              <w:rPr>
                <w:lang w:val="en-GB"/>
              </w:rPr>
            </w:pPr>
            <w:r w:rsidRPr="00432122">
              <w:rPr>
                <w:lang w:val="en-GB"/>
              </w:rPr>
              <w:t>Data type</w:t>
            </w:r>
          </w:p>
        </w:tc>
        <w:tc>
          <w:tcPr>
            <w:tcW w:w="3747" w:type="dxa"/>
            <w:shd w:val="clear" w:color="auto" w:fill="DE002B"/>
          </w:tcPr>
          <w:p w:rsidR="00B85C88" w:rsidRPr="00432122" w:rsidRDefault="00B85C88" w:rsidP="00E952D6">
            <w:pPr>
              <w:pStyle w:val="TableHeader"/>
              <w:rPr>
                <w:lang w:val="en-GB"/>
              </w:rPr>
            </w:pPr>
            <w:r w:rsidRPr="00432122">
              <w:rPr>
                <w:lang w:val="en-GB"/>
              </w:rPr>
              <w:t>Comment</w:t>
            </w:r>
          </w:p>
        </w:tc>
      </w:tr>
      <w:tr w:rsidR="00B85C88" w:rsidRPr="00432122" w:rsidTr="00E952D6">
        <w:tc>
          <w:tcPr>
            <w:tcW w:w="3652" w:type="dxa"/>
          </w:tcPr>
          <w:p w:rsidR="00B85C88" w:rsidRPr="00432122" w:rsidRDefault="00B85C88" w:rsidP="00B85C88">
            <w:pPr>
              <w:pStyle w:val="TableText"/>
            </w:pPr>
            <w:r w:rsidRPr="00432122">
              <w:t>SHARING_ID</w:t>
            </w:r>
          </w:p>
        </w:tc>
        <w:tc>
          <w:tcPr>
            <w:tcW w:w="1843" w:type="dxa"/>
          </w:tcPr>
          <w:p w:rsidR="00B85C88" w:rsidRPr="00432122" w:rsidRDefault="00B85C88" w:rsidP="00B85C88">
            <w:pPr>
              <w:pStyle w:val="TableText"/>
            </w:pPr>
            <w:r w:rsidRPr="00432122">
              <w:t>TEXT</w:t>
            </w:r>
          </w:p>
        </w:tc>
        <w:tc>
          <w:tcPr>
            <w:tcW w:w="3747" w:type="dxa"/>
          </w:tcPr>
          <w:p w:rsidR="00B85C88" w:rsidRPr="00432122" w:rsidRDefault="00B85C88" w:rsidP="00B85C88">
            <w:pPr>
              <w:pStyle w:val="TableText"/>
            </w:pPr>
            <w:r w:rsidRPr="00432122">
              <w:t>Unique sharing identifier</w:t>
            </w:r>
          </w:p>
        </w:tc>
      </w:tr>
      <w:tr w:rsidR="00B85C88" w:rsidRPr="00432122" w:rsidTr="00E952D6">
        <w:tc>
          <w:tcPr>
            <w:tcW w:w="3652" w:type="dxa"/>
          </w:tcPr>
          <w:p w:rsidR="00B85C88" w:rsidRPr="00432122" w:rsidRDefault="00B85C88" w:rsidP="00B85C88">
            <w:pPr>
              <w:pStyle w:val="TableText"/>
            </w:pPr>
            <w:r w:rsidRPr="00432122">
              <w:t>CONTACT_NUMBER</w:t>
            </w:r>
          </w:p>
        </w:tc>
        <w:tc>
          <w:tcPr>
            <w:tcW w:w="1843" w:type="dxa"/>
          </w:tcPr>
          <w:p w:rsidR="00B85C88" w:rsidRPr="00432122" w:rsidRDefault="00B85C88" w:rsidP="00B85C88">
            <w:pPr>
              <w:pStyle w:val="TableText"/>
            </w:pPr>
            <w:r w:rsidRPr="00432122">
              <w:t>TEXT</w:t>
            </w:r>
          </w:p>
        </w:tc>
        <w:tc>
          <w:tcPr>
            <w:tcW w:w="3747" w:type="dxa"/>
          </w:tcPr>
          <w:p w:rsidR="00B85C88" w:rsidRPr="00432122" w:rsidRDefault="00B85C88" w:rsidP="00B85C88">
            <w:pPr>
              <w:pStyle w:val="TableText"/>
            </w:pPr>
            <w:r w:rsidRPr="00432122">
              <w:t>Contains the MSISDN of the remote contact</w:t>
            </w:r>
          </w:p>
        </w:tc>
      </w:tr>
      <w:tr w:rsidR="00B85C88" w:rsidRPr="00432122" w:rsidTr="00E952D6">
        <w:tc>
          <w:tcPr>
            <w:tcW w:w="3652" w:type="dxa"/>
          </w:tcPr>
          <w:p w:rsidR="00B85C88" w:rsidRPr="00432122" w:rsidRDefault="00B85C88" w:rsidP="00B85C88">
            <w:pPr>
              <w:pStyle w:val="TableText"/>
            </w:pPr>
            <w:r w:rsidRPr="00432122">
              <w:t>DIRECTION</w:t>
            </w:r>
          </w:p>
        </w:tc>
        <w:tc>
          <w:tcPr>
            <w:tcW w:w="1843" w:type="dxa"/>
          </w:tcPr>
          <w:p w:rsidR="00B85C88" w:rsidRPr="00432122" w:rsidRDefault="00B85C88" w:rsidP="00B85C88">
            <w:pPr>
              <w:pStyle w:val="TableText"/>
            </w:pPr>
            <w:r w:rsidRPr="00432122">
              <w:t>Integer</w:t>
            </w:r>
          </w:p>
        </w:tc>
        <w:tc>
          <w:tcPr>
            <w:tcW w:w="3747" w:type="dxa"/>
          </w:tcPr>
          <w:p w:rsidR="00B85C88" w:rsidRPr="00432122" w:rsidRDefault="00B85C88" w:rsidP="00B85C88">
            <w:pPr>
              <w:pStyle w:val="TableText"/>
            </w:pPr>
            <w:r w:rsidRPr="00432122">
              <w:t>Incoming sharing or outgoing sharing</w:t>
            </w:r>
          </w:p>
        </w:tc>
      </w:tr>
      <w:tr w:rsidR="00B85C88" w:rsidRPr="00432122" w:rsidTr="00E952D6">
        <w:tc>
          <w:tcPr>
            <w:tcW w:w="3652" w:type="dxa"/>
          </w:tcPr>
          <w:p w:rsidR="00B85C88" w:rsidRPr="00432122" w:rsidRDefault="00B85C88" w:rsidP="00B85C88">
            <w:pPr>
              <w:pStyle w:val="TableText"/>
            </w:pPr>
            <w:r w:rsidRPr="00432122">
              <w:t>TIMESTAMP</w:t>
            </w:r>
          </w:p>
        </w:tc>
        <w:tc>
          <w:tcPr>
            <w:tcW w:w="1843" w:type="dxa"/>
          </w:tcPr>
          <w:p w:rsidR="00B85C88" w:rsidRPr="00432122" w:rsidRDefault="00B85C88" w:rsidP="00B85C88">
            <w:pPr>
              <w:pStyle w:val="TableText"/>
            </w:pPr>
            <w:r w:rsidRPr="00432122">
              <w:t>Long</w:t>
            </w:r>
          </w:p>
        </w:tc>
        <w:tc>
          <w:tcPr>
            <w:tcW w:w="3747" w:type="dxa"/>
          </w:tcPr>
          <w:p w:rsidR="00B85C88" w:rsidRPr="00432122" w:rsidRDefault="00B85C88" w:rsidP="00B85C88">
            <w:pPr>
              <w:pStyle w:val="TableText"/>
            </w:pPr>
            <w:r w:rsidRPr="00432122">
              <w:t>Date of the sharing</w:t>
            </w:r>
          </w:p>
        </w:tc>
      </w:tr>
      <w:tr w:rsidR="00B85C88" w:rsidRPr="00432122" w:rsidTr="00E952D6">
        <w:tc>
          <w:tcPr>
            <w:tcW w:w="3652" w:type="dxa"/>
          </w:tcPr>
          <w:p w:rsidR="00B85C88" w:rsidRPr="00432122" w:rsidRDefault="00B85C88" w:rsidP="00B85C88">
            <w:pPr>
              <w:pStyle w:val="TableText"/>
            </w:pPr>
            <w:r w:rsidRPr="00432122">
              <w:t>STATE</w:t>
            </w:r>
          </w:p>
        </w:tc>
        <w:tc>
          <w:tcPr>
            <w:tcW w:w="1843" w:type="dxa"/>
          </w:tcPr>
          <w:p w:rsidR="00B85C88" w:rsidRPr="00432122" w:rsidRDefault="00B85C88" w:rsidP="00B85C88">
            <w:pPr>
              <w:pStyle w:val="TableText"/>
            </w:pPr>
            <w:r w:rsidRPr="00432122">
              <w:t>integer</w:t>
            </w:r>
          </w:p>
        </w:tc>
        <w:tc>
          <w:tcPr>
            <w:tcW w:w="3747" w:type="dxa"/>
          </w:tcPr>
          <w:p w:rsidR="00B85C88" w:rsidRPr="00432122" w:rsidRDefault="00B85C88" w:rsidP="00B85C88">
            <w:pPr>
              <w:pStyle w:val="TableText"/>
            </w:pPr>
            <w:r w:rsidRPr="00432122">
              <w:t>See note below for the list of states</w:t>
            </w:r>
          </w:p>
        </w:tc>
      </w:tr>
    </w:tbl>
    <w:p w:rsidR="001D5FA5" w:rsidRPr="00432122" w:rsidRDefault="001D5FA5" w:rsidP="00B47C84">
      <w:pPr>
        <w:rPr>
          <w:lang w:bidi="ar-SA"/>
        </w:rPr>
      </w:pPr>
      <w:r w:rsidRPr="00432122">
        <w:rPr>
          <w:lang w:bidi="ar-SA"/>
        </w:rPr>
        <w:t>Note :</w:t>
      </w:r>
    </w:p>
    <w:p w:rsidR="001D5FA5" w:rsidRPr="00432122" w:rsidRDefault="001D5FA5" w:rsidP="00B47C84">
      <w:pPr>
        <w:rPr>
          <w:lang w:bidi="ar-SA"/>
        </w:rPr>
      </w:pPr>
      <w:r w:rsidRPr="00432122">
        <w:rPr>
          <w:lang w:bidi="ar-SA"/>
        </w:rPr>
        <w:t>Status values for video sharing session management :</w:t>
      </w:r>
    </w:p>
    <w:p w:rsidR="001D5FA5" w:rsidRPr="00432122" w:rsidRDefault="001D5FA5" w:rsidP="00B47C84">
      <w:pPr>
        <w:pStyle w:val="ListBullet1"/>
      </w:pPr>
      <w:r w:rsidRPr="00432122">
        <w:t>INVITED: incoming session.</w:t>
      </w:r>
    </w:p>
    <w:p w:rsidR="001D5FA5" w:rsidRPr="00432122" w:rsidRDefault="001D5FA5" w:rsidP="00B47C84">
      <w:pPr>
        <w:pStyle w:val="ListBullet1"/>
      </w:pPr>
      <w:r w:rsidRPr="00432122">
        <w:t>INITIATED: outgoing session.</w:t>
      </w:r>
    </w:p>
    <w:p w:rsidR="001D5FA5" w:rsidRPr="00432122" w:rsidRDefault="001D5FA5" w:rsidP="00B47C84">
      <w:pPr>
        <w:pStyle w:val="ListBullet1"/>
      </w:pPr>
      <w:r w:rsidRPr="00432122">
        <w:t>STARTED: invitation has been accepted and sharing is started.</w:t>
      </w:r>
    </w:p>
    <w:p w:rsidR="001D5FA5" w:rsidRPr="00432122" w:rsidRDefault="001D5FA5" w:rsidP="00B47C84">
      <w:pPr>
        <w:pStyle w:val="ListBullet1"/>
      </w:pPr>
      <w:r w:rsidRPr="00432122">
        <w:rPr>
          <w:lang w:eastAsia="en-US"/>
        </w:rPr>
        <w:t>ABORTED: session has been aborted.</w:t>
      </w:r>
    </w:p>
    <w:p w:rsidR="001D5FA5" w:rsidRPr="00432122" w:rsidRDefault="001D5FA5" w:rsidP="00B47C84">
      <w:pPr>
        <w:pStyle w:val="ListBullet1"/>
      </w:pPr>
      <w:r w:rsidRPr="00432122">
        <w:t>FAILED: session has failed.</w:t>
      </w:r>
    </w:p>
    <w:p w:rsidR="001D5FA5" w:rsidRPr="00432122" w:rsidRDefault="001D5FA5" w:rsidP="00B11B1A">
      <w:pPr>
        <w:pStyle w:val="Titre4"/>
        <w:rPr>
          <w:lang w:bidi="ar-SA"/>
        </w:rPr>
      </w:pPr>
      <w:r w:rsidRPr="00432122">
        <w:rPr>
          <w:lang w:bidi="ar-SA"/>
        </w:rPr>
        <w:lastRenderedPageBreak/>
        <w:t>Sequence diagrams</w:t>
      </w:r>
    </w:p>
    <w:p w:rsidR="001D5FA5" w:rsidRPr="00432122" w:rsidRDefault="001D5FA5" w:rsidP="00B47C84">
      <w:pPr>
        <w:rPr>
          <w:lang w:eastAsia="ar-SA" w:bidi="ar-SA"/>
        </w:rPr>
      </w:pPr>
      <w:r w:rsidRPr="00432122">
        <w:rPr>
          <w:lang w:eastAsia="ar-SA" w:bidi="ar-SA"/>
        </w:rPr>
        <w:t xml:space="preserve">The following diagrams explain the interactions between the video player or video renderer </w:t>
      </w:r>
      <w:r w:rsidR="00B47C84" w:rsidRPr="00432122">
        <w:rPr>
          <w:lang w:eastAsia="ar-SA" w:bidi="ar-SA"/>
        </w:rPr>
        <w:t>instantiated</w:t>
      </w:r>
      <w:r w:rsidRPr="00432122">
        <w:rPr>
          <w:lang w:eastAsia="ar-SA" w:bidi="ar-SA"/>
        </w:rPr>
        <w:t xml:space="preserve"> by the application and the joyn API.</w:t>
      </w:r>
    </w:p>
    <w:p w:rsidR="001D5FA5" w:rsidRPr="00432122" w:rsidRDefault="001D5FA5" w:rsidP="00B47C84">
      <w:pPr>
        <w:rPr>
          <w:b/>
          <w:lang w:eastAsia="ar-SA" w:bidi="ar-SA"/>
        </w:rPr>
      </w:pPr>
      <w:r w:rsidRPr="00432122">
        <w:rPr>
          <w:b/>
          <w:lang w:eastAsia="ar-SA" w:bidi="ar-SA"/>
        </w:rPr>
        <w:t>Originating side:</w:t>
      </w:r>
    </w:p>
    <w:p w:rsidR="001D5FA5" w:rsidRPr="00432122" w:rsidRDefault="001D5FA5" w:rsidP="00B47C84">
      <w:pPr>
        <w:rPr>
          <w:lang w:eastAsia="ar-SA" w:bidi="ar-SA"/>
        </w:rPr>
      </w:pPr>
      <w:r w:rsidRPr="00432122">
        <w:rPr>
          <w:lang w:eastAsia="ar-SA" w:bidi="ar-SA"/>
        </w:rPr>
        <w:object w:dxaOrig="7205" w:dyaOrig="5402">
          <v:shape id="_x0000_i1036" type="#_x0000_t75" style="width:363.75pt;height:273pt" o:ole="">
            <v:imagedata r:id="rId37" o:title=""/>
          </v:shape>
          <o:OLEObject Type="Embed" ProgID="PowerPoint.Slide.12" ShapeID="_x0000_i1036" DrawAspect="Content" ObjectID="_1458987305" r:id="rId38"/>
        </w:object>
      </w:r>
    </w:p>
    <w:p w:rsidR="001D5FA5" w:rsidRPr="00432122" w:rsidRDefault="001D5FA5" w:rsidP="00B47C84">
      <w:pPr>
        <w:rPr>
          <w:b/>
          <w:lang w:eastAsia="ar-SA" w:bidi="ar-SA"/>
        </w:rPr>
      </w:pPr>
      <w:r w:rsidRPr="00432122">
        <w:rPr>
          <w:b/>
          <w:lang w:eastAsia="ar-SA" w:bidi="ar-SA"/>
        </w:rPr>
        <w:t>Terminating side:</w:t>
      </w:r>
    </w:p>
    <w:p w:rsidR="001D5FA5" w:rsidRPr="00432122" w:rsidRDefault="001D5FA5" w:rsidP="00B47C84">
      <w:pPr>
        <w:rPr>
          <w:lang w:eastAsia="ar-SA" w:bidi="ar-SA"/>
        </w:rPr>
      </w:pPr>
      <w:r w:rsidRPr="00432122">
        <w:rPr>
          <w:lang w:eastAsia="ar-SA" w:bidi="ar-SA"/>
        </w:rPr>
        <w:object w:dxaOrig="7205" w:dyaOrig="5402">
          <v:shape id="_x0000_i1037" type="#_x0000_t75" style="width:365.25pt;height:273.75pt" o:ole="">
            <v:imagedata r:id="rId39" o:title=""/>
          </v:shape>
          <o:OLEObject Type="Embed" ProgID="PowerPoint.Slide.12" ShapeID="_x0000_i1037" DrawAspect="Content" ObjectID="_1458987306" r:id="rId40"/>
        </w:object>
      </w:r>
    </w:p>
    <w:p w:rsidR="0057289A" w:rsidRPr="00432122" w:rsidRDefault="0057289A" w:rsidP="0057289A">
      <w:pPr>
        <w:pStyle w:val="Titre4"/>
      </w:pPr>
      <w:r w:rsidRPr="00432122">
        <w:rPr>
          <w:b w:val="0"/>
          <w:szCs w:val="22"/>
          <w:lang w:eastAsia="ar-SA"/>
        </w:rPr>
        <w:t>Permissions</w:t>
      </w:r>
    </w:p>
    <w:p w:rsidR="0057289A" w:rsidRPr="00432122" w:rsidRDefault="0057289A" w:rsidP="00B47C84">
      <w:r w:rsidRPr="00432122">
        <w:t>Access to the Video Share API is requires the following permissions:</w:t>
      </w:r>
    </w:p>
    <w:p w:rsidR="0057289A" w:rsidRPr="00432122" w:rsidRDefault="0057289A" w:rsidP="00B47C84">
      <w:pPr>
        <w:pStyle w:val="ListBullet1"/>
      </w:pPr>
      <w:r w:rsidRPr="00432122">
        <w:lastRenderedPageBreak/>
        <w:t>org.gsma.joyn.RCS_VIDEOSHARE_RECEIVE: this is a new permission that is required by a client in order to handle the receipt of a video shared by a remote party.</w:t>
      </w:r>
    </w:p>
    <w:p w:rsidR="0057289A" w:rsidRPr="00432122" w:rsidRDefault="0057289A" w:rsidP="00B47C84">
      <w:pPr>
        <w:pStyle w:val="ListBullet1"/>
      </w:pPr>
      <w:r w:rsidRPr="00432122">
        <w:t>org.gsma.joyn.RCS_VIDEOSHARE_SEND: this is a new permission that is required by a client in order to initiate the sharing of an video with a remote party.</w:t>
      </w:r>
    </w:p>
    <w:p w:rsidR="0057289A" w:rsidRPr="00432122" w:rsidRDefault="0057289A" w:rsidP="00B47C84">
      <w:pPr>
        <w:pStyle w:val="ListBullet1"/>
      </w:pPr>
      <w:r w:rsidRPr="00432122">
        <w:t>org.gsma.joyn.RCS_VIDEOSHARE_READ: this is a new permission that is required by a client in order to read the video share history from the content provider.</w:t>
      </w:r>
    </w:p>
    <w:p w:rsidR="00D364AE" w:rsidRPr="00432122" w:rsidRDefault="00D364AE" w:rsidP="00D364AE">
      <w:pPr>
        <w:pStyle w:val="Titre3"/>
      </w:pPr>
      <w:bookmarkStart w:id="100" w:name="_Toc358022584"/>
      <w:r w:rsidRPr="00432122">
        <w:t>Contacts API</w:t>
      </w:r>
      <w:bookmarkEnd w:id="100"/>
    </w:p>
    <w:p w:rsidR="00D364AE" w:rsidRPr="00432122" w:rsidRDefault="00D364AE" w:rsidP="00B47C84">
      <w:r w:rsidRPr="00432122">
        <w:t xml:space="preserve">There is already an Android API to manage contacts of the local address book, see Android package </w:t>
      </w:r>
      <w:r w:rsidRPr="00432122">
        <w:rPr>
          <w:b/>
        </w:rPr>
        <w:t xml:space="preserve">android.provider.ContactsContract. </w:t>
      </w:r>
      <w:r w:rsidRPr="00432122">
        <w:t>This API offers additional methods to:</w:t>
      </w:r>
    </w:p>
    <w:p w:rsidR="00D364AE" w:rsidRPr="00432122" w:rsidRDefault="00D364AE" w:rsidP="00B47C84">
      <w:pPr>
        <w:pStyle w:val="ListBullet1"/>
      </w:pPr>
      <w:r w:rsidRPr="00432122">
        <w:t>To add RCS info in the local address book,</w:t>
      </w:r>
    </w:p>
    <w:p w:rsidR="00D364AE" w:rsidRPr="00432122" w:rsidRDefault="00D364AE" w:rsidP="00D364AE">
      <w:pPr>
        <w:pStyle w:val="ListBullet1"/>
        <w:rPr>
          <w:lang w:eastAsia="en-US"/>
        </w:rPr>
      </w:pPr>
      <w:r w:rsidRPr="00432122">
        <w:t>To extract RCS info from the local address book.</w:t>
      </w:r>
    </w:p>
    <w:p w:rsidR="00D364AE" w:rsidRPr="00432122" w:rsidRDefault="00D364AE" w:rsidP="00D364AE">
      <w:pPr>
        <w:pStyle w:val="Titre4"/>
      </w:pPr>
      <w:r w:rsidRPr="00432122">
        <w:t>Package</w:t>
      </w:r>
    </w:p>
    <w:p w:rsidR="00D364AE" w:rsidRPr="00432122" w:rsidRDefault="00D364AE" w:rsidP="00E952D6">
      <w:pPr>
        <w:rPr>
          <w:lang w:eastAsia="en-US"/>
        </w:rPr>
      </w:pPr>
      <w:r w:rsidRPr="00432122">
        <w:rPr>
          <w:lang w:eastAsia="en-US"/>
        </w:rPr>
        <w:t xml:space="preserve">Package name </w:t>
      </w:r>
      <w:r w:rsidRPr="00432122">
        <w:rPr>
          <w:b/>
          <w:lang w:eastAsia="en-US"/>
        </w:rPr>
        <w:t>org.gsma.joyn.contacts</w:t>
      </w:r>
    </w:p>
    <w:p w:rsidR="00D364AE" w:rsidRPr="00432122" w:rsidRDefault="00D364AE" w:rsidP="00E952D6">
      <w:pPr>
        <w:pStyle w:val="Titre4"/>
      </w:pPr>
      <w:r w:rsidRPr="00432122">
        <w:t>Methods and Callbacks</w:t>
      </w:r>
    </w:p>
    <w:p w:rsidR="00D364AE" w:rsidRPr="00432122" w:rsidRDefault="00D364AE" w:rsidP="00E952D6">
      <w:bookmarkStart w:id="101" w:name="_Toc350374583"/>
      <w:bookmarkEnd w:id="101"/>
      <w:r w:rsidRPr="00432122">
        <w:t xml:space="preserve">Class </w:t>
      </w:r>
      <w:r w:rsidRPr="00432122">
        <w:rPr>
          <w:b/>
        </w:rPr>
        <w:t>ContactsService</w:t>
      </w:r>
      <w:r w:rsidRPr="00432122">
        <w:t>:</w:t>
      </w:r>
    </w:p>
    <w:p w:rsidR="00D364AE" w:rsidRPr="00432122" w:rsidRDefault="00D364AE" w:rsidP="00E952D6">
      <w:pPr>
        <w:pStyle w:val="ListContinue1"/>
      </w:pPr>
      <w:r w:rsidRPr="00432122">
        <w:t>This class offers methods to extract RCS info associated to contacts of the local address book.</w:t>
      </w:r>
    </w:p>
    <w:p w:rsidR="00D364AE" w:rsidRPr="00432122" w:rsidRDefault="00D364AE" w:rsidP="00E952D6">
      <w:pPr>
        <w:pStyle w:val="ListBullet1"/>
      </w:pPr>
      <w:r w:rsidRPr="00432122">
        <w:t>Method: connects to the API.</w:t>
      </w:r>
    </w:p>
    <w:p w:rsidR="00D364AE" w:rsidRPr="00432122" w:rsidRDefault="00D364AE" w:rsidP="00E952D6">
      <w:pPr>
        <w:pStyle w:val="ASN1Code"/>
        <w:ind w:left="680"/>
      </w:pPr>
      <w:r w:rsidRPr="00432122">
        <w:t>void connect()</w:t>
      </w:r>
    </w:p>
    <w:p w:rsidR="00E952D6" w:rsidRPr="00432122" w:rsidRDefault="00E952D6" w:rsidP="00E952D6">
      <w:pPr>
        <w:pStyle w:val="ASN1Code"/>
        <w:ind w:left="680"/>
      </w:pPr>
    </w:p>
    <w:p w:rsidR="00D364AE" w:rsidRPr="00432122" w:rsidRDefault="00D364AE" w:rsidP="00E952D6">
      <w:pPr>
        <w:pStyle w:val="ListBullet1"/>
      </w:pPr>
      <w:r w:rsidRPr="00432122">
        <w:t>Method: disconnects from the API.</w:t>
      </w:r>
    </w:p>
    <w:p w:rsidR="00D364AE" w:rsidRPr="00432122" w:rsidRDefault="00D364AE" w:rsidP="00E952D6">
      <w:pPr>
        <w:pStyle w:val="ASN1Code"/>
        <w:ind w:left="680"/>
      </w:pPr>
      <w:r w:rsidRPr="00432122">
        <w:t>void disconnect()</w:t>
      </w:r>
    </w:p>
    <w:p w:rsidR="00E952D6" w:rsidRPr="00432122" w:rsidRDefault="00E952D6" w:rsidP="00E952D6">
      <w:pPr>
        <w:pStyle w:val="ASN1Code"/>
        <w:ind w:left="680"/>
      </w:pPr>
    </w:p>
    <w:p w:rsidR="00D364AE" w:rsidRPr="00432122" w:rsidRDefault="00D364AE" w:rsidP="00E952D6">
      <w:pPr>
        <w:pStyle w:val="ListBullet1"/>
      </w:pPr>
      <w:r w:rsidRPr="00432122">
        <w:t>Method: returns the list of joyn contacts.</w:t>
      </w:r>
    </w:p>
    <w:p w:rsidR="00D364AE" w:rsidRPr="00432122" w:rsidRDefault="00D364AE" w:rsidP="00E952D6">
      <w:pPr>
        <w:pStyle w:val="ASN1Code"/>
        <w:ind w:left="680"/>
      </w:pPr>
      <w:r w:rsidRPr="00432122">
        <w:t>Set&lt;</w:t>
      </w:r>
      <w:r w:rsidR="00693F81" w:rsidRPr="00432122">
        <w:t>joyn</w:t>
      </w:r>
      <w:r w:rsidRPr="00432122">
        <w:t>Contact&gt; get</w:t>
      </w:r>
      <w:r w:rsidR="00693F81" w:rsidRPr="00432122">
        <w:t>joyn</w:t>
      </w:r>
      <w:r w:rsidRPr="00432122">
        <w:t>Contacts()</w:t>
      </w:r>
    </w:p>
    <w:p w:rsidR="00E952D6" w:rsidRPr="00432122" w:rsidRDefault="00E952D6" w:rsidP="00E952D6">
      <w:pPr>
        <w:pStyle w:val="ASN1Code"/>
        <w:ind w:left="680"/>
      </w:pPr>
    </w:p>
    <w:p w:rsidR="00D364AE" w:rsidRPr="00432122" w:rsidRDefault="00D364AE" w:rsidP="00E952D6">
      <w:pPr>
        <w:pStyle w:val="ListBullet1"/>
      </w:pPr>
      <w:r w:rsidRPr="00432122">
        <w:t>Method: returns the list of contacts online (i.e. registered).</w:t>
      </w:r>
    </w:p>
    <w:p w:rsidR="00D364AE" w:rsidRPr="00432122" w:rsidRDefault="00D364AE" w:rsidP="00E952D6">
      <w:pPr>
        <w:pStyle w:val="ASN1Code"/>
        <w:ind w:left="680"/>
      </w:pPr>
      <w:r w:rsidRPr="00432122">
        <w:t>Set&lt;</w:t>
      </w:r>
      <w:r w:rsidR="00693F81" w:rsidRPr="00432122">
        <w:t>joyn</w:t>
      </w:r>
      <w:r w:rsidRPr="00432122">
        <w:t>Contact&gt; get</w:t>
      </w:r>
      <w:r w:rsidR="00693F81" w:rsidRPr="00432122">
        <w:t>joyn</w:t>
      </w:r>
      <w:r w:rsidRPr="00432122">
        <w:t>ContactsOnline()</w:t>
      </w:r>
    </w:p>
    <w:p w:rsidR="00E952D6" w:rsidRPr="00432122" w:rsidRDefault="00E952D6" w:rsidP="00E952D6">
      <w:pPr>
        <w:pStyle w:val="ASN1Code"/>
        <w:ind w:left="680"/>
      </w:pPr>
    </w:p>
    <w:p w:rsidR="00D364AE" w:rsidRPr="00432122" w:rsidRDefault="00D364AE" w:rsidP="00E952D6">
      <w:pPr>
        <w:pStyle w:val="ListBullet1"/>
      </w:pPr>
      <w:r w:rsidRPr="00432122">
        <w:t>Method: returns the list of contacts supporting a given feature tag (i.e. capability).</w:t>
      </w:r>
    </w:p>
    <w:p w:rsidR="00D364AE" w:rsidRPr="00432122" w:rsidRDefault="00D364AE" w:rsidP="00E952D6">
      <w:pPr>
        <w:pStyle w:val="ASN1Code"/>
        <w:ind w:left="680"/>
      </w:pPr>
      <w:r w:rsidRPr="00432122">
        <w:t>Set&lt;</w:t>
      </w:r>
      <w:r w:rsidR="00693F81" w:rsidRPr="00432122">
        <w:t>joyn</w:t>
      </w:r>
      <w:r w:rsidRPr="00432122">
        <w:t>Contact&gt; get</w:t>
      </w:r>
      <w:r w:rsidR="00693F81" w:rsidRPr="00432122">
        <w:t>joyn</w:t>
      </w:r>
      <w:r w:rsidRPr="00432122">
        <w:t>ContactsSupporting(String tag)</w:t>
      </w:r>
    </w:p>
    <w:p w:rsidR="00D364AE" w:rsidRPr="00432122" w:rsidRDefault="00D364AE" w:rsidP="00E952D6">
      <w:pPr>
        <w:pStyle w:val="ASN1Code"/>
        <w:ind w:left="680"/>
      </w:pPr>
    </w:p>
    <w:p w:rsidR="00D364AE" w:rsidRPr="00432122" w:rsidRDefault="00D364AE" w:rsidP="00E952D6">
      <w:r w:rsidRPr="00432122">
        <w:t xml:space="preserve">Class </w:t>
      </w:r>
      <w:r w:rsidR="00693F81" w:rsidRPr="00432122">
        <w:rPr>
          <w:b/>
        </w:rPr>
        <w:t>joyn</w:t>
      </w:r>
      <w:r w:rsidRPr="00432122">
        <w:rPr>
          <w:b/>
        </w:rPr>
        <w:t>Contact</w:t>
      </w:r>
      <w:r w:rsidRPr="00432122">
        <w:t>:</w:t>
      </w:r>
    </w:p>
    <w:p w:rsidR="00D364AE" w:rsidRPr="00432122" w:rsidRDefault="00D364AE" w:rsidP="00E952D6">
      <w:pPr>
        <w:pStyle w:val="ListContinue1"/>
      </w:pPr>
      <w:r w:rsidRPr="00432122">
        <w:t>This class maintains the information related to a joyn contact.</w:t>
      </w:r>
    </w:p>
    <w:p w:rsidR="00D364AE" w:rsidRPr="00432122" w:rsidRDefault="00D364AE" w:rsidP="00E952D6">
      <w:pPr>
        <w:pStyle w:val="ListBullet1"/>
      </w:pPr>
      <w:r w:rsidRPr="00432122">
        <w:t>Method: returns the canonical contact ID (i.e. MSISDN).</w:t>
      </w:r>
    </w:p>
    <w:p w:rsidR="00D364AE" w:rsidRPr="00432122" w:rsidRDefault="00D364AE" w:rsidP="00E952D6">
      <w:pPr>
        <w:pStyle w:val="ASN1Code"/>
        <w:ind w:left="680"/>
      </w:pPr>
      <w:r w:rsidRPr="00432122">
        <w:t>String getContactId()</w:t>
      </w:r>
    </w:p>
    <w:p w:rsidR="00E952D6" w:rsidRPr="00432122" w:rsidRDefault="00E952D6" w:rsidP="00E952D6">
      <w:pPr>
        <w:pStyle w:val="ASN1Code"/>
        <w:ind w:left="680"/>
      </w:pPr>
    </w:p>
    <w:p w:rsidR="00D364AE" w:rsidRPr="00432122" w:rsidRDefault="00D364AE" w:rsidP="00E952D6">
      <w:pPr>
        <w:pStyle w:val="ListBullet1"/>
      </w:pPr>
      <w:r w:rsidRPr="00432122">
        <w:t>Method: returns the capabilities associated to the contact.</w:t>
      </w:r>
    </w:p>
    <w:p w:rsidR="00D364AE" w:rsidRPr="00432122" w:rsidRDefault="00D364AE" w:rsidP="00E952D6">
      <w:pPr>
        <w:pStyle w:val="ASN1Code"/>
        <w:ind w:left="680"/>
      </w:pPr>
      <w:r w:rsidRPr="00432122">
        <w:t>org.gsma.joyn.capability.Capabilities getCapabilities()</w:t>
      </w:r>
    </w:p>
    <w:p w:rsidR="00E952D6" w:rsidRPr="00432122" w:rsidRDefault="00E952D6" w:rsidP="00E952D6">
      <w:pPr>
        <w:pStyle w:val="ASN1Code"/>
        <w:ind w:left="680"/>
      </w:pPr>
    </w:p>
    <w:p w:rsidR="00D364AE" w:rsidRPr="00432122" w:rsidRDefault="00D364AE" w:rsidP="00E952D6">
      <w:pPr>
        <w:pStyle w:val="ListBullet1"/>
      </w:pPr>
      <w:r w:rsidRPr="00432122">
        <w:t>Method: is contact online (i.e. registered to the service platform).</w:t>
      </w:r>
    </w:p>
    <w:p w:rsidR="00D364AE" w:rsidRPr="00432122" w:rsidRDefault="00D364AE" w:rsidP="00E952D6">
      <w:pPr>
        <w:pStyle w:val="ASN1Code"/>
        <w:ind w:left="680"/>
      </w:pPr>
      <w:r w:rsidRPr="00432122">
        <w:t>boolean isRegistered()</w:t>
      </w:r>
    </w:p>
    <w:p w:rsidR="00E952D6" w:rsidRPr="00432122" w:rsidRDefault="00E952D6" w:rsidP="00E952D6">
      <w:pPr>
        <w:pStyle w:val="ASN1Code"/>
        <w:ind w:left="680"/>
      </w:pPr>
    </w:p>
    <w:p w:rsidR="00D364AE" w:rsidRPr="00432122" w:rsidRDefault="00D364AE" w:rsidP="00D364AE">
      <w:pPr>
        <w:pStyle w:val="Titre4"/>
        <w:keepLines w:val="0"/>
        <w:tabs>
          <w:tab w:val="clear" w:pos="1077"/>
          <w:tab w:val="num" w:pos="862"/>
        </w:tabs>
        <w:spacing w:before="0" w:after="220" w:line="240" w:lineRule="auto"/>
        <w:ind w:left="864" w:hanging="864"/>
      </w:pPr>
      <w:r w:rsidRPr="00432122">
        <w:t>Content Providers</w:t>
      </w:r>
    </w:p>
    <w:p w:rsidR="00D364AE" w:rsidRPr="00432122" w:rsidRDefault="00D364AE" w:rsidP="00E952D6">
      <w:pPr>
        <w:rPr>
          <w:lang w:eastAsia="en-US"/>
        </w:rPr>
      </w:pPr>
      <w:r w:rsidRPr="00432122">
        <w:rPr>
          <w:lang w:eastAsia="en-US"/>
        </w:rPr>
        <w:t xml:space="preserve">In addition to the methods, the RCS information are stored in the local address book thanks to the Contacts Contract interface of the Android </w:t>
      </w:r>
      <w:r w:rsidR="00333E44" w:rsidRPr="00432122">
        <w:rPr>
          <w:lang w:eastAsia="en-US"/>
        </w:rPr>
        <w:t>Software Development Kit (</w:t>
      </w:r>
      <w:r w:rsidRPr="00432122">
        <w:rPr>
          <w:lang w:eastAsia="en-US"/>
        </w:rPr>
        <w:t>SDK</w:t>
      </w:r>
      <w:r w:rsidR="00333E44" w:rsidRPr="00432122">
        <w:rPr>
          <w:lang w:eastAsia="en-US"/>
        </w:rPr>
        <w:t>)</w:t>
      </w:r>
      <w:r w:rsidRPr="00432122">
        <w:rPr>
          <w:lang w:eastAsia="en-US"/>
        </w:rPr>
        <w:t>. This permits to have a native integration of joyn in the address book.</w:t>
      </w:r>
    </w:p>
    <w:p w:rsidR="00D364AE" w:rsidRPr="00432122" w:rsidRDefault="00D364AE" w:rsidP="00E952D6">
      <w:pPr>
        <w:rPr>
          <w:lang w:eastAsia="en-US"/>
        </w:rPr>
      </w:pPr>
      <w:r w:rsidRPr="00432122">
        <w:rPr>
          <w:lang w:eastAsia="en-US"/>
        </w:rPr>
        <w:t>See the following MIME-type to be supported: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0"/>
        <w:gridCol w:w="5159"/>
      </w:tblGrid>
      <w:tr w:rsidR="00E952D6" w:rsidRPr="00432122" w:rsidTr="00E952D6">
        <w:trPr>
          <w:cantSplit/>
          <w:tblHeader/>
        </w:trPr>
        <w:tc>
          <w:tcPr>
            <w:tcW w:w="3652" w:type="dxa"/>
            <w:shd w:val="clear" w:color="auto" w:fill="DE002B"/>
          </w:tcPr>
          <w:p w:rsidR="00E952D6" w:rsidRPr="00432122" w:rsidRDefault="00333E44" w:rsidP="00E952D6">
            <w:pPr>
              <w:pStyle w:val="TableHeader"/>
              <w:rPr>
                <w:lang w:val="en-GB"/>
              </w:rPr>
            </w:pPr>
            <w:r w:rsidRPr="00432122">
              <w:rPr>
                <w:lang w:val="en-GB"/>
              </w:rPr>
              <w:t>MIME type</w:t>
            </w:r>
          </w:p>
        </w:tc>
        <w:tc>
          <w:tcPr>
            <w:tcW w:w="6237" w:type="dxa"/>
            <w:shd w:val="clear" w:color="auto" w:fill="DE002B"/>
          </w:tcPr>
          <w:p w:rsidR="00E952D6" w:rsidRPr="00432122" w:rsidRDefault="00E952D6" w:rsidP="00E952D6">
            <w:pPr>
              <w:pStyle w:val="TableHeader"/>
              <w:rPr>
                <w:lang w:val="en-GB"/>
              </w:rPr>
            </w:pPr>
            <w:r w:rsidRPr="00432122">
              <w:rPr>
                <w:lang w:val="en-GB"/>
              </w:rPr>
              <w:t>Comment</w:t>
            </w:r>
          </w:p>
        </w:tc>
      </w:tr>
      <w:tr w:rsidR="00333E44" w:rsidRPr="00432122" w:rsidTr="00E952D6">
        <w:tc>
          <w:tcPr>
            <w:tcW w:w="3652" w:type="dxa"/>
          </w:tcPr>
          <w:p w:rsidR="00333E44" w:rsidRPr="00432122" w:rsidRDefault="00333E44" w:rsidP="00333E44">
            <w:pPr>
              <w:pStyle w:val="TableText"/>
            </w:pPr>
            <w:r w:rsidRPr="00432122">
              <w:t>vnd.android.cursor.item/org.gsma.joyn.number</w:t>
            </w:r>
          </w:p>
        </w:tc>
        <w:tc>
          <w:tcPr>
            <w:tcW w:w="6237" w:type="dxa"/>
          </w:tcPr>
          <w:p w:rsidR="00333E44" w:rsidRPr="00432122" w:rsidRDefault="00333E44" w:rsidP="00333E44">
            <w:pPr>
              <w:pStyle w:val="TableText"/>
            </w:pPr>
            <w:r w:rsidRPr="00432122">
              <w:t>RCS phone number</w:t>
            </w:r>
          </w:p>
        </w:tc>
      </w:tr>
      <w:tr w:rsidR="00333E44" w:rsidRPr="00432122" w:rsidTr="00E952D6">
        <w:tc>
          <w:tcPr>
            <w:tcW w:w="3652" w:type="dxa"/>
          </w:tcPr>
          <w:p w:rsidR="00333E44" w:rsidRPr="00432122" w:rsidRDefault="00333E44" w:rsidP="00333E44">
            <w:pPr>
              <w:pStyle w:val="TableText"/>
              <w:rPr>
                <w:lang w:eastAsia="en-US"/>
              </w:rPr>
            </w:pPr>
            <w:r w:rsidRPr="00432122">
              <w:rPr>
                <w:lang w:eastAsia="en-US"/>
              </w:rPr>
              <w:t>vnd.android.cursor.item/</w:t>
            </w:r>
            <w:r w:rsidRPr="00432122">
              <w:t>org.gsma.joyn.</w:t>
            </w:r>
            <w:r w:rsidRPr="00432122">
              <w:rPr>
                <w:lang w:eastAsia="en-US"/>
              </w:rPr>
              <w:t>registration-state</w:t>
            </w:r>
          </w:p>
        </w:tc>
        <w:tc>
          <w:tcPr>
            <w:tcW w:w="6237" w:type="dxa"/>
          </w:tcPr>
          <w:p w:rsidR="00333E44" w:rsidRPr="00432122" w:rsidRDefault="00333E44" w:rsidP="00333E44">
            <w:pPr>
              <w:pStyle w:val="TableText"/>
              <w:rPr>
                <w:lang w:eastAsia="en-US"/>
              </w:rPr>
            </w:pPr>
            <w:r w:rsidRPr="00432122">
              <w:rPr>
                <w:lang w:eastAsia="en-US"/>
              </w:rPr>
              <w:t>Registration state (online | offline)</w:t>
            </w:r>
          </w:p>
        </w:tc>
      </w:tr>
      <w:tr w:rsidR="00333E44" w:rsidRPr="00432122" w:rsidTr="00E952D6">
        <w:tc>
          <w:tcPr>
            <w:tcW w:w="3652" w:type="dxa"/>
          </w:tcPr>
          <w:p w:rsidR="00333E44" w:rsidRPr="00432122" w:rsidRDefault="00333E44" w:rsidP="00333E44">
            <w:pPr>
              <w:pStyle w:val="TableText"/>
              <w:rPr>
                <w:lang w:eastAsia="en-US"/>
              </w:rPr>
            </w:pPr>
            <w:r w:rsidRPr="00432122">
              <w:rPr>
                <w:lang w:eastAsia="en-US"/>
              </w:rPr>
              <w:t>vnd.android.cursor.item/</w:t>
            </w:r>
            <w:r w:rsidRPr="00432122">
              <w:t>org.gsma.joyn</w:t>
            </w:r>
            <w:r w:rsidRPr="00432122">
              <w:rPr>
                <w:lang w:eastAsia="en-US"/>
              </w:rPr>
              <w:t>.image-share</w:t>
            </w:r>
          </w:p>
        </w:tc>
        <w:tc>
          <w:tcPr>
            <w:tcW w:w="6237" w:type="dxa"/>
          </w:tcPr>
          <w:p w:rsidR="00333E44" w:rsidRPr="00432122" w:rsidRDefault="00333E44" w:rsidP="00333E44">
            <w:pPr>
              <w:pStyle w:val="TableText"/>
              <w:rPr>
                <w:lang w:eastAsia="en-US"/>
              </w:rPr>
            </w:pPr>
            <w:r w:rsidRPr="00432122">
              <w:rPr>
                <w:lang w:eastAsia="en-US"/>
              </w:rPr>
              <w:t>Image share capability supported</w:t>
            </w:r>
          </w:p>
        </w:tc>
      </w:tr>
      <w:tr w:rsidR="00333E44" w:rsidRPr="00432122" w:rsidTr="00E952D6">
        <w:tc>
          <w:tcPr>
            <w:tcW w:w="3652" w:type="dxa"/>
          </w:tcPr>
          <w:p w:rsidR="00333E44" w:rsidRPr="00432122" w:rsidRDefault="00333E44" w:rsidP="00333E44">
            <w:pPr>
              <w:pStyle w:val="TableText"/>
              <w:rPr>
                <w:lang w:eastAsia="en-US"/>
              </w:rPr>
            </w:pPr>
            <w:r w:rsidRPr="00432122">
              <w:rPr>
                <w:lang w:eastAsia="en-US"/>
              </w:rPr>
              <w:t>vnd.android.cursor.item/</w:t>
            </w:r>
            <w:r w:rsidRPr="00432122">
              <w:t>org.gsma.joyn</w:t>
            </w:r>
            <w:r w:rsidRPr="00432122">
              <w:rPr>
                <w:lang w:eastAsia="en-US"/>
              </w:rPr>
              <w:t>.video-share</w:t>
            </w:r>
          </w:p>
        </w:tc>
        <w:tc>
          <w:tcPr>
            <w:tcW w:w="6237" w:type="dxa"/>
          </w:tcPr>
          <w:p w:rsidR="00333E44" w:rsidRPr="00432122" w:rsidRDefault="00333E44" w:rsidP="00333E44">
            <w:pPr>
              <w:pStyle w:val="TableText"/>
              <w:rPr>
                <w:lang w:eastAsia="en-US"/>
              </w:rPr>
            </w:pPr>
            <w:r w:rsidRPr="00432122">
              <w:rPr>
                <w:lang w:eastAsia="en-US"/>
              </w:rPr>
              <w:t>Video share capability supported</w:t>
            </w:r>
          </w:p>
        </w:tc>
      </w:tr>
      <w:tr w:rsidR="00333E44" w:rsidRPr="00432122" w:rsidTr="00E952D6">
        <w:tc>
          <w:tcPr>
            <w:tcW w:w="3652" w:type="dxa"/>
          </w:tcPr>
          <w:p w:rsidR="00333E44" w:rsidRPr="00432122" w:rsidRDefault="00333E44" w:rsidP="00333E44">
            <w:pPr>
              <w:pStyle w:val="TableText"/>
              <w:rPr>
                <w:lang w:eastAsia="en-US"/>
              </w:rPr>
            </w:pPr>
            <w:r w:rsidRPr="00432122">
              <w:rPr>
                <w:lang w:eastAsia="en-US"/>
              </w:rPr>
              <w:t>vnd.android.cursor.item/</w:t>
            </w:r>
            <w:r w:rsidRPr="00432122">
              <w:t>org.gsma.joyn</w:t>
            </w:r>
            <w:r w:rsidRPr="00432122">
              <w:rPr>
                <w:lang w:eastAsia="en-US"/>
              </w:rPr>
              <w:t>.im-session</w:t>
            </w:r>
          </w:p>
        </w:tc>
        <w:tc>
          <w:tcPr>
            <w:tcW w:w="6237" w:type="dxa"/>
          </w:tcPr>
          <w:p w:rsidR="00333E44" w:rsidRPr="00432122" w:rsidRDefault="00333E44" w:rsidP="00333E44">
            <w:pPr>
              <w:pStyle w:val="TableText"/>
              <w:rPr>
                <w:lang w:eastAsia="en-US"/>
              </w:rPr>
            </w:pPr>
            <w:r w:rsidRPr="00432122">
              <w:rPr>
                <w:lang w:eastAsia="en-US"/>
              </w:rPr>
              <w:t>IM/Chat capability supported</w:t>
            </w:r>
          </w:p>
        </w:tc>
      </w:tr>
      <w:tr w:rsidR="00333E44" w:rsidRPr="00432122" w:rsidTr="00E952D6">
        <w:tc>
          <w:tcPr>
            <w:tcW w:w="3652" w:type="dxa"/>
          </w:tcPr>
          <w:p w:rsidR="00333E44" w:rsidRPr="00432122" w:rsidRDefault="00333E44" w:rsidP="00333E44">
            <w:pPr>
              <w:pStyle w:val="TableText"/>
              <w:rPr>
                <w:lang w:eastAsia="en-US"/>
              </w:rPr>
            </w:pPr>
            <w:r w:rsidRPr="00432122">
              <w:rPr>
                <w:lang w:eastAsia="en-US"/>
              </w:rPr>
              <w:t>vnd.android.cursor.item/</w:t>
            </w:r>
            <w:r w:rsidRPr="00432122">
              <w:t>org.gsma.joyn</w:t>
            </w:r>
            <w:r w:rsidRPr="00432122">
              <w:rPr>
                <w:lang w:eastAsia="en-US"/>
              </w:rPr>
              <w:t>.file-transfer</w:t>
            </w:r>
          </w:p>
        </w:tc>
        <w:tc>
          <w:tcPr>
            <w:tcW w:w="6237" w:type="dxa"/>
          </w:tcPr>
          <w:p w:rsidR="00333E44" w:rsidRPr="00432122" w:rsidRDefault="00333E44" w:rsidP="00333E44">
            <w:pPr>
              <w:pStyle w:val="TableText"/>
              <w:rPr>
                <w:lang w:eastAsia="en-US"/>
              </w:rPr>
            </w:pPr>
            <w:r w:rsidRPr="00432122">
              <w:rPr>
                <w:lang w:eastAsia="en-US"/>
              </w:rPr>
              <w:t>File transfer capability supported</w:t>
            </w:r>
          </w:p>
        </w:tc>
      </w:tr>
      <w:tr w:rsidR="00333E44" w:rsidRPr="00432122" w:rsidTr="00E952D6">
        <w:tc>
          <w:tcPr>
            <w:tcW w:w="3652" w:type="dxa"/>
          </w:tcPr>
          <w:p w:rsidR="00333E44" w:rsidRPr="00432122" w:rsidRDefault="00333E44" w:rsidP="00333E44">
            <w:pPr>
              <w:pStyle w:val="TableText"/>
              <w:rPr>
                <w:lang w:eastAsia="en-US"/>
              </w:rPr>
            </w:pPr>
            <w:r w:rsidRPr="00432122">
              <w:rPr>
                <w:lang w:eastAsia="en-US"/>
              </w:rPr>
              <w:t>vnd.android.cursor.item/</w:t>
            </w:r>
            <w:r w:rsidRPr="00432122">
              <w:t>org.gsma.joyn</w:t>
            </w:r>
            <w:r w:rsidRPr="00432122">
              <w:rPr>
                <w:lang w:eastAsia="en-US"/>
              </w:rPr>
              <w:t>.extensions</w:t>
            </w:r>
          </w:p>
        </w:tc>
        <w:tc>
          <w:tcPr>
            <w:tcW w:w="6237" w:type="dxa"/>
          </w:tcPr>
          <w:p w:rsidR="00333E44" w:rsidRPr="00432122" w:rsidRDefault="00333E44" w:rsidP="00333E44">
            <w:pPr>
              <w:pStyle w:val="TableText"/>
              <w:rPr>
                <w:lang w:eastAsia="en-US"/>
              </w:rPr>
            </w:pPr>
            <w:r w:rsidRPr="00432122">
              <w:rPr>
                <w:lang w:eastAsia="en-US"/>
              </w:rPr>
              <w:t>RCS extensions supported</w:t>
            </w:r>
          </w:p>
        </w:tc>
      </w:tr>
    </w:tbl>
    <w:p w:rsidR="00D364AE" w:rsidRPr="00432122" w:rsidRDefault="00D364AE" w:rsidP="00333E44">
      <w:r w:rsidRPr="00432122">
        <w:t>Implementation notes :</w:t>
      </w:r>
    </w:p>
    <w:p w:rsidR="00D364AE" w:rsidRPr="00432122" w:rsidRDefault="00D364AE" w:rsidP="00333E44">
      <w:pPr>
        <w:pStyle w:val="ListBullet1"/>
      </w:pPr>
      <w:r w:rsidRPr="00432122">
        <w:t xml:space="preserve">To store the MIME-type see the following tutorial </w:t>
      </w:r>
      <w:hyperlink r:id="rId41" w:history="1">
        <w:r w:rsidRPr="00432122">
          <w:rPr>
            <w:rStyle w:val="Lienhypertexte"/>
          </w:rPr>
          <w:t>http://developer.android.com/reference/android/provider/ContactsContract.RawContacts.html</w:t>
        </w:r>
      </w:hyperlink>
      <w:r w:rsidRPr="00432122">
        <w:t>.</w:t>
      </w:r>
    </w:p>
    <w:p w:rsidR="00D364AE" w:rsidRPr="00432122" w:rsidRDefault="00D364AE" w:rsidP="00333E44">
      <w:pPr>
        <w:pStyle w:val="ListBullet1"/>
      </w:pPr>
      <w:r w:rsidRPr="00432122">
        <w:t>A raw contact is created to store the RCS info associated to a contact. A RCS account is created to manage raw contacts.</w:t>
      </w:r>
    </w:p>
    <w:p w:rsidR="00D364AE" w:rsidRPr="00432122" w:rsidRDefault="00D364AE" w:rsidP="00333E44">
      <w:pPr>
        <w:pStyle w:val="ListBullet1"/>
        <w:rPr>
          <w:rFonts w:ascii="Courier New" w:hAnsi="Courier New"/>
          <w:sz w:val="20"/>
        </w:rPr>
      </w:pPr>
      <w:r w:rsidRPr="00432122">
        <w:t xml:space="preserve">When a contact becomes enriched with RCS information, we associate a corresponding raw contact with MIME type </w:t>
      </w:r>
      <w:r w:rsidRPr="00432122">
        <w:rPr>
          <w:rFonts w:ascii="Courier New" w:hAnsi="Courier New"/>
          <w:sz w:val="20"/>
        </w:rPr>
        <w:t>vnd.android.cursor.item/vnd.joyn.</w:t>
      </w:r>
    </w:p>
    <w:p w:rsidR="00D364AE" w:rsidRPr="00432122" w:rsidRDefault="00D364AE" w:rsidP="00333E44">
      <w:pPr>
        <w:pStyle w:val="ListBullet1"/>
      </w:pPr>
      <w:r w:rsidRPr="00432122">
        <w:t xml:space="preserve">The number associated to the contact is put into the field </w:t>
      </w:r>
      <w:r w:rsidRPr="00432122">
        <w:rPr>
          <w:rFonts w:ascii="Courier New" w:hAnsi="Courier New" w:cs="Courier New"/>
        </w:rPr>
        <w:t>Data.DATA1</w:t>
      </w:r>
      <w:r w:rsidRPr="00432122">
        <w:t>.</w:t>
      </w:r>
    </w:p>
    <w:p w:rsidR="00D364AE" w:rsidRPr="00432122" w:rsidRDefault="00D364AE" w:rsidP="00333E44">
      <w:pPr>
        <w:pStyle w:val="ListBullet1"/>
      </w:pPr>
      <w:r w:rsidRPr="00432122">
        <w:t xml:space="preserve">The supported MIME type is put into the field </w:t>
      </w:r>
      <w:r w:rsidRPr="00432122">
        <w:rPr>
          <w:rFonts w:ascii="Courier New" w:hAnsi="Courier New" w:cs="Courier New"/>
        </w:rPr>
        <w:t>Data.MIMETYPE</w:t>
      </w:r>
      <w:r w:rsidRPr="00432122">
        <w:t>.</w:t>
      </w:r>
    </w:p>
    <w:p w:rsidR="00D364AE" w:rsidRPr="00432122" w:rsidRDefault="00D364AE" w:rsidP="00333E44">
      <w:pPr>
        <w:pStyle w:val="ListBullet1"/>
      </w:pPr>
      <w:r w:rsidRPr="00432122">
        <w:t>The description associated to the supported MIME type is always put into the field Data.DATA2. This label is displayed at UI level (i.e. menu item of the local native address book).</w:t>
      </w:r>
    </w:p>
    <w:p w:rsidR="00D364AE" w:rsidRPr="00432122" w:rsidRDefault="00D364AE" w:rsidP="00333E44">
      <w:pPr>
        <w:pStyle w:val="ListBullet1"/>
      </w:pPr>
      <w:r w:rsidRPr="00432122">
        <w:t>If a MIME type is not set for a contact, this means the associated capability is not supported.</w:t>
      </w:r>
    </w:p>
    <w:p w:rsidR="009524C6" w:rsidRPr="00432122" w:rsidRDefault="009524C6" w:rsidP="009524C6">
      <w:pPr>
        <w:pStyle w:val="Titre4"/>
      </w:pPr>
      <w:r w:rsidRPr="00432122">
        <w:t>Permissions</w:t>
      </w:r>
    </w:p>
    <w:p w:rsidR="009524C6" w:rsidRPr="00432122" w:rsidRDefault="009524C6" w:rsidP="00333E44">
      <w:pPr>
        <w:pStyle w:val="NormalParagraph"/>
      </w:pPr>
      <w:r w:rsidRPr="00432122">
        <w:t>Access to the Contacts API is requires the following permissions:</w:t>
      </w:r>
    </w:p>
    <w:p w:rsidR="009524C6" w:rsidRPr="00432122" w:rsidRDefault="009524C6" w:rsidP="00333E44">
      <w:pPr>
        <w:pStyle w:val="ListBullet1"/>
      </w:pPr>
      <w:r w:rsidRPr="00432122">
        <w:t>android.permission.READ_CONTACTS: this permission is required by any client using the capabilities service, since use of the API implicitly reveals information about past and current contacts for the device.</w:t>
      </w:r>
    </w:p>
    <w:p w:rsidR="009524C6" w:rsidRPr="00432122" w:rsidRDefault="009524C6" w:rsidP="00333E44">
      <w:pPr>
        <w:pStyle w:val="ListBullet1"/>
      </w:pPr>
      <w:r w:rsidRPr="00432122">
        <w:t>Additionally, methods that reveal contact capabilities (get</w:t>
      </w:r>
      <w:r w:rsidR="00693F81" w:rsidRPr="00432122">
        <w:t>joyn</w:t>
      </w:r>
      <w:r w:rsidRPr="00432122">
        <w:t>ContactsSupporting() and getCapabilities()) require:</w:t>
      </w:r>
    </w:p>
    <w:p w:rsidR="009524C6" w:rsidRPr="00432122" w:rsidRDefault="009524C6" w:rsidP="00333E44">
      <w:pPr>
        <w:pStyle w:val="ListBullet1"/>
      </w:pPr>
      <w:r w:rsidRPr="00432122">
        <w:lastRenderedPageBreak/>
        <w:t>org.gsma.joyn.RCS_READ_CAPABILITIES: this is a new permission that governs access to capability information.</w:t>
      </w:r>
    </w:p>
    <w:p w:rsidR="004D2348" w:rsidRPr="00432122" w:rsidRDefault="004D2348" w:rsidP="004D2348">
      <w:pPr>
        <w:pStyle w:val="Titre3"/>
        <w:rPr>
          <w:lang w:bidi="ar-SA"/>
        </w:rPr>
      </w:pPr>
      <w:bookmarkStart w:id="102" w:name="_Toc358022585"/>
      <w:r w:rsidRPr="00432122">
        <w:rPr>
          <w:lang w:bidi="ar-SA"/>
        </w:rPr>
        <w:t>API Versioning</w:t>
      </w:r>
      <w:bookmarkEnd w:id="102"/>
    </w:p>
    <w:p w:rsidR="004D2348" w:rsidRPr="00432122" w:rsidRDefault="004D2348" w:rsidP="00333E44">
      <w:r w:rsidRPr="00432122">
        <w:t>This API maintains information about the current version of the RCS terminal API.</w:t>
      </w:r>
    </w:p>
    <w:p w:rsidR="004D2348" w:rsidRPr="00432122" w:rsidRDefault="004D2348" w:rsidP="00333E44">
      <w:r w:rsidRPr="00432122">
        <w:t>A build is identified by:</w:t>
      </w:r>
    </w:p>
    <w:p w:rsidR="004D2348" w:rsidRPr="00432122" w:rsidRDefault="004D2348" w:rsidP="00333E44">
      <w:pPr>
        <w:pStyle w:val="ListBullet1"/>
      </w:pPr>
      <w:r w:rsidRPr="00432122">
        <w:t>GSMA version: hotfixes, Blackbird, .etc.</w:t>
      </w:r>
    </w:p>
    <w:p w:rsidR="004D2348" w:rsidRPr="00432122" w:rsidRDefault="004D2348" w:rsidP="00333E44">
      <w:pPr>
        <w:pStyle w:val="ListBullet1"/>
      </w:pPr>
      <w:r w:rsidRPr="00432122">
        <w:t>Implementor name: entity name who has implemented the API.</w:t>
      </w:r>
    </w:p>
    <w:p w:rsidR="004D2348" w:rsidRPr="00432122" w:rsidRDefault="004D2348" w:rsidP="00333E44">
      <w:pPr>
        <w:pStyle w:val="ListBullet1"/>
      </w:pPr>
      <w:r w:rsidRPr="00432122">
        <w:t>Release number of the API.</w:t>
      </w:r>
    </w:p>
    <w:p w:rsidR="004D2348" w:rsidRPr="00432122" w:rsidRDefault="004D2348" w:rsidP="00333E44">
      <w:pPr>
        <w:pStyle w:val="ListBullet1"/>
      </w:pPr>
      <w:r w:rsidRPr="00432122">
        <w:t>Incremental number to identify the build into a release number.</w:t>
      </w:r>
    </w:p>
    <w:p w:rsidR="004D2348" w:rsidRPr="00432122" w:rsidRDefault="004D2348" w:rsidP="004D2348">
      <w:pPr>
        <w:spacing w:before="0" w:after="200" w:line="276" w:lineRule="auto"/>
        <w:jc w:val="left"/>
        <w:rPr>
          <w:lang w:eastAsia="en-US"/>
        </w:rPr>
      </w:pPr>
      <w:r w:rsidRPr="00432122">
        <w:rPr>
          <w:lang w:eastAsia="en-US"/>
        </w:rPr>
        <w:t>A software release of the API is identified uniquely by its release number and the incremental number.</w:t>
      </w:r>
    </w:p>
    <w:p w:rsidR="004D2348" w:rsidRPr="00432122" w:rsidRDefault="004D2348" w:rsidP="00333E44">
      <w:pPr>
        <w:pStyle w:val="Titre4"/>
        <w:keepLines w:val="0"/>
        <w:tabs>
          <w:tab w:val="clear" w:pos="1077"/>
          <w:tab w:val="num" w:pos="862"/>
        </w:tabs>
        <w:spacing w:before="0" w:after="220" w:line="240" w:lineRule="auto"/>
        <w:ind w:left="864" w:hanging="864"/>
      </w:pPr>
      <w:r w:rsidRPr="00432122">
        <w:t>Package</w:t>
      </w:r>
    </w:p>
    <w:p w:rsidR="004D2348" w:rsidRPr="00432122" w:rsidRDefault="004D2348" w:rsidP="00333E44">
      <w:pPr>
        <w:rPr>
          <w:lang w:eastAsia="en-US"/>
        </w:rPr>
      </w:pPr>
      <w:r w:rsidRPr="00432122">
        <w:rPr>
          <w:lang w:eastAsia="en-US"/>
        </w:rPr>
        <w:t xml:space="preserve">Package name </w:t>
      </w:r>
      <w:r w:rsidRPr="00432122">
        <w:rPr>
          <w:b/>
          <w:bCs/>
          <w:lang w:eastAsia="en-US"/>
        </w:rPr>
        <w:t>org.gsma.joyn</w:t>
      </w:r>
    </w:p>
    <w:p w:rsidR="004D2348" w:rsidRPr="00432122" w:rsidRDefault="004D2348" w:rsidP="004D2348">
      <w:pPr>
        <w:rPr>
          <w:lang w:eastAsia="en-US"/>
        </w:rPr>
      </w:pPr>
    </w:p>
    <w:p w:rsidR="004D2348" w:rsidRPr="00432122" w:rsidRDefault="004D2348" w:rsidP="00333E44">
      <w:pPr>
        <w:pStyle w:val="Titre4"/>
        <w:keepLines w:val="0"/>
        <w:tabs>
          <w:tab w:val="clear" w:pos="1077"/>
          <w:tab w:val="num" w:pos="862"/>
        </w:tabs>
        <w:spacing w:before="0" w:after="220" w:line="240" w:lineRule="auto"/>
        <w:ind w:left="864" w:hanging="864"/>
      </w:pPr>
      <w:r w:rsidRPr="00432122">
        <w:t>Methods and Callbacks</w:t>
      </w:r>
    </w:p>
    <w:p w:rsidR="004D2348" w:rsidRPr="00432122" w:rsidRDefault="004D2348" w:rsidP="00333E44">
      <w:r w:rsidRPr="00432122">
        <w:t xml:space="preserve">Class </w:t>
      </w:r>
      <w:r w:rsidRPr="00432122">
        <w:rPr>
          <w:b/>
        </w:rPr>
        <w:t>Build</w:t>
      </w:r>
      <w:r w:rsidRPr="00432122">
        <w:t>:</w:t>
      </w:r>
    </w:p>
    <w:p w:rsidR="004D2348" w:rsidRPr="00432122" w:rsidRDefault="004D2348" w:rsidP="00333E44">
      <w:pPr>
        <w:pStyle w:val="ListContinue1"/>
      </w:pPr>
      <w:r w:rsidRPr="00432122">
        <w:t>This class offers information related to the build version of the API.</w:t>
      </w:r>
    </w:p>
    <w:p w:rsidR="004D2348" w:rsidRPr="00432122" w:rsidRDefault="004D2348" w:rsidP="00333E44">
      <w:pPr>
        <w:pStyle w:val="ListBullet1"/>
      </w:pPr>
      <w:r w:rsidRPr="00432122">
        <w:t xml:space="preserve">Constant: </w:t>
      </w:r>
      <w:r w:rsidRPr="00432122">
        <w:rPr>
          <w:shd w:val="clear" w:color="auto" w:fill="FFFFFF"/>
        </w:rPr>
        <w:t>GSMA version number from class Build.GSMA_CODES</w:t>
      </w:r>
      <w:r w:rsidRPr="00432122">
        <w:t>.</w:t>
      </w:r>
    </w:p>
    <w:p w:rsidR="004D2348" w:rsidRPr="00432122" w:rsidRDefault="004D2348" w:rsidP="00333E44">
      <w:pPr>
        <w:pStyle w:val="ASN1Code"/>
        <w:ind w:left="680"/>
      </w:pPr>
      <w:r w:rsidRPr="00432122">
        <w:t>public final static int GSMA_VERSION</w:t>
      </w:r>
    </w:p>
    <w:p w:rsidR="00333E44" w:rsidRPr="00432122" w:rsidRDefault="00333E44" w:rsidP="00333E44">
      <w:pPr>
        <w:pStyle w:val="ASN1Code"/>
        <w:ind w:left="680"/>
      </w:pPr>
    </w:p>
    <w:p w:rsidR="004D2348" w:rsidRPr="00432122" w:rsidRDefault="004D2348" w:rsidP="00333E44">
      <w:pPr>
        <w:pStyle w:val="ListBullet1"/>
      </w:pPr>
      <w:r w:rsidRPr="00432122">
        <w:t xml:space="preserve">Constant: </w:t>
      </w:r>
      <w:r w:rsidRPr="00432122">
        <w:rPr>
          <w:shd w:val="clear" w:color="auto" w:fill="FFFFFF"/>
        </w:rPr>
        <w:t>API release implementer name</w:t>
      </w:r>
      <w:r w:rsidRPr="00432122">
        <w:t>.</w:t>
      </w:r>
    </w:p>
    <w:p w:rsidR="004D2348" w:rsidRPr="00432122" w:rsidRDefault="004D2348" w:rsidP="00333E44">
      <w:pPr>
        <w:pStyle w:val="ASN1Code"/>
        <w:ind w:left="680"/>
      </w:pPr>
      <w:r w:rsidRPr="00432122">
        <w:t>public final static String API_CODENAME</w:t>
      </w:r>
    </w:p>
    <w:p w:rsidR="00333E44" w:rsidRPr="00432122" w:rsidRDefault="00333E44" w:rsidP="00333E44">
      <w:pPr>
        <w:pStyle w:val="ASN1Code"/>
        <w:ind w:left="680"/>
      </w:pPr>
    </w:p>
    <w:p w:rsidR="004D2348" w:rsidRPr="00432122" w:rsidRDefault="004D2348" w:rsidP="00333E44">
      <w:pPr>
        <w:pStyle w:val="ListBullet1"/>
      </w:pPr>
      <w:r w:rsidRPr="00432122">
        <w:t xml:space="preserve">Constant: </w:t>
      </w:r>
      <w:r w:rsidRPr="00432122">
        <w:rPr>
          <w:shd w:val="clear" w:color="auto" w:fill="FFFFFF"/>
        </w:rPr>
        <w:t>API version number from class Build.VERSION_CODES</w:t>
      </w:r>
      <w:r w:rsidRPr="00432122">
        <w:t>.</w:t>
      </w:r>
    </w:p>
    <w:p w:rsidR="004D2348" w:rsidRPr="00432122" w:rsidRDefault="004D2348" w:rsidP="00333E44">
      <w:pPr>
        <w:pStyle w:val="ASN1Code"/>
        <w:ind w:left="680"/>
      </w:pPr>
      <w:r w:rsidRPr="00432122">
        <w:t>public final static int API_VERSION.</w:t>
      </w:r>
    </w:p>
    <w:p w:rsidR="00333E44" w:rsidRPr="00432122" w:rsidRDefault="00333E44" w:rsidP="00333E44">
      <w:pPr>
        <w:pStyle w:val="ASN1Code"/>
        <w:ind w:left="680"/>
      </w:pPr>
    </w:p>
    <w:p w:rsidR="004D2348" w:rsidRPr="00432122" w:rsidRDefault="004D2348" w:rsidP="00333E44">
      <w:pPr>
        <w:pStyle w:val="ListBullet1"/>
      </w:pPr>
      <w:r w:rsidRPr="00432122">
        <w:t xml:space="preserve">Constant: </w:t>
      </w:r>
      <w:r w:rsidRPr="00432122">
        <w:rPr>
          <w:lang w:eastAsia="en-US"/>
        </w:rPr>
        <w:t>Internal number used by the underlying source control to represent this build</w:t>
      </w:r>
      <w:r w:rsidRPr="00432122">
        <w:t>.</w:t>
      </w:r>
    </w:p>
    <w:p w:rsidR="004D2348" w:rsidRPr="00432122" w:rsidRDefault="004D2348" w:rsidP="00333E44">
      <w:pPr>
        <w:pStyle w:val="ASN1Code"/>
        <w:ind w:left="680"/>
      </w:pPr>
      <w:r w:rsidRPr="00432122">
        <w:t>public final static int API_INCREMENTAL</w:t>
      </w:r>
    </w:p>
    <w:p w:rsidR="004D2348" w:rsidRPr="00432122" w:rsidRDefault="004D2348" w:rsidP="00333E44">
      <w:pPr>
        <w:pStyle w:val="ASN1Code"/>
        <w:ind w:left="680"/>
      </w:pPr>
    </w:p>
    <w:p w:rsidR="004D2348" w:rsidRPr="00432122" w:rsidRDefault="004D2348" w:rsidP="00333E44">
      <w:r w:rsidRPr="00432122">
        <w:t xml:space="preserve">Class </w:t>
      </w:r>
      <w:r w:rsidRPr="00432122">
        <w:rPr>
          <w:b/>
        </w:rPr>
        <w:t>Build.</w:t>
      </w:r>
      <w:r w:rsidRPr="00432122">
        <w:rPr>
          <w:b/>
          <w:color w:val="000000"/>
        </w:rPr>
        <w:t>GSMA_CODES</w:t>
      </w:r>
      <w:r w:rsidRPr="00432122">
        <w:t>:</w:t>
      </w:r>
    </w:p>
    <w:p w:rsidR="004D2348" w:rsidRPr="00432122" w:rsidRDefault="004D2348" w:rsidP="00333E44">
      <w:pPr>
        <w:pStyle w:val="ListContinue1"/>
      </w:pPr>
      <w:r w:rsidRPr="00432122">
        <w:t>This class contains the list of GSMA versions.</w:t>
      </w:r>
    </w:p>
    <w:p w:rsidR="004D2348" w:rsidRPr="00432122" w:rsidRDefault="004D2348" w:rsidP="00333E44">
      <w:pPr>
        <w:pStyle w:val="ListBullet1"/>
      </w:pPr>
      <w:r w:rsidRPr="00432122">
        <w:t>Constant: joyn hotfixes version</w:t>
      </w:r>
    </w:p>
    <w:p w:rsidR="004D2348" w:rsidRPr="00432122" w:rsidRDefault="004D2348" w:rsidP="00333E44">
      <w:pPr>
        <w:pStyle w:val="ASN1Code"/>
        <w:ind w:left="680"/>
      </w:pPr>
      <w:r w:rsidRPr="00432122">
        <w:t>public final static int RCSE_HOTFIXES_1_2</w:t>
      </w:r>
    </w:p>
    <w:p w:rsidR="00333E44" w:rsidRPr="00432122" w:rsidRDefault="00333E44" w:rsidP="00333E44">
      <w:pPr>
        <w:pStyle w:val="ASN1Code"/>
        <w:ind w:left="680"/>
      </w:pPr>
    </w:p>
    <w:p w:rsidR="004D2348" w:rsidRPr="00432122" w:rsidRDefault="004D2348" w:rsidP="00333E44">
      <w:pPr>
        <w:pStyle w:val="ListBullet1"/>
      </w:pPr>
      <w:r w:rsidRPr="00432122">
        <w:t>Constant: joyn Blackbird version</w:t>
      </w:r>
    </w:p>
    <w:p w:rsidR="004D2348" w:rsidRPr="00432122" w:rsidRDefault="004D2348" w:rsidP="00333E44">
      <w:pPr>
        <w:pStyle w:val="ASN1Code"/>
        <w:ind w:left="680"/>
      </w:pPr>
      <w:r w:rsidRPr="00432122">
        <w:t>public final static int RCSE_BLACKBIRD</w:t>
      </w:r>
    </w:p>
    <w:p w:rsidR="004D2348" w:rsidRPr="00432122" w:rsidRDefault="004D2348" w:rsidP="00333E44">
      <w:pPr>
        <w:pStyle w:val="ASN1Code"/>
        <w:ind w:left="680"/>
      </w:pPr>
    </w:p>
    <w:p w:rsidR="004D2348" w:rsidRPr="00432122" w:rsidRDefault="004D2348" w:rsidP="00333E44">
      <w:r w:rsidRPr="00432122">
        <w:lastRenderedPageBreak/>
        <w:t xml:space="preserve">Class </w:t>
      </w:r>
      <w:r w:rsidRPr="00432122">
        <w:rPr>
          <w:b/>
        </w:rPr>
        <w:t>Build.</w:t>
      </w:r>
      <w:r w:rsidRPr="00432122">
        <w:rPr>
          <w:b/>
          <w:color w:val="000000"/>
        </w:rPr>
        <w:t>VERSION_CODES</w:t>
      </w:r>
      <w:r w:rsidRPr="00432122">
        <w:t>:</w:t>
      </w:r>
    </w:p>
    <w:p w:rsidR="004D2348" w:rsidRPr="00432122" w:rsidRDefault="004D2348" w:rsidP="00333E44">
      <w:pPr>
        <w:pStyle w:val="ListContinue1"/>
      </w:pPr>
      <w:r w:rsidRPr="00432122">
        <w:t>This class contains the list of API versions.</w:t>
      </w:r>
    </w:p>
    <w:p w:rsidR="004D2348" w:rsidRPr="00432122" w:rsidRDefault="004D2348" w:rsidP="00333E44">
      <w:pPr>
        <w:pStyle w:val="ListBullet1"/>
      </w:pPr>
      <w:r w:rsidRPr="00432122">
        <w:t>Constant: The original first version of joyn API</w:t>
      </w:r>
    </w:p>
    <w:p w:rsidR="004D2348" w:rsidRPr="00432122" w:rsidRDefault="004D2348" w:rsidP="00333E44">
      <w:pPr>
        <w:pStyle w:val="ASN1Code"/>
        <w:ind w:left="680"/>
      </w:pPr>
      <w:r w:rsidRPr="00432122">
        <w:t>public final static int BASE</w:t>
      </w:r>
    </w:p>
    <w:p w:rsidR="00333E44" w:rsidRPr="00432122" w:rsidRDefault="00333E44" w:rsidP="00333E44">
      <w:pPr>
        <w:pStyle w:val="ASN1Code"/>
        <w:ind w:left="680"/>
      </w:pPr>
    </w:p>
    <w:p w:rsidR="00775FD2" w:rsidRPr="00432122" w:rsidRDefault="00775FD2" w:rsidP="00D60481">
      <w:pPr>
        <w:pStyle w:val="Titre3"/>
      </w:pPr>
      <w:bookmarkStart w:id="103" w:name="_Toc358022586"/>
      <w:r w:rsidRPr="00432122">
        <w:t>Utility API</w:t>
      </w:r>
      <w:bookmarkEnd w:id="103"/>
    </w:p>
    <w:p w:rsidR="00F82F99" w:rsidRPr="00432122" w:rsidRDefault="00F82F99" w:rsidP="00D60481">
      <w:pPr>
        <w:pStyle w:val="Titre4"/>
      </w:pPr>
      <w:r w:rsidRPr="00432122">
        <w:t>Canonical</w:t>
      </w:r>
      <w:r w:rsidR="004D2348" w:rsidRPr="00432122">
        <w:t xml:space="preserve"> </w:t>
      </w:r>
      <w:r w:rsidRPr="00432122">
        <w:t>Identity</w:t>
      </w:r>
    </w:p>
    <w:p w:rsidR="00F82F99" w:rsidRPr="00432122" w:rsidRDefault="00F82F99" w:rsidP="00333E44">
      <w:pPr>
        <w:pStyle w:val="ASN1Code"/>
        <w:ind w:left="680"/>
      </w:pPr>
      <w:r w:rsidRPr="00432122">
        <w:t>public string canonicalIdentity (string contact)</w:t>
      </w:r>
    </w:p>
    <w:p w:rsidR="00F82F99" w:rsidRPr="00432122" w:rsidRDefault="00F82F99" w:rsidP="00333E44">
      <w:pPr>
        <w:pStyle w:val="ListContinue1"/>
      </w:pPr>
      <w:r w:rsidRPr="00432122">
        <w:t xml:space="preserve">Called when the application needs to determine the canonical identity associated with a contact. </w:t>
      </w:r>
    </w:p>
    <w:p w:rsidR="00F82F99" w:rsidRPr="00432122" w:rsidRDefault="00F82F99" w:rsidP="00333E44">
      <w:pPr>
        <w:pStyle w:val="ListContinue1"/>
        <w:rPr>
          <w:b/>
        </w:rPr>
      </w:pPr>
      <w:r w:rsidRPr="00432122">
        <w:rPr>
          <w:b/>
        </w:rPr>
        <w:t>Parameters</w:t>
      </w:r>
    </w:p>
    <w:p w:rsidR="00F82F99" w:rsidRPr="00432122" w:rsidRDefault="00F82F99" w:rsidP="00333E44">
      <w:pPr>
        <w:pStyle w:val="ListContinue1"/>
      </w:pPr>
      <w:r w:rsidRPr="00432122">
        <w:rPr>
          <w:rFonts w:ascii="Courier New" w:hAnsi="Courier New"/>
          <w:sz w:val="20"/>
        </w:rPr>
        <w:t>contact</w:t>
      </w:r>
      <w:r w:rsidRPr="00432122">
        <w:rPr>
          <w:rFonts w:ascii="Courier New" w:hAnsi="Courier New"/>
          <w:sz w:val="20"/>
        </w:rPr>
        <w:tab/>
      </w:r>
      <w:r w:rsidRPr="00432122">
        <w:tab/>
        <w:t>MSISDN that is to be converted to canonical form</w:t>
      </w:r>
    </w:p>
    <w:p w:rsidR="00F82F99" w:rsidRPr="00432122" w:rsidRDefault="00F82F99" w:rsidP="00D60481">
      <w:pPr>
        <w:pStyle w:val="Titre4"/>
      </w:pPr>
      <w:r w:rsidRPr="00432122">
        <w:t>Intents</w:t>
      </w:r>
    </w:p>
    <w:p w:rsidR="00F82F99" w:rsidRPr="00432122" w:rsidRDefault="00F82F99" w:rsidP="00A05CF7">
      <w:pPr>
        <w:rPr>
          <w:lang w:eastAsia="en-US"/>
        </w:rPr>
      </w:pPr>
      <w:r w:rsidRPr="00432122">
        <w:rPr>
          <w:lang w:eastAsia="en-US"/>
        </w:rPr>
        <w:t>&lt;text here&gt;</w:t>
      </w:r>
    </w:p>
    <w:p w:rsidR="00F82F99" w:rsidRPr="00432122" w:rsidRDefault="00F82F99" w:rsidP="00D60481">
      <w:pPr>
        <w:pStyle w:val="Titre4"/>
      </w:pPr>
      <w:r w:rsidRPr="00432122">
        <w:t>Content Providers</w:t>
      </w:r>
    </w:p>
    <w:p w:rsidR="00F82F99" w:rsidRPr="00432122" w:rsidRDefault="00F82F99" w:rsidP="00A05CF7">
      <w:pPr>
        <w:rPr>
          <w:lang w:eastAsia="en-US"/>
        </w:rPr>
      </w:pPr>
      <w:r w:rsidRPr="00432122">
        <w:rPr>
          <w:lang w:eastAsia="en-US"/>
        </w:rPr>
        <w:t>&lt;text here&gt;</w:t>
      </w:r>
    </w:p>
    <w:p w:rsidR="00BC254A" w:rsidRPr="00432122" w:rsidRDefault="00BC254A" w:rsidP="00BC254A">
      <w:pPr>
        <w:pStyle w:val="Titre2"/>
      </w:pPr>
      <w:bookmarkStart w:id="104" w:name="_Toc358022587"/>
      <w:r w:rsidRPr="00432122">
        <w:t>Privileged Client API</w:t>
      </w:r>
      <w:bookmarkEnd w:id="104"/>
      <w:r w:rsidRPr="00432122">
        <w:t xml:space="preserve"> </w:t>
      </w:r>
    </w:p>
    <w:p w:rsidR="00485B62" w:rsidRPr="00432122" w:rsidRDefault="00526521" w:rsidP="00BC254A">
      <w:pPr>
        <w:pStyle w:val="Titre3"/>
      </w:pPr>
      <w:bookmarkStart w:id="105" w:name="_Toc358022588"/>
      <w:r w:rsidRPr="00432122">
        <w:t>Overview</w:t>
      </w:r>
      <w:bookmarkEnd w:id="105"/>
    </w:p>
    <w:p w:rsidR="00526521" w:rsidRPr="00432122" w:rsidRDefault="0061675D" w:rsidP="00A05CF7">
      <w:r w:rsidRPr="00432122">
        <w:t xml:space="preserve">This section lists all APIs that are </w:t>
      </w:r>
      <w:r w:rsidR="00693F81" w:rsidRPr="00432122">
        <w:t>joyn</w:t>
      </w:r>
      <w:r w:rsidR="00201166" w:rsidRPr="00432122">
        <w:t xml:space="preserve"> Client</w:t>
      </w:r>
      <w:r w:rsidR="00983A14" w:rsidRPr="00432122">
        <w:t xml:space="preserve"> </w:t>
      </w:r>
      <w:r w:rsidRPr="00432122">
        <w:t>exclusive</w:t>
      </w:r>
      <w:r w:rsidR="00983A14" w:rsidRPr="00432122">
        <w:t xml:space="preserve">. Each of these </w:t>
      </w:r>
      <w:r w:rsidRPr="00432122">
        <w:t>APIs</w:t>
      </w:r>
      <w:r w:rsidR="00983A14" w:rsidRPr="00432122">
        <w:t xml:space="preserve"> will </w:t>
      </w:r>
      <w:r w:rsidRPr="00432122">
        <w:t xml:space="preserve">only be used by </w:t>
      </w:r>
      <w:r w:rsidR="00E60473" w:rsidRPr="00432122">
        <w:t xml:space="preserve">Core </w:t>
      </w:r>
      <w:r w:rsidR="00983A14" w:rsidRPr="00432122">
        <w:t>Application. Each API exposes all its functionality on a high level and does put constraints on the invoking application</w:t>
      </w:r>
      <w:r w:rsidR="00E60473" w:rsidRPr="00432122">
        <w:t xml:space="preserve"> as to the method preconditions</w:t>
      </w:r>
      <w:r w:rsidR="00983A14" w:rsidRPr="00432122">
        <w:t>.</w:t>
      </w:r>
    </w:p>
    <w:p w:rsidR="00D00A16" w:rsidRPr="00432122" w:rsidRDefault="00D00A16" w:rsidP="00A05CF7">
      <w:pPr>
        <w:rPr>
          <w:lang w:eastAsia="en-US"/>
        </w:rPr>
      </w:pPr>
      <w:r w:rsidRPr="00432122">
        <w:rPr>
          <w:lang w:eastAsia="en-US"/>
        </w:rPr>
        <w:t>This section will be defined in future version</w:t>
      </w:r>
      <w:r w:rsidR="00FF0226" w:rsidRPr="00432122">
        <w:rPr>
          <w:lang w:eastAsia="en-US"/>
        </w:rPr>
        <w:t>.</w:t>
      </w:r>
    </w:p>
    <w:p w:rsidR="00485B62" w:rsidRPr="00432122" w:rsidRDefault="006E7B89" w:rsidP="00AF4B62">
      <w:pPr>
        <w:pStyle w:val="Titre2"/>
      </w:pPr>
      <w:bookmarkStart w:id="106" w:name="_Toc356917630"/>
      <w:bookmarkStart w:id="107" w:name="_Toc356917631"/>
      <w:bookmarkStart w:id="108" w:name="_Toc356917632"/>
      <w:bookmarkStart w:id="109" w:name="_Toc356917633"/>
      <w:bookmarkStart w:id="110" w:name="_Toc350374613"/>
      <w:bookmarkStart w:id="111" w:name="_Toc350374614"/>
      <w:bookmarkStart w:id="112" w:name="_Toc356917634"/>
      <w:bookmarkStart w:id="113" w:name="_Toc356917635"/>
      <w:bookmarkStart w:id="114" w:name="_Toc356917636"/>
      <w:bookmarkStart w:id="115" w:name="_Toc356917637"/>
      <w:bookmarkStart w:id="116" w:name="_Toc356917638"/>
      <w:bookmarkStart w:id="117" w:name="_Toc356917639"/>
      <w:bookmarkStart w:id="118" w:name="_Toc356917640"/>
      <w:bookmarkStart w:id="119" w:name="_Toc356917641"/>
      <w:bookmarkStart w:id="120" w:name="_Toc356917642"/>
      <w:bookmarkStart w:id="121" w:name="_Toc356917643"/>
      <w:bookmarkStart w:id="122" w:name="_Toc356917644"/>
      <w:bookmarkStart w:id="123" w:name="_Toc356917645"/>
      <w:bookmarkStart w:id="124" w:name="_Toc356917646"/>
      <w:bookmarkStart w:id="125" w:name="_Toc356917647"/>
      <w:bookmarkStart w:id="126" w:name="_Toc356917648"/>
      <w:bookmarkStart w:id="127" w:name="_Toc356917649"/>
      <w:bookmarkStart w:id="128" w:name="_Toc35802258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432122">
        <w:t xml:space="preserve">IMS </w:t>
      </w:r>
      <w:r w:rsidR="007F6655" w:rsidRPr="00432122">
        <w:t>API</w:t>
      </w:r>
      <w:r w:rsidR="006413B4" w:rsidRPr="00432122">
        <w:t>s</w:t>
      </w:r>
      <w:bookmarkEnd w:id="128"/>
    </w:p>
    <w:p w:rsidR="006E7B89" w:rsidRPr="00432122" w:rsidRDefault="006E7B89" w:rsidP="00D60481">
      <w:pPr>
        <w:pStyle w:val="Titre3"/>
        <w:rPr>
          <w:rFonts w:eastAsia="SimSun"/>
          <w:lang w:bidi="ar-SA"/>
        </w:rPr>
      </w:pPr>
      <w:bookmarkStart w:id="129" w:name="_Toc358022590"/>
      <w:r w:rsidRPr="00432122">
        <w:rPr>
          <w:rFonts w:eastAsia="SimSun"/>
          <w:lang w:bidi="ar-SA"/>
        </w:rPr>
        <w:t>Overview</w:t>
      </w:r>
      <w:bookmarkEnd w:id="129"/>
    </w:p>
    <w:p w:rsidR="006E7B89" w:rsidRPr="00432122" w:rsidRDefault="006E7B89" w:rsidP="00A05CF7">
      <w:r w:rsidRPr="00432122">
        <w:t>This API exposes IMS core service functionalities. Stack APIs are divided into 2 main categories.</w:t>
      </w:r>
    </w:p>
    <w:p w:rsidR="009524C6" w:rsidRPr="00432122" w:rsidRDefault="00176051" w:rsidP="00A05CF7">
      <w:pPr>
        <w:rPr>
          <w:lang w:eastAsia="en-US"/>
        </w:rPr>
      </w:pPr>
      <w:r w:rsidRPr="00432122">
        <w:rPr>
          <w:lang w:eastAsia="en-US"/>
        </w:rPr>
        <w:t>This section will be defined in future version</w:t>
      </w:r>
      <w:r w:rsidR="00FF0226" w:rsidRPr="00432122">
        <w:rPr>
          <w:lang w:eastAsia="en-US"/>
        </w:rPr>
        <w:t>.</w:t>
      </w:r>
      <w:bookmarkStart w:id="130" w:name="_Toc351497338"/>
      <w:bookmarkStart w:id="131" w:name="_Toc351497339"/>
      <w:bookmarkStart w:id="132" w:name="_Toc351497340"/>
      <w:bookmarkStart w:id="133" w:name="_Toc351497342"/>
      <w:bookmarkStart w:id="134" w:name="_Toc351497344"/>
      <w:bookmarkStart w:id="135" w:name="_Toc351497345"/>
      <w:bookmarkStart w:id="136" w:name="_Toc351497346"/>
      <w:bookmarkStart w:id="137" w:name="_Toc351497347"/>
      <w:bookmarkStart w:id="138" w:name="_Toc351497348"/>
      <w:bookmarkStart w:id="139" w:name="_Toc351497349"/>
      <w:bookmarkEnd w:id="130"/>
      <w:bookmarkEnd w:id="131"/>
      <w:bookmarkEnd w:id="132"/>
      <w:bookmarkEnd w:id="133"/>
      <w:bookmarkEnd w:id="134"/>
      <w:bookmarkEnd w:id="135"/>
      <w:bookmarkEnd w:id="136"/>
      <w:bookmarkEnd w:id="137"/>
      <w:bookmarkEnd w:id="138"/>
      <w:bookmarkEnd w:id="139"/>
    </w:p>
    <w:p w:rsidR="00681867" w:rsidRPr="00432122" w:rsidRDefault="00681867" w:rsidP="00681867">
      <w:pPr>
        <w:pStyle w:val="Annex"/>
      </w:pPr>
      <w:bookmarkStart w:id="140" w:name="_Toc351497352"/>
      <w:bookmarkStart w:id="141" w:name="_Toc351497353"/>
      <w:bookmarkStart w:id="142" w:name="_Toc327548013"/>
      <w:bookmarkStart w:id="143" w:name="_Toc327548213"/>
      <w:bookmarkStart w:id="144" w:name="_Ref329687100"/>
      <w:bookmarkStart w:id="145" w:name="_Toc333330464"/>
      <w:bookmarkStart w:id="146" w:name="_Toc358022591"/>
      <w:bookmarkEnd w:id="2"/>
      <w:bookmarkEnd w:id="140"/>
      <w:bookmarkEnd w:id="141"/>
      <w:r w:rsidRPr="00432122">
        <w:t>Document Management</w:t>
      </w:r>
      <w:bookmarkEnd w:id="142"/>
      <w:bookmarkEnd w:id="143"/>
      <w:bookmarkEnd w:id="144"/>
      <w:bookmarkEnd w:id="145"/>
      <w:bookmarkEnd w:id="146"/>
    </w:p>
    <w:p w:rsidR="00681867" w:rsidRPr="00432122" w:rsidRDefault="00681867" w:rsidP="00681867">
      <w:pPr>
        <w:pStyle w:val="ANNEX-heading1"/>
      </w:pPr>
      <w:bookmarkStart w:id="147" w:name="_Toc327548014"/>
      <w:bookmarkStart w:id="148" w:name="_Toc327548214"/>
      <w:bookmarkStart w:id="149" w:name="_Toc333330465"/>
      <w:bookmarkStart w:id="150" w:name="_Toc358022592"/>
      <w:r w:rsidRPr="00432122">
        <w:t>Document History</w:t>
      </w:r>
      <w:bookmarkEnd w:id="147"/>
      <w:bookmarkEnd w:id="148"/>
      <w:bookmarkEnd w:id="149"/>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4"/>
        <w:gridCol w:w="1246"/>
        <w:gridCol w:w="3304"/>
        <w:gridCol w:w="1945"/>
        <w:gridCol w:w="1615"/>
      </w:tblGrid>
      <w:tr w:rsidR="00681867" w:rsidRPr="00432122" w:rsidTr="004272CE">
        <w:tc>
          <w:tcPr>
            <w:tcW w:w="1074" w:type="dxa"/>
            <w:shd w:val="clear" w:color="auto" w:fill="C00000"/>
          </w:tcPr>
          <w:p w:rsidR="00681867" w:rsidRPr="00432122" w:rsidRDefault="00681867" w:rsidP="004272CE">
            <w:pPr>
              <w:pStyle w:val="TableHeader"/>
              <w:rPr>
                <w:lang w:val="en-GB"/>
              </w:rPr>
            </w:pPr>
            <w:r w:rsidRPr="00432122">
              <w:rPr>
                <w:lang w:val="en-GB"/>
              </w:rPr>
              <w:t>Version</w:t>
            </w:r>
          </w:p>
        </w:tc>
        <w:tc>
          <w:tcPr>
            <w:tcW w:w="1246" w:type="dxa"/>
            <w:shd w:val="clear" w:color="auto" w:fill="C00000"/>
          </w:tcPr>
          <w:p w:rsidR="00681867" w:rsidRPr="00432122" w:rsidRDefault="00681867" w:rsidP="004272CE">
            <w:pPr>
              <w:pStyle w:val="TableHeader"/>
              <w:rPr>
                <w:lang w:val="en-GB"/>
              </w:rPr>
            </w:pPr>
            <w:r w:rsidRPr="00432122">
              <w:rPr>
                <w:lang w:val="en-GB"/>
              </w:rPr>
              <w:t>Date</w:t>
            </w:r>
          </w:p>
        </w:tc>
        <w:tc>
          <w:tcPr>
            <w:tcW w:w="3304" w:type="dxa"/>
            <w:shd w:val="clear" w:color="auto" w:fill="C00000"/>
          </w:tcPr>
          <w:p w:rsidR="00681867" w:rsidRPr="00432122" w:rsidRDefault="00681867" w:rsidP="004272CE">
            <w:pPr>
              <w:pStyle w:val="TableHeader"/>
              <w:rPr>
                <w:lang w:val="en-GB"/>
              </w:rPr>
            </w:pPr>
            <w:r w:rsidRPr="00432122">
              <w:rPr>
                <w:lang w:val="en-GB"/>
              </w:rPr>
              <w:t>Brief Description of Change</w:t>
            </w:r>
          </w:p>
        </w:tc>
        <w:tc>
          <w:tcPr>
            <w:tcW w:w="1945" w:type="dxa"/>
            <w:shd w:val="clear" w:color="auto" w:fill="C00000"/>
          </w:tcPr>
          <w:p w:rsidR="00681867" w:rsidRPr="00432122" w:rsidRDefault="00681867" w:rsidP="004272CE">
            <w:pPr>
              <w:pStyle w:val="TableHeader"/>
              <w:rPr>
                <w:lang w:val="en-GB"/>
              </w:rPr>
            </w:pPr>
            <w:r w:rsidRPr="00432122">
              <w:rPr>
                <w:lang w:val="en-GB"/>
              </w:rPr>
              <w:t>Approval Authority</w:t>
            </w:r>
          </w:p>
        </w:tc>
        <w:tc>
          <w:tcPr>
            <w:tcW w:w="1615" w:type="dxa"/>
            <w:shd w:val="clear" w:color="auto" w:fill="C00000"/>
          </w:tcPr>
          <w:p w:rsidR="00681867" w:rsidRPr="00432122" w:rsidRDefault="00681867" w:rsidP="004272CE">
            <w:pPr>
              <w:pStyle w:val="TableHeader"/>
              <w:rPr>
                <w:lang w:val="en-GB"/>
              </w:rPr>
            </w:pPr>
            <w:r w:rsidRPr="00432122">
              <w:rPr>
                <w:lang w:val="en-GB"/>
              </w:rPr>
              <w:t>Editor / Company</w:t>
            </w:r>
          </w:p>
        </w:tc>
      </w:tr>
      <w:tr w:rsidR="00681867" w:rsidRPr="00432122" w:rsidTr="004272CE">
        <w:tc>
          <w:tcPr>
            <w:tcW w:w="1074" w:type="dxa"/>
          </w:tcPr>
          <w:p w:rsidR="00681867" w:rsidRPr="00432122" w:rsidRDefault="00333E44" w:rsidP="00E60473">
            <w:pPr>
              <w:pStyle w:val="TableText"/>
            </w:pPr>
            <w:r w:rsidRPr="00432122">
              <w:t>0.85</w:t>
            </w:r>
          </w:p>
        </w:tc>
        <w:tc>
          <w:tcPr>
            <w:tcW w:w="1246" w:type="dxa"/>
          </w:tcPr>
          <w:p w:rsidR="00681867" w:rsidRPr="00432122" w:rsidRDefault="00333E44" w:rsidP="004272CE">
            <w:pPr>
              <w:pStyle w:val="TableText"/>
            </w:pPr>
            <w:r w:rsidRPr="00432122">
              <w:t>30 May 2013</w:t>
            </w:r>
          </w:p>
        </w:tc>
        <w:tc>
          <w:tcPr>
            <w:tcW w:w="3304" w:type="dxa"/>
          </w:tcPr>
          <w:p w:rsidR="00681867" w:rsidRPr="00432122" w:rsidRDefault="00333E44" w:rsidP="004272CE">
            <w:pPr>
              <w:pStyle w:val="TableText"/>
            </w:pPr>
            <w:r w:rsidRPr="00432122">
              <w:t>Draft Version for internal review</w:t>
            </w:r>
          </w:p>
        </w:tc>
        <w:tc>
          <w:tcPr>
            <w:tcW w:w="1945" w:type="dxa"/>
          </w:tcPr>
          <w:p w:rsidR="00681867" w:rsidRPr="00432122" w:rsidRDefault="00333E44" w:rsidP="004272CE">
            <w:pPr>
              <w:pStyle w:val="TableText"/>
            </w:pPr>
            <w:r w:rsidRPr="00432122">
              <w:t>RCS TSG JTA</w:t>
            </w:r>
          </w:p>
        </w:tc>
        <w:tc>
          <w:tcPr>
            <w:tcW w:w="1615" w:type="dxa"/>
            <w:vAlign w:val="center"/>
          </w:tcPr>
          <w:p w:rsidR="00681867" w:rsidRPr="00432122" w:rsidRDefault="00333E44" w:rsidP="004272CE">
            <w:pPr>
              <w:pStyle w:val="TableText"/>
            </w:pPr>
            <w:r w:rsidRPr="00432122">
              <w:t>Kelvin Qin and Tom Van Pelt / GSMA</w:t>
            </w:r>
          </w:p>
        </w:tc>
      </w:tr>
      <w:tr w:rsidR="00317750" w:rsidRPr="00432122" w:rsidTr="004272CE">
        <w:tc>
          <w:tcPr>
            <w:tcW w:w="1074" w:type="dxa"/>
          </w:tcPr>
          <w:p w:rsidR="00317750" w:rsidRPr="00432122" w:rsidRDefault="00317750" w:rsidP="004272CE">
            <w:pPr>
              <w:pStyle w:val="TableText"/>
            </w:pPr>
          </w:p>
        </w:tc>
        <w:tc>
          <w:tcPr>
            <w:tcW w:w="1246" w:type="dxa"/>
          </w:tcPr>
          <w:p w:rsidR="00317750" w:rsidRPr="00432122" w:rsidRDefault="00317750" w:rsidP="004272CE">
            <w:pPr>
              <w:pStyle w:val="TableText"/>
            </w:pPr>
          </w:p>
        </w:tc>
        <w:tc>
          <w:tcPr>
            <w:tcW w:w="3304" w:type="dxa"/>
          </w:tcPr>
          <w:p w:rsidR="00317750" w:rsidRPr="00432122" w:rsidRDefault="00317750" w:rsidP="004272CE">
            <w:pPr>
              <w:pStyle w:val="TableText"/>
            </w:pPr>
          </w:p>
        </w:tc>
        <w:tc>
          <w:tcPr>
            <w:tcW w:w="1945" w:type="dxa"/>
          </w:tcPr>
          <w:p w:rsidR="00317750" w:rsidRPr="00432122" w:rsidRDefault="00317750" w:rsidP="004272CE">
            <w:pPr>
              <w:pStyle w:val="TableText"/>
            </w:pPr>
          </w:p>
        </w:tc>
        <w:tc>
          <w:tcPr>
            <w:tcW w:w="1615" w:type="dxa"/>
            <w:vAlign w:val="center"/>
          </w:tcPr>
          <w:p w:rsidR="00317750" w:rsidRPr="00432122" w:rsidRDefault="00317750" w:rsidP="004272CE">
            <w:pPr>
              <w:pStyle w:val="TableText"/>
            </w:pPr>
          </w:p>
        </w:tc>
      </w:tr>
    </w:tbl>
    <w:p w:rsidR="00681867" w:rsidRPr="00432122" w:rsidRDefault="00681867" w:rsidP="00681867">
      <w:pPr>
        <w:pStyle w:val="ANNEX-heading1"/>
      </w:pPr>
      <w:bookmarkStart w:id="151" w:name="_Toc327548015"/>
      <w:bookmarkStart w:id="152" w:name="_Toc327548215"/>
      <w:bookmarkStart w:id="153" w:name="_Toc333330466"/>
      <w:bookmarkStart w:id="154" w:name="_Toc358022593"/>
      <w:r w:rsidRPr="00432122">
        <w:lastRenderedPageBreak/>
        <w:t>Other Information</w:t>
      </w:r>
      <w:bookmarkEnd w:id="151"/>
      <w:bookmarkEnd w:id="152"/>
      <w:bookmarkEnd w:id="153"/>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8"/>
        <w:gridCol w:w="5996"/>
      </w:tblGrid>
      <w:tr w:rsidR="00681867" w:rsidRPr="00432122" w:rsidTr="004272CE">
        <w:tc>
          <w:tcPr>
            <w:tcW w:w="3188" w:type="dxa"/>
            <w:shd w:val="clear" w:color="auto" w:fill="C00000"/>
          </w:tcPr>
          <w:p w:rsidR="00681867" w:rsidRPr="00432122" w:rsidRDefault="00681867" w:rsidP="004272CE">
            <w:pPr>
              <w:pStyle w:val="TableHeader"/>
              <w:rPr>
                <w:lang w:val="en-GB"/>
              </w:rPr>
            </w:pPr>
            <w:r w:rsidRPr="00432122">
              <w:rPr>
                <w:lang w:val="en-GB"/>
              </w:rPr>
              <w:t>Type</w:t>
            </w:r>
          </w:p>
        </w:tc>
        <w:tc>
          <w:tcPr>
            <w:tcW w:w="5996" w:type="dxa"/>
            <w:shd w:val="clear" w:color="auto" w:fill="C00000"/>
          </w:tcPr>
          <w:p w:rsidR="00681867" w:rsidRPr="00432122" w:rsidRDefault="00681867" w:rsidP="004272CE">
            <w:pPr>
              <w:pStyle w:val="TableHeader"/>
              <w:rPr>
                <w:lang w:val="en-GB"/>
              </w:rPr>
            </w:pPr>
            <w:r w:rsidRPr="00432122">
              <w:rPr>
                <w:lang w:val="en-GB"/>
              </w:rPr>
              <w:t>Description</w:t>
            </w:r>
          </w:p>
        </w:tc>
      </w:tr>
      <w:tr w:rsidR="00681867" w:rsidRPr="00432122" w:rsidTr="004272CE">
        <w:tc>
          <w:tcPr>
            <w:tcW w:w="3188" w:type="dxa"/>
          </w:tcPr>
          <w:p w:rsidR="00681867" w:rsidRPr="00432122" w:rsidRDefault="00681867" w:rsidP="004272CE">
            <w:pPr>
              <w:pStyle w:val="TableText"/>
            </w:pPr>
            <w:r w:rsidRPr="00432122">
              <w:t>Document Owner</w:t>
            </w:r>
          </w:p>
        </w:tc>
        <w:tc>
          <w:tcPr>
            <w:tcW w:w="5996" w:type="dxa"/>
          </w:tcPr>
          <w:p w:rsidR="00681867" w:rsidRPr="00432122" w:rsidRDefault="00333E44" w:rsidP="004272CE">
            <w:pPr>
              <w:pStyle w:val="TableText"/>
            </w:pPr>
            <w:r w:rsidRPr="00432122">
              <w:t>RCS TSG JTA</w:t>
            </w:r>
          </w:p>
        </w:tc>
      </w:tr>
      <w:tr w:rsidR="00681867" w:rsidRPr="00432122" w:rsidTr="004272CE">
        <w:tc>
          <w:tcPr>
            <w:tcW w:w="3188" w:type="dxa"/>
          </w:tcPr>
          <w:p w:rsidR="00681867" w:rsidRPr="00432122" w:rsidRDefault="00681867" w:rsidP="004272CE">
            <w:pPr>
              <w:pStyle w:val="TableText"/>
            </w:pPr>
            <w:r w:rsidRPr="00432122">
              <w:t>Editor / Company</w:t>
            </w:r>
          </w:p>
        </w:tc>
        <w:tc>
          <w:tcPr>
            <w:tcW w:w="5996" w:type="dxa"/>
          </w:tcPr>
          <w:p w:rsidR="00681867" w:rsidRPr="00432122" w:rsidRDefault="00333E44" w:rsidP="004272CE">
            <w:pPr>
              <w:pStyle w:val="TableText"/>
            </w:pPr>
            <w:r w:rsidRPr="00432122">
              <w:t>Kelvin Qin and Tom Van Pelt / GSMA</w:t>
            </w:r>
          </w:p>
        </w:tc>
      </w:tr>
    </w:tbl>
    <w:p w:rsidR="00681867" w:rsidRPr="00432122" w:rsidRDefault="00681867" w:rsidP="00681867">
      <w:pPr>
        <w:pStyle w:val="NormalParagraph"/>
      </w:pPr>
    </w:p>
    <w:p w:rsidR="00681867" w:rsidRPr="00432122" w:rsidRDefault="00681867" w:rsidP="00681867">
      <w:pPr>
        <w:pStyle w:val="NormalParagraph"/>
      </w:pPr>
      <w:r w:rsidRPr="00432122">
        <w:t xml:space="preserve">It is our intention to provide a quality product for your use. If you find any errors or omissions, please contact us with your comments. You may notify us at </w:t>
      </w:r>
      <w:hyperlink r:id="rId42" w:history="1">
        <w:r w:rsidRPr="00432122">
          <w:rPr>
            <w:rStyle w:val="Lienhypertexte"/>
          </w:rPr>
          <w:t>prd@gsm.org</w:t>
        </w:r>
      </w:hyperlink>
      <w:r w:rsidRPr="00432122">
        <w:t xml:space="preserve"> </w:t>
      </w:r>
    </w:p>
    <w:p w:rsidR="00944378" w:rsidRPr="00432122" w:rsidRDefault="00681867" w:rsidP="00681867">
      <w:pPr>
        <w:pStyle w:val="NormalParagraph"/>
      </w:pPr>
      <w:r w:rsidRPr="00432122">
        <w:t>Your comments or suggestions &amp; questions are always welcome.</w:t>
      </w:r>
    </w:p>
    <w:sectPr w:rsidR="00944378" w:rsidRPr="00432122" w:rsidSect="00373FBC">
      <w:headerReference w:type="even" r:id="rId43"/>
      <w:headerReference w:type="default" r:id="rId44"/>
      <w:footerReference w:type="default" r:id="rId45"/>
      <w:pgSz w:w="11906" w:h="16838" w:code="9"/>
      <w:pgMar w:top="1440" w:right="1440" w:bottom="1440" w:left="144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0E2" w:rsidRDefault="00A500E2">
      <w:pPr>
        <w:spacing w:before="0"/>
      </w:pPr>
      <w:r>
        <w:separator/>
      </w:r>
    </w:p>
    <w:p w:rsidR="00A500E2" w:rsidRDefault="00A500E2"/>
  </w:endnote>
  <w:endnote w:type="continuationSeparator" w:id="0">
    <w:p w:rsidR="00A500E2" w:rsidRDefault="00A500E2">
      <w:pPr>
        <w:spacing w:before="0"/>
      </w:pPr>
      <w:r>
        <w:continuationSeparator/>
      </w:r>
    </w:p>
    <w:p w:rsidR="00A500E2" w:rsidRDefault="00A500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73" w:rsidRDefault="00DD0773" w:rsidP="00A71E77">
    <w:pPr>
      <w:pStyle w:val="Pieddepage"/>
    </w:pPr>
    <w:r>
      <w:t>V</w:t>
    </w:r>
    <w:sdt>
      <w:sdtPr>
        <w:alias w:val="PRD Version"/>
        <w:tag w:val="GSMAPRDVersion"/>
        <w:id w:val="-962497822"/>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Content>
        <w:r>
          <w:t>0.85</w:t>
        </w:r>
      </w:sdtContent>
    </w:sdt>
    <w:r>
      <w:tab/>
    </w:r>
    <w:r w:rsidRPr="00480D70">
      <w:t xml:space="preserve">Page </w:t>
    </w:r>
    <w:r w:rsidR="00797369">
      <w:fldChar w:fldCharType="begin"/>
    </w:r>
    <w:r>
      <w:instrText xml:space="preserve"> PAGE </w:instrText>
    </w:r>
    <w:r w:rsidR="00797369">
      <w:fldChar w:fldCharType="separate"/>
    </w:r>
    <w:r w:rsidR="00CA5E6F">
      <w:rPr>
        <w:noProof/>
      </w:rPr>
      <w:t>1</w:t>
    </w:r>
    <w:r w:rsidR="00797369">
      <w:rPr>
        <w:noProof/>
      </w:rPr>
      <w:fldChar w:fldCharType="end"/>
    </w:r>
    <w:r w:rsidRPr="00480D70">
      <w:t xml:space="preserve"> of </w:t>
    </w:r>
    <w:fldSimple w:instr=" NUMPAGES  ">
      <w:r w:rsidR="00CA5E6F">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73" w:rsidRDefault="00DD0773" w:rsidP="00A95E1E">
    <w:pPr>
      <w:pStyle w:val="Pieddepage"/>
      <w:rPr>
        <w:i/>
      </w:rPr>
    </w:pPr>
    <w:r>
      <w:t>V</w:t>
    </w:r>
    <w:sdt>
      <w:sdtPr>
        <w:alias w:val="PRD Version"/>
        <w:tag w:val="GSMAPRDVersion"/>
        <w:id w:val="-296529764"/>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Content>
        <w:r>
          <w:t>0.85</w:t>
        </w:r>
      </w:sdtContent>
    </w:sdt>
    <w:r>
      <w:t xml:space="preserve"> </w:t>
    </w:r>
    <w:r>
      <w:tab/>
      <w:t xml:space="preserve">Page </w:t>
    </w:r>
    <w:r w:rsidR="00797369">
      <w:fldChar w:fldCharType="begin"/>
    </w:r>
    <w:r>
      <w:instrText xml:space="preserve"> PAGE </w:instrText>
    </w:r>
    <w:r w:rsidR="00797369">
      <w:fldChar w:fldCharType="separate"/>
    </w:r>
    <w:r w:rsidR="00CA5E6F">
      <w:rPr>
        <w:noProof/>
      </w:rPr>
      <w:t>2</w:t>
    </w:r>
    <w:r w:rsidR="00797369">
      <w:rPr>
        <w:noProof/>
      </w:rPr>
      <w:fldChar w:fldCharType="end"/>
    </w:r>
    <w:r>
      <w:t xml:space="preserve"> of </w:t>
    </w:r>
    <w:fldSimple w:instr=" NUMPAGES  ">
      <w:r w:rsidR="00CA5E6F">
        <w:rPr>
          <w:noProof/>
        </w:rPr>
        <w:t>56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0E2" w:rsidRDefault="00A500E2" w:rsidP="009527C9">
      <w:pPr>
        <w:spacing w:before="0"/>
      </w:pPr>
      <w:r>
        <w:separator/>
      </w:r>
    </w:p>
  </w:footnote>
  <w:footnote w:type="continuationSeparator" w:id="0">
    <w:p w:rsidR="00A500E2" w:rsidRDefault="00A500E2" w:rsidP="009527C9">
      <w:pPr>
        <w:spacing w:before="0"/>
      </w:pPr>
      <w:r>
        <w:continuationSeparator/>
      </w:r>
    </w:p>
  </w:footnote>
  <w:footnote w:type="continuationNotice" w:id="1">
    <w:p w:rsidR="00A500E2" w:rsidRDefault="00A500E2">
      <w:pPr>
        <w:spacing w:befor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73" w:rsidRDefault="00DD0773" w:rsidP="00B3576F">
    <w:pPr>
      <w:pStyle w:val="En-tte"/>
    </w:pPr>
    <w:r>
      <w:t>GSM Association</w:t>
    </w:r>
    <w:r w:rsidRPr="005840AA">
      <w:tab/>
    </w:r>
    <w:sdt>
      <w:sdtPr>
        <w:alias w:val="Security Classification"/>
        <w:tag w:val="GSMASecurityGroup"/>
        <w:id w:val="-668709414"/>
        <w:placeholder>
          <w:docPart w:val="0BD06261F9234778B040103B81A17B95"/>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Content>
        <w:r>
          <w:t>Non-confidential</w:t>
        </w:r>
      </w:sdtContent>
    </w:sdt>
  </w:p>
  <w:p w:rsidR="00DD0773" w:rsidRPr="005840AA" w:rsidRDefault="00DD0773" w:rsidP="00B3576F">
    <w:pPr>
      <w:pStyle w:val="En-tte"/>
    </w:pPr>
    <w:r>
      <w:t>Draft</w:t>
    </w:r>
    <w:r w:rsidRPr="005840AA">
      <w:t xml:space="preserve"> Document </w:t>
    </w:r>
    <w:sdt>
      <w:sdtPr>
        <w:alias w:val="Document Number"/>
        <w:tag w:val="GSMADocumentNumber"/>
        <w:id w:val="-748576208"/>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4194E9DF-0F6C-4EDD-9ED3-68D2F1B9BD57}"/>
        <w:text/>
      </w:sdtPr>
      <w:sdtContent>
        <w:r>
          <w:t>RCC.70</w:t>
        </w:r>
      </w:sdtContent>
    </w:sdt>
    <w:r>
      <w:t xml:space="preserve"> - </w:t>
    </w:r>
    <w:sdt>
      <w:sdtPr>
        <w:alias w:val="Title"/>
        <w:tag w:val=""/>
        <w:id w:val="-2080351399"/>
        <w:dataBinding w:prefixMappings="xmlns:ns0='http://purl.org/dc/elements/1.1/' xmlns:ns1='http://schemas.openxmlformats.org/package/2006/metadata/core-properties' " w:xpath="/ns1:coreProperties[1]/ns0:title[1]" w:storeItemID="{6C3C8BC8-F283-45AE-878A-BAB7291924A1}"/>
        <w:text/>
      </w:sdtPr>
      <w:sdtContent>
        <w:r>
          <w:rPr>
            <w:lang w:val="en-US"/>
          </w:rPr>
          <w:t>joyn Terminal API Specification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73" w:rsidRDefault="00DD0773" w:rsidP="00427F8A">
    <w:pPr>
      <w:pStyle w:val="NormalParagraph"/>
    </w:pPr>
  </w:p>
  <w:p w:rsidR="00DD0773" w:rsidRDefault="00DD0773" w:rsidP="00427F8A">
    <w:pPr>
      <w:pStyle w:val="NormalParagrap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73" w:rsidRDefault="00DD0773" w:rsidP="00A71E77">
    <w:pPr>
      <w:pStyle w:val="En-tte"/>
    </w:pPr>
    <w:r>
      <w:t>GSM Association</w:t>
    </w:r>
    <w:r>
      <w:tab/>
    </w:r>
    <w:sdt>
      <w:sdtPr>
        <w:alias w:val="Security Classification"/>
        <w:tag w:val="GSMASecurityGroup"/>
        <w:id w:val="1903939707"/>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Content>
        <w:r>
          <w:t>Non-confidential</w:t>
        </w:r>
      </w:sdtContent>
    </w:sdt>
  </w:p>
  <w:p w:rsidR="00DD0773" w:rsidRDefault="00DD0773" w:rsidP="00A95E1E">
    <w:pPr>
      <w:pStyle w:val="En-tte"/>
    </w:pPr>
    <w:r>
      <w:t xml:space="preserve">Draft Document </w:t>
    </w:r>
    <w:sdt>
      <w:sdtPr>
        <w:alias w:val="Document Number"/>
        <w:tag w:val="GSMADocumentNumber"/>
        <w:id w:val="1132522087"/>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4194E9DF-0F6C-4EDD-9ED3-68D2F1B9BD57}"/>
        <w:text/>
      </w:sdtPr>
      <w:sdtContent>
        <w:r>
          <w:t>RCC.70</w:t>
        </w:r>
      </w:sdtContent>
    </w:sdt>
    <w:r>
      <w:t xml:space="preserve"> - </w:t>
    </w:r>
    <w:sdt>
      <w:sdtPr>
        <w:alias w:val="Title"/>
        <w:tag w:val=""/>
        <w:id w:val="-488183209"/>
        <w:dataBinding w:prefixMappings="xmlns:ns0='http://purl.org/dc/elements/1.1/' xmlns:ns1='http://schemas.openxmlformats.org/package/2006/metadata/core-properties' " w:xpath="/ns1:coreProperties[1]/ns0:title[1]" w:storeItemID="{6C3C8BC8-F283-45AE-878A-BAB7291924A1}"/>
        <w:text/>
      </w:sdtPr>
      <w:sdtContent>
        <w:r>
          <w:rPr>
            <w:lang w:val="en-US"/>
          </w:rPr>
          <w:t>joyn Terminal API Specification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4AE393E"/>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109F5E45"/>
    <w:multiLevelType w:val="multilevel"/>
    <w:tmpl w:val="78A61140"/>
    <w:numStyleLink w:val="ListBullets"/>
  </w:abstractNum>
  <w:abstractNum w:abstractNumId="3">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30A6D94"/>
    <w:multiLevelType w:val="multilevel"/>
    <w:tmpl w:val="7B2CD562"/>
    <w:styleLink w:val="ListNumbers"/>
    <w:lvl w:ilvl="0">
      <w:start w:val="1"/>
      <w:numFmt w:val="decimal"/>
      <w:pStyle w:val="Listenumros"/>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5">
    <w:nsid w:val="2E5E1086"/>
    <w:multiLevelType w:val="multilevel"/>
    <w:tmpl w:val="8C0C4AFC"/>
    <w:lvl w:ilvl="0">
      <w:start w:val="1"/>
      <w:numFmt w:val="decimal"/>
      <w:pStyle w:val="Titre1"/>
      <w:lvlText w:val="%1"/>
      <w:lvlJc w:val="left"/>
      <w:pPr>
        <w:tabs>
          <w:tab w:val="num" w:pos="431"/>
        </w:tabs>
        <w:ind w:left="431" w:hanging="431"/>
      </w:pPr>
      <w:rPr>
        <w:rFonts w:hint="default"/>
        <w:b/>
        <w:i w:val="0"/>
        <w:color w:val="auto"/>
        <w:sz w:val="28"/>
      </w:rPr>
    </w:lvl>
    <w:lvl w:ilvl="1">
      <w:start w:val="1"/>
      <w:numFmt w:val="decimal"/>
      <w:pStyle w:val="Titre2"/>
      <w:lvlText w:val="%1.%2"/>
      <w:lvlJc w:val="left"/>
      <w:pPr>
        <w:tabs>
          <w:tab w:val="num" w:pos="624"/>
        </w:tabs>
        <w:ind w:left="624" w:hanging="624"/>
      </w:pPr>
      <w:rPr>
        <w:rFonts w:hint="default"/>
        <w:b/>
        <w:i w:val="0"/>
        <w:color w:val="auto"/>
        <w:sz w:val="24"/>
      </w:rPr>
    </w:lvl>
    <w:lvl w:ilvl="2">
      <w:start w:val="1"/>
      <w:numFmt w:val="decimal"/>
      <w:pStyle w:val="Titre3"/>
      <w:lvlText w:val="%1.%2.%3"/>
      <w:lvlJc w:val="left"/>
      <w:pPr>
        <w:tabs>
          <w:tab w:val="num" w:pos="851"/>
        </w:tabs>
        <w:ind w:left="851" w:hanging="851"/>
      </w:pPr>
      <w:rPr>
        <w:rFonts w:hint="default"/>
        <w:b/>
        <w:i w:val="0"/>
        <w:color w:val="auto"/>
        <w:sz w:val="22"/>
      </w:rPr>
    </w:lvl>
    <w:lvl w:ilvl="3">
      <w:start w:val="1"/>
      <w:numFmt w:val="decimal"/>
      <w:pStyle w:val="Titre4"/>
      <w:lvlText w:val="%1.%2.%3.%4"/>
      <w:lvlJc w:val="left"/>
      <w:pPr>
        <w:tabs>
          <w:tab w:val="num" w:pos="1077"/>
        </w:tabs>
        <w:ind w:left="1077" w:hanging="1077"/>
      </w:pPr>
      <w:rPr>
        <w:rFonts w:ascii="Arial Bold" w:hAnsi="Arial Bold" w:hint="default"/>
        <w:b/>
        <w:i w:val="0"/>
        <w:color w:val="auto"/>
        <w:sz w:val="22"/>
      </w:rPr>
    </w:lvl>
    <w:lvl w:ilvl="4">
      <w:start w:val="1"/>
      <w:numFmt w:val="decimal"/>
      <w:pStyle w:val="Titre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pStyle w:val="Titre6"/>
      <w:lvlText w:val="%1.%2.%3.%4.%5.%6"/>
      <w:lvlJc w:val="left"/>
      <w:pPr>
        <w:tabs>
          <w:tab w:val="num" w:pos="1531"/>
        </w:tabs>
        <w:ind w:left="1531" w:hanging="1531"/>
      </w:pPr>
      <w:rPr>
        <w:rFonts w:hint="default"/>
        <w:b/>
        <w:i w:val="0"/>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8">
      <w:start w:val="1"/>
      <w:numFmt w:val="decimal"/>
      <w:pStyle w:val="Titre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6">
    <w:nsid w:val="32413037"/>
    <w:multiLevelType w:val="hybridMultilevel"/>
    <w:tmpl w:val="FE00DBEA"/>
    <w:lvl w:ilvl="0" w:tplc="F3FC9462">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3C586F"/>
    <w:multiLevelType w:val="hybridMultilevel"/>
    <w:tmpl w:val="A8C4E95A"/>
    <w:lvl w:ilvl="0" w:tplc="77BABDEC">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FA4878"/>
    <w:multiLevelType w:val="multilevel"/>
    <w:tmpl w:val="7B2CD562"/>
    <w:numStyleLink w:val="ListNumbers"/>
  </w:abstractNum>
  <w:abstractNum w:abstractNumId="11">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12">
    <w:nsid w:val="50DB1EF6"/>
    <w:multiLevelType w:val="hybridMultilevel"/>
    <w:tmpl w:val="0986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epuces2"/>
      <w:lvlText w:val=""/>
      <w:lvlJc w:val="left"/>
      <w:pPr>
        <w:ind w:left="1020" w:hanging="340"/>
      </w:pPr>
      <w:rPr>
        <w:rFonts w:ascii="Symbol" w:hAnsi="Symbol" w:hint="default"/>
      </w:rPr>
    </w:lvl>
    <w:lvl w:ilvl="2">
      <w:start w:val="1"/>
      <w:numFmt w:val="bullet"/>
      <w:pStyle w:val="Listepuces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4">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68554DB4"/>
    <w:multiLevelType w:val="hybridMultilevel"/>
    <w:tmpl w:val="103AC34A"/>
    <w:lvl w:ilvl="0" w:tplc="610C9D16">
      <w:start w:val="1"/>
      <w:numFmt w:val="decimal"/>
      <w:pStyle w:val="Paragraphedeliste"/>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6BD3594B"/>
    <w:multiLevelType w:val="hybridMultilevel"/>
    <w:tmpl w:val="C644A044"/>
    <w:lvl w:ilvl="0" w:tplc="F020A2A2">
      <w:start w:val="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263924"/>
    <w:multiLevelType w:val="hybridMultilevel"/>
    <w:tmpl w:val="8A2E89A8"/>
    <w:lvl w:ilvl="0" w:tplc="F020A2A2">
      <w:start w:val="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1"/>
  </w:num>
  <w:num w:numId="5">
    <w:abstractNumId w:val="8"/>
  </w:num>
  <w:num w:numId="6">
    <w:abstractNumId w:val="0"/>
  </w:num>
  <w:num w:numId="7">
    <w:abstractNumId w:val="9"/>
  </w:num>
  <w:num w:numId="8">
    <w:abstractNumId w:val="15"/>
  </w:num>
  <w:num w:numId="9">
    <w:abstractNumId w:val="13"/>
  </w:num>
  <w:num w:numId="10">
    <w:abstractNumId w:val="4"/>
  </w:num>
  <w:num w:numId="11">
    <w:abstractNumId w:val="2"/>
  </w:num>
  <w:num w:numId="12">
    <w:abstractNumId w:val="10"/>
  </w:num>
  <w:num w:numId="13">
    <w:abstractNumId w:val="16"/>
  </w:num>
  <w:num w:numId="14">
    <w:abstractNumId w:val="14"/>
  </w:num>
  <w:num w:numId="15">
    <w:abstractNumId w:val="11"/>
  </w:num>
  <w:num w:numId="16">
    <w:abstractNumId w:val="11"/>
  </w:num>
  <w:num w:numId="17">
    <w:abstractNumId w:val="7"/>
  </w:num>
  <w:num w:numId="18">
    <w:abstractNumId w:val="1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num>
  <w:num w:numId="22">
    <w:abstractNumId w:val="6"/>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num>
  <w:num w:numId="32">
    <w:abstractNumId w:val="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1"/>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 w:id="1"/>
  </w:footnotePr>
  <w:endnotePr>
    <w:endnote w:id="-1"/>
    <w:endnote w:id="0"/>
  </w:endnotePr>
  <w:compat/>
  <w:rsids>
    <w:rsidRoot w:val="00D05E23"/>
    <w:rsid w:val="000019C5"/>
    <w:rsid w:val="00002803"/>
    <w:rsid w:val="00002B70"/>
    <w:rsid w:val="00007D0B"/>
    <w:rsid w:val="0001024B"/>
    <w:rsid w:val="00012EBB"/>
    <w:rsid w:val="00025B7A"/>
    <w:rsid w:val="00026E5A"/>
    <w:rsid w:val="0003184B"/>
    <w:rsid w:val="00041759"/>
    <w:rsid w:val="00041B7C"/>
    <w:rsid w:val="00043D02"/>
    <w:rsid w:val="00046D01"/>
    <w:rsid w:val="00047BD6"/>
    <w:rsid w:val="00052FE2"/>
    <w:rsid w:val="000645DA"/>
    <w:rsid w:val="000713B1"/>
    <w:rsid w:val="00071699"/>
    <w:rsid w:val="000774DD"/>
    <w:rsid w:val="000A008C"/>
    <w:rsid w:val="000A0FB0"/>
    <w:rsid w:val="000A2CDD"/>
    <w:rsid w:val="000A57F0"/>
    <w:rsid w:val="000A5948"/>
    <w:rsid w:val="000B02F8"/>
    <w:rsid w:val="000B30D2"/>
    <w:rsid w:val="000B6CD1"/>
    <w:rsid w:val="000B7E79"/>
    <w:rsid w:val="000C158E"/>
    <w:rsid w:val="000C6FB9"/>
    <w:rsid w:val="000C7284"/>
    <w:rsid w:val="000D20CB"/>
    <w:rsid w:val="000D2165"/>
    <w:rsid w:val="000D23EB"/>
    <w:rsid w:val="000D612D"/>
    <w:rsid w:val="000E2366"/>
    <w:rsid w:val="000E6BB7"/>
    <w:rsid w:val="000E713F"/>
    <w:rsid w:val="000E731E"/>
    <w:rsid w:val="000F0AEC"/>
    <w:rsid w:val="000F0EE6"/>
    <w:rsid w:val="000F1D23"/>
    <w:rsid w:val="000F6A30"/>
    <w:rsid w:val="000F6B8B"/>
    <w:rsid w:val="0010050B"/>
    <w:rsid w:val="001010C7"/>
    <w:rsid w:val="00101D2A"/>
    <w:rsid w:val="001122AC"/>
    <w:rsid w:val="00116875"/>
    <w:rsid w:val="00116B1E"/>
    <w:rsid w:val="00134BCA"/>
    <w:rsid w:val="00137C32"/>
    <w:rsid w:val="00141190"/>
    <w:rsid w:val="00141F5C"/>
    <w:rsid w:val="001455A2"/>
    <w:rsid w:val="00145752"/>
    <w:rsid w:val="00154912"/>
    <w:rsid w:val="00154F48"/>
    <w:rsid w:val="00163174"/>
    <w:rsid w:val="00165872"/>
    <w:rsid w:val="00171F84"/>
    <w:rsid w:val="0017332D"/>
    <w:rsid w:val="00176051"/>
    <w:rsid w:val="00176186"/>
    <w:rsid w:val="0018002B"/>
    <w:rsid w:val="00181667"/>
    <w:rsid w:val="001934D1"/>
    <w:rsid w:val="001972D8"/>
    <w:rsid w:val="00197F59"/>
    <w:rsid w:val="001A712A"/>
    <w:rsid w:val="001B4171"/>
    <w:rsid w:val="001B4D53"/>
    <w:rsid w:val="001C3FF9"/>
    <w:rsid w:val="001C4B53"/>
    <w:rsid w:val="001C74FE"/>
    <w:rsid w:val="001D2EA8"/>
    <w:rsid w:val="001D5FA5"/>
    <w:rsid w:val="001D7778"/>
    <w:rsid w:val="001E34AF"/>
    <w:rsid w:val="001E5E82"/>
    <w:rsid w:val="001E629C"/>
    <w:rsid w:val="001E7D18"/>
    <w:rsid w:val="001F08AC"/>
    <w:rsid w:val="001F2D3A"/>
    <w:rsid w:val="00201166"/>
    <w:rsid w:val="00202265"/>
    <w:rsid w:val="00207D34"/>
    <w:rsid w:val="00210080"/>
    <w:rsid w:val="00210F29"/>
    <w:rsid w:val="002111D3"/>
    <w:rsid w:val="002200A1"/>
    <w:rsid w:val="0022012C"/>
    <w:rsid w:val="0022220E"/>
    <w:rsid w:val="0023227F"/>
    <w:rsid w:val="00233BBD"/>
    <w:rsid w:val="00242E2B"/>
    <w:rsid w:val="00243B0F"/>
    <w:rsid w:val="00243CE1"/>
    <w:rsid w:val="00245C65"/>
    <w:rsid w:val="00246E13"/>
    <w:rsid w:val="002538D7"/>
    <w:rsid w:val="00253A4B"/>
    <w:rsid w:val="00254E4D"/>
    <w:rsid w:val="00254FB4"/>
    <w:rsid w:val="002553DD"/>
    <w:rsid w:val="002766F0"/>
    <w:rsid w:val="00276AED"/>
    <w:rsid w:val="002800FC"/>
    <w:rsid w:val="00283857"/>
    <w:rsid w:val="002838E9"/>
    <w:rsid w:val="002859F6"/>
    <w:rsid w:val="002873C5"/>
    <w:rsid w:val="00287581"/>
    <w:rsid w:val="00291E52"/>
    <w:rsid w:val="00294E91"/>
    <w:rsid w:val="00294F1F"/>
    <w:rsid w:val="002A2E38"/>
    <w:rsid w:val="002A6D13"/>
    <w:rsid w:val="002A7CAD"/>
    <w:rsid w:val="002B5A82"/>
    <w:rsid w:val="002B7A73"/>
    <w:rsid w:val="002C0D89"/>
    <w:rsid w:val="002C1FA9"/>
    <w:rsid w:val="002F0D9D"/>
    <w:rsid w:val="00302DF2"/>
    <w:rsid w:val="0030540B"/>
    <w:rsid w:val="003072B3"/>
    <w:rsid w:val="00310262"/>
    <w:rsid w:val="003102F1"/>
    <w:rsid w:val="00314D1F"/>
    <w:rsid w:val="00317641"/>
    <w:rsid w:val="00317750"/>
    <w:rsid w:val="00317A61"/>
    <w:rsid w:val="00331905"/>
    <w:rsid w:val="00333E44"/>
    <w:rsid w:val="00334CAB"/>
    <w:rsid w:val="00344664"/>
    <w:rsid w:val="00344D79"/>
    <w:rsid w:val="003452E5"/>
    <w:rsid w:val="00350F2E"/>
    <w:rsid w:val="003549D3"/>
    <w:rsid w:val="00360336"/>
    <w:rsid w:val="00360ED9"/>
    <w:rsid w:val="00361471"/>
    <w:rsid w:val="00364208"/>
    <w:rsid w:val="00367FBF"/>
    <w:rsid w:val="003724E7"/>
    <w:rsid w:val="00373FBC"/>
    <w:rsid w:val="00376BF3"/>
    <w:rsid w:val="00383ADA"/>
    <w:rsid w:val="00383E27"/>
    <w:rsid w:val="00391CCF"/>
    <w:rsid w:val="00393DE0"/>
    <w:rsid w:val="00397B86"/>
    <w:rsid w:val="003A0DA5"/>
    <w:rsid w:val="003A3B36"/>
    <w:rsid w:val="003A60DE"/>
    <w:rsid w:val="003A65FB"/>
    <w:rsid w:val="003A6680"/>
    <w:rsid w:val="003A7C31"/>
    <w:rsid w:val="003A7D25"/>
    <w:rsid w:val="003B2209"/>
    <w:rsid w:val="003B43B9"/>
    <w:rsid w:val="003B607B"/>
    <w:rsid w:val="003C208A"/>
    <w:rsid w:val="003C2575"/>
    <w:rsid w:val="003C7C79"/>
    <w:rsid w:val="003D0069"/>
    <w:rsid w:val="003D0CD1"/>
    <w:rsid w:val="003D163D"/>
    <w:rsid w:val="003D4034"/>
    <w:rsid w:val="003D50F4"/>
    <w:rsid w:val="003D6D8E"/>
    <w:rsid w:val="003E6207"/>
    <w:rsid w:val="003F0D5A"/>
    <w:rsid w:val="003F24F0"/>
    <w:rsid w:val="003F3E09"/>
    <w:rsid w:val="003F4CB2"/>
    <w:rsid w:val="003F4D31"/>
    <w:rsid w:val="003F6C66"/>
    <w:rsid w:val="00406873"/>
    <w:rsid w:val="00407110"/>
    <w:rsid w:val="004071B8"/>
    <w:rsid w:val="00410C99"/>
    <w:rsid w:val="00417276"/>
    <w:rsid w:val="0042276B"/>
    <w:rsid w:val="004272CE"/>
    <w:rsid w:val="00427F8A"/>
    <w:rsid w:val="00432122"/>
    <w:rsid w:val="00435D1E"/>
    <w:rsid w:val="00440A85"/>
    <w:rsid w:val="00441DA7"/>
    <w:rsid w:val="00442923"/>
    <w:rsid w:val="00442BFA"/>
    <w:rsid w:val="004431F8"/>
    <w:rsid w:val="0044325C"/>
    <w:rsid w:val="00446532"/>
    <w:rsid w:val="00447BAC"/>
    <w:rsid w:val="00454DDF"/>
    <w:rsid w:val="00455695"/>
    <w:rsid w:val="00456E94"/>
    <w:rsid w:val="0046243F"/>
    <w:rsid w:val="00464E49"/>
    <w:rsid w:val="004724AF"/>
    <w:rsid w:val="00473198"/>
    <w:rsid w:val="00475CF9"/>
    <w:rsid w:val="00476E46"/>
    <w:rsid w:val="00481653"/>
    <w:rsid w:val="004850B8"/>
    <w:rsid w:val="004858E1"/>
    <w:rsid w:val="00485B62"/>
    <w:rsid w:val="00491630"/>
    <w:rsid w:val="00491E75"/>
    <w:rsid w:val="0049332A"/>
    <w:rsid w:val="00496098"/>
    <w:rsid w:val="00496542"/>
    <w:rsid w:val="004A00D6"/>
    <w:rsid w:val="004A2715"/>
    <w:rsid w:val="004A4973"/>
    <w:rsid w:val="004B1958"/>
    <w:rsid w:val="004B23C7"/>
    <w:rsid w:val="004B24E2"/>
    <w:rsid w:val="004B38BF"/>
    <w:rsid w:val="004B3B10"/>
    <w:rsid w:val="004B59EC"/>
    <w:rsid w:val="004B7801"/>
    <w:rsid w:val="004C114A"/>
    <w:rsid w:val="004D2348"/>
    <w:rsid w:val="004D5D37"/>
    <w:rsid w:val="004E2E7C"/>
    <w:rsid w:val="004E4CCD"/>
    <w:rsid w:val="004E57A3"/>
    <w:rsid w:val="004E67BA"/>
    <w:rsid w:val="004E6E05"/>
    <w:rsid w:val="004F2EFB"/>
    <w:rsid w:val="004F4891"/>
    <w:rsid w:val="00504199"/>
    <w:rsid w:val="00504394"/>
    <w:rsid w:val="00511DAC"/>
    <w:rsid w:val="00512650"/>
    <w:rsid w:val="00513384"/>
    <w:rsid w:val="00515A23"/>
    <w:rsid w:val="00517F2B"/>
    <w:rsid w:val="00520C5B"/>
    <w:rsid w:val="00521725"/>
    <w:rsid w:val="00525783"/>
    <w:rsid w:val="00526521"/>
    <w:rsid w:val="005358FE"/>
    <w:rsid w:val="0054164C"/>
    <w:rsid w:val="00542D36"/>
    <w:rsid w:val="00546CFA"/>
    <w:rsid w:val="00551AB7"/>
    <w:rsid w:val="00553839"/>
    <w:rsid w:val="00554E35"/>
    <w:rsid w:val="00557B8C"/>
    <w:rsid w:val="00563F7C"/>
    <w:rsid w:val="005673B6"/>
    <w:rsid w:val="0056759A"/>
    <w:rsid w:val="0057289A"/>
    <w:rsid w:val="005806FB"/>
    <w:rsid w:val="005840AA"/>
    <w:rsid w:val="00584B29"/>
    <w:rsid w:val="00585714"/>
    <w:rsid w:val="00587B9D"/>
    <w:rsid w:val="005942AF"/>
    <w:rsid w:val="0059773C"/>
    <w:rsid w:val="005A1013"/>
    <w:rsid w:val="005A675F"/>
    <w:rsid w:val="005B0278"/>
    <w:rsid w:val="005B2F23"/>
    <w:rsid w:val="005B5F36"/>
    <w:rsid w:val="005C6804"/>
    <w:rsid w:val="005D24B5"/>
    <w:rsid w:val="005D48CC"/>
    <w:rsid w:val="005D7080"/>
    <w:rsid w:val="005E53A9"/>
    <w:rsid w:val="005F1F3E"/>
    <w:rsid w:val="005F3F60"/>
    <w:rsid w:val="00603B06"/>
    <w:rsid w:val="00606293"/>
    <w:rsid w:val="00607857"/>
    <w:rsid w:val="006106DD"/>
    <w:rsid w:val="00611616"/>
    <w:rsid w:val="00613007"/>
    <w:rsid w:val="0061675D"/>
    <w:rsid w:val="0062665F"/>
    <w:rsid w:val="00627086"/>
    <w:rsid w:val="006346B7"/>
    <w:rsid w:val="00635A72"/>
    <w:rsid w:val="00636A79"/>
    <w:rsid w:val="0063778C"/>
    <w:rsid w:val="00640911"/>
    <w:rsid w:val="0064119F"/>
    <w:rsid w:val="0064134E"/>
    <w:rsid w:val="006413B4"/>
    <w:rsid w:val="00642A24"/>
    <w:rsid w:val="00642D43"/>
    <w:rsid w:val="00650076"/>
    <w:rsid w:val="00650CB7"/>
    <w:rsid w:val="006578DA"/>
    <w:rsid w:val="00660266"/>
    <w:rsid w:val="006618AE"/>
    <w:rsid w:val="00666EEC"/>
    <w:rsid w:val="0067303C"/>
    <w:rsid w:val="00681867"/>
    <w:rsid w:val="00686487"/>
    <w:rsid w:val="00693F81"/>
    <w:rsid w:val="0069498D"/>
    <w:rsid w:val="006A01A9"/>
    <w:rsid w:val="006A03BC"/>
    <w:rsid w:val="006A14CC"/>
    <w:rsid w:val="006A3A08"/>
    <w:rsid w:val="006A5C31"/>
    <w:rsid w:val="006A78E8"/>
    <w:rsid w:val="006C3E00"/>
    <w:rsid w:val="006C4F35"/>
    <w:rsid w:val="006C77B8"/>
    <w:rsid w:val="006C7ABF"/>
    <w:rsid w:val="006D236C"/>
    <w:rsid w:val="006D67B8"/>
    <w:rsid w:val="006E00A2"/>
    <w:rsid w:val="006E03E2"/>
    <w:rsid w:val="006E089D"/>
    <w:rsid w:val="006E46F5"/>
    <w:rsid w:val="006E5FA5"/>
    <w:rsid w:val="006E6700"/>
    <w:rsid w:val="006E7B89"/>
    <w:rsid w:val="006F5118"/>
    <w:rsid w:val="006F5B3A"/>
    <w:rsid w:val="007102D1"/>
    <w:rsid w:val="0072133E"/>
    <w:rsid w:val="0072401D"/>
    <w:rsid w:val="007261E1"/>
    <w:rsid w:val="00726CF1"/>
    <w:rsid w:val="00740FA7"/>
    <w:rsid w:val="0074440C"/>
    <w:rsid w:val="007514D3"/>
    <w:rsid w:val="0075588E"/>
    <w:rsid w:val="00755E38"/>
    <w:rsid w:val="007607E9"/>
    <w:rsid w:val="0076229D"/>
    <w:rsid w:val="007703D4"/>
    <w:rsid w:val="00775FD2"/>
    <w:rsid w:val="00782E64"/>
    <w:rsid w:val="00797369"/>
    <w:rsid w:val="00797566"/>
    <w:rsid w:val="007A132C"/>
    <w:rsid w:val="007A304A"/>
    <w:rsid w:val="007A4853"/>
    <w:rsid w:val="007A5F04"/>
    <w:rsid w:val="007B0109"/>
    <w:rsid w:val="007B31FE"/>
    <w:rsid w:val="007B6937"/>
    <w:rsid w:val="007B7AEB"/>
    <w:rsid w:val="007C3BDA"/>
    <w:rsid w:val="007C575A"/>
    <w:rsid w:val="007C594A"/>
    <w:rsid w:val="007D738F"/>
    <w:rsid w:val="007E1B02"/>
    <w:rsid w:val="007E7709"/>
    <w:rsid w:val="007F210A"/>
    <w:rsid w:val="007F6655"/>
    <w:rsid w:val="007F69C3"/>
    <w:rsid w:val="00801033"/>
    <w:rsid w:val="00811EAB"/>
    <w:rsid w:val="00814135"/>
    <w:rsid w:val="00817A76"/>
    <w:rsid w:val="0082358D"/>
    <w:rsid w:val="00824D1D"/>
    <w:rsid w:val="00831655"/>
    <w:rsid w:val="0083673E"/>
    <w:rsid w:val="008418DE"/>
    <w:rsid w:val="008519C7"/>
    <w:rsid w:val="00851E96"/>
    <w:rsid w:val="00854B5B"/>
    <w:rsid w:val="00861F89"/>
    <w:rsid w:val="00866716"/>
    <w:rsid w:val="008669A1"/>
    <w:rsid w:val="00870E12"/>
    <w:rsid w:val="00871A1B"/>
    <w:rsid w:val="00873AD5"/>
    <w:rsid w:val="00875B0B"/>
    <w:rsid w:val="0088451B"/>
    <w:rsid w:val="0089279B"/>
    <w:rsid w:val="00894E57"/>
    <w:rsid w:val="00895863"/>
    <w:rsid w:val="00895F9C"/>
    <w:rsid w:val="008B44B6"/>
    <w:rsid w:val="008B5DD8"/>
    <w:rsid w:val="008B643F"/>
    <w:rsid w:val="008C0C5E"/>
    <w:rsid w:val="008C2C00"/>
    <w:rsid w:val="008C4F3B"/>
    <w:rsid w:val="008D670F"/>
    <w:rsid w:val="008E0CB7"/>
    <w:rsid w:val="008E18BC"/>
    <w:rsid w:val="008E2C7E"/>
    <w:rsid w:val="008F1D14"/>
    <w:rsid w:val="008F411C"/>
    <w:rsid w:val="008F5E9D"/>
    <w:rsid w:val="00912063"/>
    <w:rsid w:val="009141EC"/>
    <w:rsid w:val="009170E9"/>
    <w:rsid w:val="00923B54"/>
    <w:rsid w:val="00925B3D"/>
    <w:rsid w:val="0093296D"/>
    <w:rsid w:val="0094088F"/>
    <w:rsid w:val="00941318"/>
    <w:rsid w:val="00943D4C"/>
    <w:rsid w:val="00944378"/>
    <w:rsid w:val="009472F5"/>
    <w:rsid w:val="009524C6"/>
    <w:rsid w:val="009527C9"/>
    <w:rsid w:val="00955DF7"/>
    <w:rsid w:val="00960027"/>
    <w:rsid w:val="00961303"/>
    <w:rsid w:val="0096154D"/>
    <w:rsid w:val="00967710"/>
    <w:rsid w:val="00967A58"/>
    <w:rsid w:val="0097555B"/>
    <w:rsid w:val="00982065"/>
    <w:rsid w:val="00982C92"/>
    <w:rsid w:val="0098351C"/>
    <w:rsid w:val="0098354E"/>
    <w:rsid w:val="00983A14"/>
    <w:rsid w:val="0098566A"/>
    <w:rsid w:val="009907B5"/>
    <w:rsid w:val="00995827"/>
    <w:rsid w:val="00995C8A"/>
    <w:rsid w:val="009968FB"/>
    <w:rsid w:val="00996F05"/>
    <w:rsid w:val="00997A08"/>
    <w:rsid w:val="00997C49"/>
    <w:rsid w:val="009A1BF5"/>
    <w:rsid w:val="009A3BA0"/>
    <w:rsid w:val="009A4715"/>
    <w:rsid w:val="009B00AE"/>
    <w:rsid w:val="009B0B9C"/>
    <w:rsid w:val="009B5464"/>
    <w:rsid w:val="009B6456"/>
    <w:rsid w:val="009B7B8F"/>
    <w:rsid w:val="009C3E57"/>
    <w:rsid w:val="009E06B0"/>
    <w:rsid w:val="009E2799"/>
    <w:rsid w:val="009E587B"/>
    <w:rsid w:val="009E6154"/>
    <w:rsid w:val="009F0192"/>
    <w:rsid w:val="009F5357"/>
    <w:rsid w:val="009F621F"/>
    <w:rsid w:val="00A01934"/>
    <w:rsid w:val="00A057A2"/>
    <w:rsid w:val="00A05CF7"/>
    <w:rsid w:val="00A1236D"/>
    <w:rsid w:val="00A14E72"/>
    <w:rsid w:val="00A1618E"/>
    <w:rsid w:val="00A22A95"/>
    <w:rsid w:val="00A269E7"/>
    <w:rsid w:val="00A315A9"/>
    <w:rsid w:val="00A41793"/>
    <w:rsid w:val="00A417E3"/>
    <w:rsid w:val="00A42A7C"/>
    <w:rsid w:val="00A44D42"/>
    <w:rsid w:val="00A45704"/>
    <w:rsid w:val="00A46CD6"/>
    <w:rsid w:val="00A475C4"/>
    <w:rsid w:val="00A500E2"/>
    <w:rsid w:val="00A50E7A"/>
    <w:rsid w:val="00A54283"/>
    <w:rsid w:val="00A5625B"/>
    <w:rsid w:val="00A570C7"/>
    <w:rsid w:val="00A66939"/>
    <w:rsid w:val="00A71E77"/>
    <w:rsid w:val="00A75E25"/>
    <w:rsid w:val="00A77139"/>
    <w:rsid w:val="00A777F1"/>
    <w:rsid w:val="00A8329B"/>
    <w:rsid w:val="00A85912"/>
    <w:rsid w:val="00A8631D"/>
    <w:rsid w:val="00A91734"/>
    <w:rsid w:val="00A95E1E"/>
    <w:rsid w:val="00A95FF2"/>
    <w:rsid w:val="00A960E9"/>
    <w:rsid w:val="00AA19F6"/>
    <w:rsid w:val="00AA4C56"/>
    <w:rsid w:val="00AA7303"/>
    <w:rsid w:val="00AB695F"/>
    <w:rsid w:val="00AC0766"/>
    <w:rsid w:val="00AC22A3"/>
    <w:rsid w:val="00AC2FCC"/>
    <w:rsid w:val="00AC5296"/>
    <w:rsid w:val="00AC5995"/>
    <w:rsid w:val="00AD5F3B"/>
    <w:rsid w:val="00AD7636"/>
    <w:rsid w:val="00AE0E15"/>
    <w:rsid w:val="00AE43AA"/>
    <w:rsid w:val="00AE4FCD"/>
    <w:rsid w:val="00AE508D"/>
    <w:rsid w:val="00AE63BA"/>
    <w:rsid w:val="00AF4B62"/>
    <w:rsid w:val="00AF4FB4"/>
    <w:rsid w:val="00B11B1A"/>
    <w:rsid w:val="00B15C59"/>
    <w:rsid w:val="00B22FE8"/>
    <w:rsid w:val="00B321F1"/>
    <w:rsid w:val="00B3576F"/>
    <w:rsid w:val="00B410D3"/>
    <w:rsid w:val="00B4279C"/>
    <w:rsid w:val="00B44157"/>
    <w:rsid w:val="00B47C84"/>
    <w:rsid w:val="00B511B3"/>
    <w:rsid w:val="00B52517"/>
    <w:rsid w:val="00B54120"/>
    <w:rsid w:val="00B54C66"/>
    <w:rsid w:val="00B565EF"/>
    <w:rsid w:val="00B65662"/>
    <w:rsid w:val="00B673FE"/>
    <w:rsid w:val="00B75962"/>
    <w:rsid w:val="00B8121F"/>
    <w:rsid w:val="00B82BEC"/>
    <w:rsid w:val="00B82FEE"/>
    <w:rsid w:val="00B8382B"/>
    <w:rsid w:val="00B85C88"/>
    <w:rsid w:val="00B864EC"/>
    <w:rsid w:val="00B92A95"/>
    <w:rsid w:val="00B935A9"/>
    <w:rsid w:val="00B9602A"/>
    <w:rsid w:val="00B977F3"/>
    <w:rsid w:val="00BA2DB1"/>
    <w:rsid w:val="00BB0757"/>
    <w:rsid w:val="00BB12B8"/>
    <w:rsid w:val="00BB1A2B"/>
    <w:rsid w:val="00BB5F46"/>
    <w:rsid w:val="00BB6F01"/>
    <w:rsid w:val="00BB7220"/>
    <w:rsid w:val="00BC0319"/>
    <w:rsid w:val="00BC0621"/>
    <w:rsid w:val="00BC254A"/>
    <w:rsid w:val="00BC4909"/>
    <w:rsid w:val="00BD3D31"/>
    <w:rsid w:val="00BE6E64"/>
    <w:rsid w:val="00C05263"/>
    <w:rsid w:val="00C05297"/>
    <w:rsid w:val="00C075F7"/>
    <w:rsid w:val="00C13782"/>
    <w:rsid w:val="00C164D3"/>
    <w:rsid w:val="00C213B4"/>
    <w:rsid w:val="00C25D3D"/>
    <w:rsid w:val="00C25E2B"/>
    <w:rsid w:val="00C30152"/>
    <w:rsid w:val="00C310F9"/>
    <w:rsid w:val="00C3231B"/>
    <w:rsid w:val="00C43311"/>
    <w:rsid w:val="00C455AF"/>
    <w:rsid w:val="00C47950"/>
    <w:rsid w:val="00C5599F"/>
    <w:rsid w:val="00C6177A"/>
    <w:rsid w:val="00C61AF0"/>
    <w:rsid w:val="00C64AC2"/>
    <w:rsid w:val="00C658BC"/>
    <w:rsid w:val="00C65A8B"/>
    <w:rsid w:val="00C66076"/>
    <w:rsid w:val="00C7332A"/>
    <w:rsid w:val="00C73FB5"/>
    <w:rsid w:val="00C77A5F"/>
    <w:rsid w:val="00C81B66"/>
    <w:rsid w:val="00C82208"/>
    <w:rsid w:val="00C83C23"/>
    <w:rsid w:val="00C85065"/>
    <w:rsid w:val="00C86140"/>
    <w:rsid w:val="00C87456"/>
    <w:rsid w:val="00C87A7A"/>
    <w:rsid w:val="00C90BAB"/>
    <w:rsid w:val="00C924EC"/>
    <w:rsid w:val="00C93769"/>
    <w:rsid w:val="00CA136E"/>
    <w:rsid w:val="00CA563E"/>
    <w:rsid w:val="00CA5E6F"/>
    <w:rsid w:val="00CB219E"/>
    <w:rsid w:val="00CB4912"/>
    <w:rsid w:val="00CB5701"/>
    <w:rsid w:val="00CC2A36"/>
    <w:rsid w:val="00CC55C8"/>
    <w:rsid w:val="00CC7250"/>
    <w:rsid w:val="00CD086D"/>
    <w:rsid w:val="00CD5A9B"/>
    <w:rsid w:val="00CE1C2A"/>
    <w:rsid w:val="00CF034F"/>
    <w:rsid w:val="00CF07E5"/>
    <w:rsid w:val="00CF0907"/>
    <w:rsid w:val="00CF2426"/>
    <w:rsid w:val="00CF517B"/>
    <w:rsid w:val="00CF6211"/>
    <w:rsid w:val="00D00A16"/>
    <w:rsid w:val="00D03B67"/>
    <w:rsid w:val="00D058F1"/>
    <w:rsid w:val="00D05A4C"/>
    <w:rsid w:val="00D05E23"/>
    <w:rsid w:val="00D07A94"/>
    <w:rsid w:val="00D10F0A"/>
    <w:rsid w:val="00D15CE6"/>
    <w:rsid w:val="00D166FB"/>
    <w:rsid w:val="00D224D6"/>
    <w:rsid w:val="00D241FB"/>
    <w:rsid w:val="00D31528"/>
    <w:rsid w:val="00D32793"/>
    <w:rsid w:val="00D34853"/>
    <w:rsid w:val="00D35395"/>
    <w:rsid w:val="00D3581B"/>
    <w:rsid w:val="00D364AE"/>
    <w:rsid w:val="00D406CB"/>
    <w:rsid w:val="00D430E2"/>
    <w:rsid w:val="00D43E66"/>
    <w:rsid w:val="00D55883"/>
    <w:rsid w:val="00D570B2"/>
    <w:rsid w:val="00D60481"/>
    <w:rsid w:val="00D63E3D"/>
    <w:rsid w:val="00D64A0E"/>
    <w:rsid w:val="00D7048E"/>
    <w:rsid w:val="00D72544"/>
    <w:rsid w:val="00D75061"/>
    <w:rsid w:val="00D76F6B"/>
    <w:rsid w:val="00D7759E"/>
    <w:rsid w:val="00D77C8B"/>
    <w:rsid w:val="00D808FB"/>
    <w:rsid w:val="00D823F2"/>
    <w:rsid w:val="00D83383"/>
    <w:rsid w:val="00D84468"/>
    <w:rsid w:val="00D90442"/>
    <w:rsid w:val="00D921C7"/>
    <w:rsid w:val="00DA238D"/>
    <w:rsid w:val="00DA5964"/>
    <w:rsid w:val="00DA7467"/>
    <w:rsid w:val="00DA79AD"/>
    <w:rsid w:val="00DB15D8"/>
    <w:rsid w:val="00DB2F68"/>
    <w:rsid w:val="00DB53B7"/>
    <w:rsid w:val="00DB7BEC"/>
    <w:rsid w:val="00DC0890"/>
    <w:rsid w:val="00DC18B6"/>
    <w:rsid w:val="00DC7A2D"/>
    <w:rsid w:val="00DD0773"/>
    <w:rsid w:val="00DD1C52"/>
    <w:rsid w:val="00DD2C92"/>
    <w:rsid w:val="00DD465A"/>
    <w:rsid w:val="00DD490F"/>
    <w:rsid w:val="00DD5944"/>
    <w:rsid w:val="00DE1719"/>
    <w:rsid w:val="00DE2515"/>
    <w:rsid w:val="00DF08F6"/>
    <w:rsid w:val="00DF5E32"/>
    <w:rsid w:val="00DF6CBC"/>
    <w:rsid w:val="00E01E60"/>
    <w:rsid w:val="00E03A5A"/>
    <w:rsid w:val="00E05059"/>
    <w:rsid w:val="00E05CF6"/>
    <w:rsid w:val="00E10756"/>
    <w:rsid w:val="00E14ABA"/>
    <w:rsid w:val="00E163EC"/>
    <w:rsid w:val="00E1666C"/>
    <w:rsid w:val="00E167BB"/>
    <w:rsid w:val="00E17027"/>
    <w:rsid w:val="00E170E7"/>
    <w:rsid w:val="00E2218F"/>
    <w:rsid w:val="00E2503F"/>
    <w:rsid w:val="00E30C48"/>
    <w:rsid w:val="00E34134"/>
    <w:rsid w:val="00E3417A"/>
    <w:rsid w:val="00E36118"/>
    <w:rsid w:val="00E3679E"/>
    <w:rsid w:val="00E376E1"/>
    <w:rsid w:val="00E411BC"/>
    <w:rsid w:val="00E42EA8"/>
    <w:rsid w:val="00E44DF2"/>
    <w:rsid w:val="00E5129B"/>
    <w:rsid w:val="00E5603A"/>
    <w:rsid w:val="00E56276"/>
    <w:rsid w:val="00E60473"/>
    <w:rsid w:val="00E644C0"/>
    <w:rsid w:val="00E7127A"/>
    <w:rsid w:val="00E72D86"/>
    <w:rsid w:val="00E7347D"/>
    <w:rsid w:val="00E7772A"/>
    <w:rsid w:val="00E77B57"/>
    <w:rsid w:val="00E82CAE"/>
    <w:rsid w:val="00E86011"/>
    <w:rsid w:val="00E864F9"/>
    <w:rsid w:val="00E952D6"/>
    <w:rsid w:val="00E95782"/>
    <w:rsid w:val="00E96D14"/>
    <w:rsid w:val="00EA2E16"/>
    <w:rsid w:val="00EA332A"/>
    <w:rsid w:val="00EA3C89"/>
    <w:rsid w:val="00EB30F1"/>
    <w:rsid w:val="00EB66D7"/>
    <w:rsid w:val="00EB7A2A"/>
    <w:rsid w:val="00EC7BE6"/>
    <w:rsid w:val="00ED0002"/>
    <w:rsid w:val="00EE48CF"/>
    <w:rsid w:val="00EE6C6A"/>
    <w:rsid w:val="00EF185D"/>
    <w:rsid w:val="00EF37A1"/>
    <w:rsid w:val="00F0189A"/>
    <w:rsid w:val="00F056DC"/>
    <w:rsid w:val="00F05903"/>
    <w:rsid w:val="00F06FB0"/>
    <w:rsid w:val="00F112FE"/>
    <w:rsid w:val="00F12EC0"/>
    <w:rsid w:val="00F131C7"/>
    <w:rsid w:val="00F14715"/>
    <w:rsid w:val="00F155F0"/>
    <w:rsid w:val="00F16EC6"/>
    <w:rsid w:val="00F26357"/>
    <w:rsid w:val="00F27B19"/>
    <w:rsid w:val="00F30187"/>
    <w:rsid w:val="00F308D9"/>
    <w:rsid w:val="00F33BA5"/>
    <w:rsid w:val="00F33D50"/>
    <w:rsid w:val="00F36CAD"/>
    <w:rsid w:val="00F41832"/>
    <w:rsid w:val="00F4391C"/>
    <w:rsid w:val="00F523CE"/>
    <w:rsid w:val="00F530CA"/>
    <w:rsid w:val="00F53629"/>
    <w:rsid w:val="00F568D9"/>
    <w:rsid w:val="00F57E7F"/>
    <w:rsid w:val="00F63A8C"/>
    <w:rsid w:val="00F63C58"/>
    <w:rsid w:val="00F6648E"/>
    <w:rsid w:val="00F70E2B"/>
    <w:rsid w:val="00F77963"/>
    <w:rsid w:val="00F82F99"/>
    <w:rsid w:val="00F860E4"/>
    <w:rsid w:val="00F86362"/>
    <w:rsid w:val="00F876F3"/>
    <w:rsid w:val="00F9778C"/>
    <w:rsid w:val="00F97AF4"/>
    <w:rsid w:val="00FB16D2"/>
    <w:rsid w:val="00FB18EF"/>
    <w:rsid w:val="00FB20FC"/>
    <w:rsid w:val="00FC16EB"/>
    <w:rsid w:val="00FC779A"/>
    <w:rsid w:val="00FD0CB3"/>
    <w:rsid w:val="00FD124D"/>
    <w:rsid w:val="00FD1666"/>
    <w:rsid w:val="00FD2B6A"/>
    <w:rsid w:val="00FD6383"/>
    <w:rsid w:val="00FD64D8"/>
    <w:rsid w:val="00FD7F96"/>
    <w:rsid w:val="00FD7FA7"/>
    <w:rsid w:val="00FE2B24"/>
    <w:rsid w:val="00FE531D"/>
    <w:rsid w:val="00FE686B"/>
    <w:rsid w:val="00FE7B58"/>
    <w:rsid w:val="00FF0226"/>
    <w:rsid w:val="00FF1539"/>
    <w:rsid w:val="00FF2F73"/>
    <w:rsid w:val="00FF4033"/>
    <w:rsid w:val="00FF497C"/>
  </w:rsids>
  <m:mathPr>
    <m:mathFont m:val="Cambria Math"/>
    <m:brkBin m:val="before"/>
    <m:brkBinSub m:val="--"/>
    <m:smallFrac m:val="off"/>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49"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17"/>
    <w:lsdException w:name="header" w:uiPriority="23"/>
    <w:lsdException w:name="footer" w:uiPriority="0"/>
    <w:lsdException w:name="caption" w:uiPriority="35" w:qFormat="1"/>
    <w:lsdException w:name="List Number" w:uiPriority="6" w:qFormat="1"/>
    <w:lsdException w:name="List Bullet 2" w:uiPriority="2" w:qFormat="1"/>
    <w:lsdException w:name="List Bullet 3" w:uiPriority="2" w:qFormat="1"/>
    <w:lsdException w:name="Title" w:semiHidden="0" w:uiPriority="0" w:unhideWhenUsed="0" w:qFormat="1"/>
    <w:lsdException w:name="Default Paragraph Font" w:uiPriority="1"/>
    <w:lsdException w:name="Body Text" w:uiPriority="19" w:qFormat="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E952D6"/>
    <w:pPr>
      <w:spacing w:before="120"/>
      <w:jc w:val="both"/>
    </w:pPr>
    <w:rPr>
      <w:rFonts w:ascii="Arial" w:eastAsia="SimSun" w:hAnsi="Arial"/>
      <w:sz w:val="22"/>
      <w:lang w:eastAsia="zh-CN" w:bidi="bn-BD"/>
    </w:rPr>
  </w:style>
  <w:style w:type="paragraph" w:styleId="Titre1">
    <w:name w:val="heading 1"/>
    <w:next w:val="NormalParagraph"/>
    <w:link w:val="Titre1C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Titre2">
    <w:name w:val="heading 2"/>
    <w:aliases w:val="H2,UNDERRUBRIK 1-2,h2,2nd level,H21,H22,H23,H24,H25,R2,2,E2,heading 2,†berschrift 2,õberschrift 2,H2-Heading 2,Header 2,l2,Header2,22,heading2,list2,A,A.B.C.,list 2,Heading2,Heading Indent No L2,no numbering,Head2A,level 2,Header&#10;2,2&#10;2"/>
    <w:basedOn w:val="Titre1"/>
    <w:next w:val="NormalParagraph"/>
    <w:link w:val="Titre2Car"/>
    <w:uiPriority w:val="1"/>
    <w:qFormat/>
    <w:rsid w:val="000D20CB"/>
    <w:pPr>
      <w:numPr>
        <w:ilvl w:val="1"/>
      </w:numPr>
      <w:spacing w:before="240"/>
      <w:outlineLvl w:val="1"/>
    </w:pPr>
    <w:rPr>
      <w:iCs/>
      <w:sz w:val="24"/>
      <w:szCs w:val="28"/>
    </w:rPr>
  </w:style>
  <w:style w:type="paragraph" w:styleId="Titre3">
    <w:name w:val="heading 3"/>
    <w:aliases w:val="H3,Underrubrik2,E3,h3,RFQ2,Titolo Sotto/Sottosezione,no break,Heading3,H3-Heading 3,3,l3.3,l3,list 3,list3,subhead,h31,OdsKap3,OdsKap3Überschrift,1.,Heading No. L3,CT,3 bullet,b,Second,SECOND,3 Ggbullet,BLANK2,4 bullet,Heading Three,h 3,H31"/>
    <w:basedOn w:val="Titre2"/>
    <w:next w:val="NormalParagraph"/>
    <w:link w:val="Titre3Car"/>
    <w:uiPriority w:val="1"/>
    <w:qFormat/>
    <w:rsid w:val="00585714"/>
    <w:pPr>
      <w:numPr>
        <w:ilvl w:val="2"/>
      </w:numPr>
      <w:outlineLvl w:val="2"/>
    </w:pPr>
    <w:rPr>
      <w:szCs w:val="26"/>
    </w:rPr>
  </w:style>
  <w:style w:type="paragraph" w:styleId="Titre4">
    <w:name w:val="heading 4"/>
    <w:basedOn w:val="Titre3"/>
    <w:next w:val="NormalParagraph"/>
    <w:link w:val="Titre4Car"/>
    <w:uiPriority w:val="1"/>
    <w:qFormat/>
    <w:rsid w:val="000D20CB"/>
    <w:pPr>
      <w:numPr>
        <w:ilvl w:val="3"/>
      </w:numPr>
      <w:outlineLvl w:val="3"/>
    </w:pPr>
    <w:rPr>
      <w:rFonts w:ascii="Arial Bold" w:hAnsi="Arial Bold"/>
      <w:bCs w:val="0"/>
      <w:sz w:val="22"/>
      <w:szCs w:val="28"/>
    </w:rPr>
  </w:style>
  <w:style w:type="paragraph" w:styleId="Titre5">
    <w:name w:val="heading 5"/>
    <w:basedOn w:val="Titre4"/>
    <w:next w:val="NormalParagraph"/>
    <w:link w:val="Titre5Car"/>
    <w:uiPriority w:val="1"/>
    <w:qFormat/>
    <w:rsid w:val="000D20CB"/>
    <w:pPr>
      <w:numPr>
        <w:ilvl w:val="4"/>
      </w:numPr>
      <w:outlineLvl w:val="4"/>
    </w:pPr>
    <w:rPr>
      <w:bCs/>
      <w:iCs w:val="0"/>
      <w:szCs w:val="26"/>
      <w:lang w:val="en-US"/>
    </w:rPr>
  </w:style>
  <w:style w:type="paragraph" w:styleId="Titre6">
    <w:name w:val="heading 6"/>
    <w:basedOn w:val="Titre5"/>
    <w:next w:val="NormalParagraph"/>
    <w:link w:val="Titre6Car"/>
    <w:uiPriority w:val="1"/>
    <w:qFormat/>
    <w:rsid w:val="000D20CB"/>
    <w:pPr>
      <w:numPr>
        <w:ilvl w:val="5"/>
      </w:numPr>
      <w:outlineLvl w:val="5"/>
    </w:pPr>
    <w:rPr>
      <w:bCs w:val="0"/>
      <w:szCs w:val="22"/>
    </w:rPr>
  </w:style>
  <w:style w:type="paragraph" w:styleId="Titre7">
    <w:name w:val="heading 7"/>
    <w:basedOn w:val="Normal"/>
    <w:next w:val="Normal"/>
    <w:link w:val="Titre7C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Titre8">
    <w:name w:val="heading 8"/>
    <w:basedOn w:val="Normal"/>
    <w:next w:val="Normal"/>
    <w:link w:val="Titre8C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Titre9">
    <w:name w:val="heading 9"/>
    <w:basedOn w:val="Normal"/>
    <w:next w:val="Normal"/>
    <w:link w:val="Titre9C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1"/>
    <w:rsid w:val="005A1013"/>
    <w:rPr>
      <w:rFonts w:ascii="Arial" w:eastAsia="Times New Roman" w:hAnsi="Arial" w:cs="Arial"/>
      <w:b/>
      <w:bCs/>
      <w:sz w:val="28"/>
      <w:szCs w:val="32"/>
      <w:lang w:eastAsia="en-US" w:bidi="bn-BD"/>
    </w:rPr>
  </w:style>
  <w:style w:type="character" w:customStyle="1" w:styleId="Titre2Car">
    <w:name w:val="Titre 2 Car"/>
    <w:aliases w:val="H2 Car,UNDERRUBRIK 1-2 Car,h2 Car,2nd level Car,H21 Car,H22 Car,H23 Car,H24 Car,H25 Car,R2 Car,2 Car,E2 Car,heading 2 Car,†berschrift 2 Car,õberschrift 2 Car,H2-Heading 2 Car,Header 2 Car,l2 Car,Header2 Car,22 Car,heading2 Car,list2 Car"/>
    <w:link w:val="Titre2"/>
    <w:uiPriority w:val="1"/>
    <w:rsid w:val="005A1013"/>
    <w:rPr>
      <w:rFonts w:ascii="Arial" w:eastAsia="Times New Roman" w:hAnsi="Arial" w:cs="Arial"/>
      <w:b/>
      <w:bCs/>
      <w:iCs/>
      <w:sz w:val="24"/>
      <w:szCs w:val="28"/>
      <w:lang w:eastAsia="en-US" w:bidi="bn-BD"/>
    </w:rPr>
  </w:style>
  <w:style w:type="character" w:customStyle="1" w:styleId="Titre3Car">
    <w:name w:val="Titre 3 Car"/>
    <w:aliases w:val="H3 Car,Underrubrik2 Car,E3 Car,h3 Car,RFQ2 Car,Titolo Sotto/Sottosezione Car,no break Car,Heading3 Car,H3-Heading 3 Car,3 Car,l3.3 Car,l3 Car,list 3 Car,list3 Car,subhead Car,h31 Car,OdsKap3 Car,OdsKap3Überschrift Car,1. Car,CT Car,b Car"/>
    <w:link w:val="Titre3"/>
    <w:uiPriority w:val="1"/>
    <w:rsid w:val="005A1013"/>
    <w:rPr>
      <w:rFonts w:ascii="Arial" w:eastAsia="Times New Roman" w:hAnsi="Arial" w:cs="Arial"/>
      <w:b/>
      <w:bCs/>
      <w:iCs/>
      <w:sz w:val="24"/>
      <w:szCs w:val="26"/>
      <w:lang w:eastAsia="en-US" w:bidi="bn-BD"/>
    </w:rPr>
  </w:style>
  <w:style w:type="character" w:customStyle="1" w:styleId="Titre4Car">
    <w:name w:val="Titre 4 Car"/>
    <w:link w:val="Titre4"/>
    <w:uiPriority w:val="1"/>
    <w:rsid w:val="005A1013"/>
    <w:rPr>
      <w:rFonts w:ascii="Arial Bold" w:eastAsia="Times New Roman" w:hAnsi="Arial Bold" w:cs="Arial"/>
      <w:b/>
      <w:iCs/>
      <w:sz w:val="22"/>
      <w:szCs w:val="28"/>
      <w:lang w:eastAsia="en-US" w:bidi="bn-BD"/>
    </w:rPr>
  </w:style>
  <w:style w:type="character" w:customStyle="1" w:styleId="Titre5Car">
    <w:name w:val="Titre 5 Car"/>
    <w:link w:val="Titre5"/>
    <w:uiPriority w:val="1"/>
    <w:rsid w:val="005A1013"/>
    <w:rPr>
      <w:rFonts w:ascii="Arial Bold" w:eastAsia="Times New Roman" w:hAnsi="Arial Bold" w:cs="Arial"/>
      <w:b/>
      <w:bCs/>
      <w:sz w:val="22"/>
      <w:szCs w:val="26"/>
      <w:lang w:val="en-US" w:eastAsia="en-US" w:bidi="bn-BD"/>
    </w:rPr>
  </w:style>
  <w:style w:type="character" w:customStyle="1" w:styleId="Titre6Car">
    <w:name w:val="Titre 6 Car"/>
    <w:link w:val="Titre6"/>
    <w:uiPriority w:val="1"/>
    <w:rsid w:val="005A1013"/>
    <w:rPr>
      <w:rFonts w:ascii="Arial Bold" w:eastAsia="Times New Roman" w:hAnsi="Arial Bold" w:cs="Arial"/>
      <w:b/>
      <w:sz w:val="22"/>
      <w:szCs w:val="22"/>
      <w:lang w:val="en-US" w:eastAsia="en-US" w:bidi="bn-BD"/>
    </w:rPr>
  </w:style>
  <w:style w:type="character" w:customStyle="1" w:styleId="Titre7Car">
    <w:name w:val="Titre 7 Car"/>
    <w:link w:val="Titre7"/>
    <w:uiPriority w:val="1"/>
    <w:rsid w:val="008B643F"/>
    <w:rPr>
      <w:rFonts w:ascii="Arial" w:eastAsia="Times New Roman" w:hAnsi="Arial"/>
      <w:i/>
      <w:sz w:val="22"/>
      <w:lang w:eastAsia="en-US" w:bidi="bn-BD"/>
    </w:rPr>
  </w:style>
  <w:style w:type="character" w:customStyle="1" w:styleId="Titre8Car">
    <w:name w:val="Titre 8 Car"/>
    <w:link w:val="Titre8"/>
    <w:uiPriority w:val="1"/>
    <w:rsid w:val="008B643F"/>
    <w:rPr>
      <w:rFonts w:ascii="Arial" w:eastAsia="Times New Roman" w:hAnsi="Arial"/>
      <w:i/>
      <w:iCs/>
      <w:sz w:val="22"/>
      <w:lang w:val="en-US" w:eastAsia="en-US" w:bidi="bn-BD"/>
    </w:rPr>
  </w:style>
  <w:style w:type="character" w:customStyle="1" w:styleId="Titre9Car">
    <w:name w:val="Titre 9 Car"/>
    <w:link w:val="Titre9"/>
    <w:uiPriority w:val="1"/>
    <w:rsid w:val="008B643F"/>
    <w:rPr>
      <w:rFonts w:ascii="Arial" w:eastAsia="Times New Roman" w:hAnsi="Arial" w:cs="Arial"/>
      <w:i/>
      <w:sz w:val="22"/>
      <w:szCs w:val="22"/>
      <w:lang w:val="fr-FR" w:eastAsia="en-US" w:bidi="bn-BD"/>
    </w:rPr>
  </w:style>
  <w:style w:type="paragraph" w:styleId="Titre">
    <w:name w:val="Title"/>
    <w:basedOn w:val="Normal"/>
    <w:link w:val="TitreCar"/>
    <w:uiPriority w:val="27"/>
    <w:qFormat/>
    <w:rsid w:val="00FD64D8"/>
    <w:pPr>
      <w:spacing w:after="60"/>
      <w:jc w:val="right"/>
    </w:pPr>
    <w:rPr>
      <w:b/>
      <w:bCs/>
      <w:kern w:val="28"/>
      <w:sz w:val="32"/>
      <w:szCs w:val="32"/>
    </w:rPr>
  </w:style>
  <w:style w:type="character" w:customStyle="1" w:styleId="TitreCar">
    <w:name w:val="Titre Car"/>
    <w:link w:val="Titre"/>
    <w:uiPriority w:val="27"/>
    <w:rsid w:val="005A1013"/>
    <w:rPr>
      <w:rFonts w:ascii="Arial" w:eastAsia="SimSun" w:hAnsi="Arial"/>
      <w:b/>
      <w:bCs/>
      <w:kern w:val="28"/>
      <w:sz w:val="32"/>
      <w:szCs w:val="32"/>
      <w:lang w:eastAsia="zh-CN" w:bidi="bn-BD"/>
    </w:rPr>
  </w:style>
  <w:style w:type="paragraph" w:styleId="TM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M2">
    <w:name w:val="toc 2"/>
    <w:basedOn w:val="TM1"/>
    <w:uiPriority w:val="39"/>
    <w:rsid w:val="00BB12B8"/>
    <w:pPr>
      <w:tabs>
        <w:tab w:val="clear" w:pos="397"/>
        <w:tab w:val="left" w:pos="993"/>
      </w:tabs>
      <w:spacing w:after="20"/>
      <w:ind w:left="992" w:hanging="595"/>
    </w:pPr>
    <w:rPr>
      <w:rFonts w:eastAsia="Times New Roman"/>
      <w:b w:val="0"/>
      <w:szCs w:val="24"/>
      <w:lang w:eastAsia="en-GB"/>
    </w:rPr>
  </w:style>
  <w:style w:type="paragraph" w:styleId="TM3">
    <w:name w:val="toc 3"/>
    <w:basedOn w:val="TM2"/>
    <w:uiPriority w:val="39"/>
    <w:rsid w:val="00383ADA"/>
    <w:pPr>
      <w:tabs>
        <w:tab w:val="clear" w:pos="993"/>
        <w:tab w:val="left" w:pos="1276"/>
      </w:tabs>
      <w:ind w:left="1248" w:hanging="851"/>
    </w:pPr>
  </w:style>
  <w:style w:type="paragraph" w:customStyle="1" w:styleId="ListBulletsub">
    <w:name w:val="List Bullet (sub)"/>
    <w:basedOn w:val="Listepuces3"/>
    <w:link w:val="ListBulletsubChar"/>
    <w:uiPriority w:val="5"/>
    <w:qFormat/>
    <w:rsid w:val="00283857"/>
    <w:pPr>
      <w:numPr>
        <w:ilvl w:val="3"/>
      </w:numPr>
      <w:tabs>
        <w:tab w:val="clear" w:pos="1361"/>
        <w:tab w:val="left" w:pos="1701"/>
      </w:tabs>
    </w:pPr>
  </w:style>
  <w:style w:type="paragraph" w:styleId="En-tte">
    <w:name w:val="header"/>
    <w:basedOn w:val="NormalParagraph"/>
    <w:link w:val="En-tteCar"/>
    <w:uiPriority w:val="23"/>
    <w:rsid w:val="00A95E1E"/>
    <w:pPr>
      <w:tabs>
        <w:tab w:val="right" w:pos="8931"/>
        <w:tab w:val="right" w:pos="13892"/>
      </w:tabs>
      <w:contextualSpacing/>
    </w:pPr>
    <w:rPr>
      <w:sz w:val="20"/>
    </w:rPr>
  </w:style>
  <w:style w:type="character" w:customStyle="1" w:styleId="En-tteCar">
    <w:name w:val="En-tête Car"/>
    <w:link w:val="En-tte"/>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epuces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Lienhypertexte">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epuces3">
    <w:name w:val="List Bullet 3"/>
    <w:basedOn w:val="Listepuces2"/>
    <w:uiPriority w:val="2"/>
    <w:qFormat/>
    <w:rsid w:val="003D0069"/>
    <w:pPr>
      <w:numPr>
        <w:ilvl w:val="2"/>
      </w:numPr>
      <w:tabs>
        <w:tab w:val="clear" w:pos="1021"/>
        <w:tab w:val="left" w:pos="1361"/>
      </w:tabs>
    </w:pPr>
  </w:style>
  <w:style w:type="paragraph" w:styleId="Textedebulles">
    <w:name w:val="Balloon Text"/>
    <w:basedOn w:val="Normal"/>
    <w:link w:val="TextedebullesCar"/>
    <w:uiPriority w:val="99"/>
    <w:semiHidden/>
    <w:unhideWhenUsed/>
    <w:rsid w:val="005A1013"/>
    <w:pPr>
      <w:spacing w:before="0"/>
    </w:pPr>
    <w:rPr>
      <w:rFonts w:ascii="Tahoma" w:hAnsi="Tahoma" w:cs="Tahoma"/>
      <w:sz w:val="16"/>
    </w:rPr>
  </w:style>
  <w:style w:type="paragraph" w:styleId="Listenumros">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En-ttedetabledesmatires">
    <w:name w:val="TOC Heading"/>
    <w:basedOn w:val="NormalParagraph"/>
    <w:next w:val="NormalParagraph"/>
    <w:uiPriority w:val="39"/>
    <w:semiHidden/>
    <w:qFormat/>
    <w:rsid w:val="00243CE1"/>
    <w:pPr>
      <w:keepNext/>
      <w:pageBreakBefore/>
    </w:pPr>
    <w:rPr>
      <w:b/>
      <w:sz w:val="28"/>
    </w:rPr>
  </w:style>
  <w:style w:type="paragraph" w:styleId="Paragraphedeliste">
    <w:name w:val="List Paragraph"/>
    <w:basedOn w:val="Listenumros"/>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TextedebullesCar">
    <w:name w:val="Texte de bulles Car"/>
    <w:link w:val="Textedebulles"/>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Pieddepage">
    <w:name w:val="footer"/>
    <w:basedOn w:val="NormalParagraph"/>
    <w:link w:val="PieddepageCar"/>
    <w:rsid w:val="00A95E1E"/>
    <w:pPr>
      <w:tabs>
        <w:tab w:val="right" w:pos="8930"/>
        <w:tab w:val="right" w:pos="13892"/>
      </w:tabs>
      <w:contextualSpacing/>
    </w:pPr>
    <w:rPr>
      <w:sz w:val="20"/>
    </w:rPr>
  </w:style>
  <w:style w:type="character" w:customStyle="1" w:styleId="PieddepageCar">
    <w:name w:val="Pied de page Car"/>
    <w:link w:val="Pieddepage"/>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Notedebasdepage">
    <w:name w:val="footnote text"/>
    <w:basedOn w:val="NormalParagraph"/>
    <w:link w:val="NotedebasdepageCar"/>
    <w:uiPriority w:val="17"/>
    <w:rsid w:val="009527C9"/>
    <w:pPr>
      <w:spacing w:after="120"/>
    </w:pPr>
    <w:rPr>
      <w:sz w:val="20"/>
      <w:szCs w:val="25"/>
    </w:rPr>
  </w:style>
  <w:style w:type="character" w:customStyle="1" w:styleId="NotedebasdepageCar">
    <w:name w:val="Note de bas de page Car"/>
    <w:link w:val="Notedebasdepage"/>
    <w:uiPriority w:val="17"/>
    <w:rsid w:val="00283857"/>
    <w:rPr>
      <w:rFonts w:ascii="Arial" w:eastAsia="SimSun" w:hAnsi="Arial"/>
      <w:szCs w:val="25"/>
    </w:rPr>
  </w:style>
  <w:style w:type="character" w:styleId="Appelnotedebasdep">
    <w:name w:val="footnote reference"/>
    <w:uiPriority w:val="99"/>
    <w:semiHidden/>
    <w:unhideWhenUsed/>
    <w:rsid w:val="009527C9"/>
    <w:rPr>
      <w:vertAlign w:val="superscript"/>
    </w:rPr>
  </w:style>
  <w:style w:type="paragraph" w:styleId="Listepuces">
    <w:name w:val="List Bullet"/>
    <w:basedOn w:val="Normal"/>
    <w:uiPriority w:val="99"/>
    <w:semiHidden/>
    <w:rsid w:val="003A7D25"/>
    <w:pPr>
      <w:numPr>
        <w:numId w:val="4"/>
      </w:numPr>
      <w:contextualSpacing/>
    </w:pPr>
  </w:style>
  <w:style w:type="paragraph" w:styleId="Liste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econtinue2">
    <w:name w:val="List Continue 2"/>
    <w:basedOn w:val="Listepuces2"/>
    <w:uiPriority w:val="10"/>
    <w:rsid w:val="00871A1B"/>
    <w:pPr>
      <w:numPr>
        <w:ilvl w:val="0"/>
        <w:numId w:val="0"/>
      </w:numPr>
      <w:ind w:left="1021"/>
    </w:pPr>
  </w:style>
  <w:style w:type="paragraph" w:styleId="Listecontinue3">
    <w:name w:val="List Continue 3"/>
    <w:basedOn w:val="Listepuces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M4">
    <w:name w:val="toc 4"/>
    <w:basedOn w:val="TM3"/>
    <w:uiPriority w:val="39"/>
    <w:unhideWhenUsed/>
    <w:rsid w:val="00294E91"/>
    <w:pPr>
      <w:tabs>
        <w:tab w:val="clear" w:pos="1276"/>
        <w:tab w:val="left" w:pos="1701"/>
      </w:tabs>
      <w:ind w:left="1701" w:hanging="1275"/>
    </w:pPr>
  </w:style>
  <w:style w:type="paragraph" w:styleId="TM5">
    <w:name w:val="toc 5"/>
    <w:basedOn w:val="TM4"/>
    <w:uiPriority w:val="39"/>
    <w:unhideWhenUsed/>
    <w:rsid w:val="00294E91"/>
    <w:pPr>
      <w:tabs>
        <w:tab w:val="clear" w:pos="1701"/>
        <w:tab w:val="left" w:pos="2127"/>
      </w:tabs>
      <w:ind w:left="2127" w:hanging="1701"/>
    </w:pPr>
  </w:style>
  <w:style w:type="paragraph" w:styleId="TM6">
    <w:name w:val="toc 6"/>
    <w:basedOn w:val="TM5"/>
    <w:unhideWhenUsed/>
    <w:rsid w:val="00331905"/>
    <w:pPr>
      <w:tabs>
        <w:tab w:val="clear" w:pos="2127"/>
        <w:tab w:val="left" w:pos="2552"/>
      </w:tabs>
      <w:ind w:left="2552" w:hanging="2126"/>
    </w:pPr>
  </w:style>
  <w:style w:type="paragraph" w:styleId="TM9">
    <w:name w:val="toc 9"/>
    <w:basedOn w:val="Normal"/>
    <w:next w:val="Normal"/>
    <w:autoRedefine/>
    <w:uiPriority w:val="39"/>
    <w:semiHidden/>
    <w:unhideWhenUsed/>
    <w:rsid w:val="00AC2FCC"/>
    <w:pPr>
      <w:ind w:left="1760"/>
    </w:pPr>
  </w:style>
  <w:style w:type="character" w:styleId="Textedelespacerserv">
    <w:name w:val="Placeholder Text"/>
    <w:basedOn w:val="Policepardfau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r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paragraph" w:customStyle="1" w:styleId="CRSheetSubtitle">
    <w:name w:val="CRSheet Subtitle"/>
    <w:basedOn w:val="Normal"/>
    <w:uiPriority w:val="29"/>
    <w:qFormat/>
    <w:rsid w:val="007B7AEB"/>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7B7AEB"/>
    <w:pPr>
      <w:framePr w:hSpace="180" w:wrap="around" w:hAnchor="margin" w:xAlign="center" w:y="-756"/>
      <w:spacing w:before="120" w:after="120"/>
    </w:pPr>
    <w:rPr>
      <w:rFonts w:ascii="Arial Bold" w:eastAsia="SimSun" w:hAnsi="Arial Bold"/>
      <w:b/>
      <w:sz w:val="36"/>
      <w:szCs w:val="36"/>
    </w:rPr>
  </w:style>
  <w:style w:type="character" w:styleId="Marquedecommentaire">
    <w:name w:val="annotation reference"/>
    <w:basedOn w:val="Policepardfaut"/>
    <w:uiPriority w:val="99"/>
    <w:unhideWhenUsed/>
    <w:rsid w:val="001E7D18"/>
    <w:rPr>
      <w:sz w:val="16"/>
      <w:szCs w:val="16"/>
    </w:rPr>
  </w:style>
  <w:style w:type="paragraph" w:styleId="Commentaire">
    <w:name w:val="annotation text"/>
    <w:basedOn w:val="Normal"/>
    <w:link w:val="CommentaireCar"/>
    <w:uiPriority w:val="99"/>
    <w:unhideWhenUsed/>
    <w:rsid w:val="001E7D18"/>
    <w:rPr>
      <w:sz w:val="20"/>
      <w:szCs w:val="25"/>
    </w:rPr>
  </w:style>
  <w:style w:type="character" w:customStyle="1" w:styleId="CommentaireCar">
    <w:name w:val="Commentaire Car"/>
    <w:basedOn w:val="Policepardfaut"/>
    <w:link w:val="Commentaire"/>
    <w:uiPriority w:val="99"/>
    <w:rsid w:val="001E7D18"/>
    <w:rPr>
      <w:rFonts w:ascii="Arial" w:eastAsia="SimSun" w:hAnsi="Arial"/>
      <w:szCs w:val="25"/>
      <w:lang w:eastAsia="zh-CN" w:bidi="bn-BD"/>
    </w:rPr>
  </w:style>
  <w:style w:type="paragraph" w:styleId="Objetducommentaire">
    <w:name w:val="annotation subject"/>
    <w:basedOn w:val="Commentaire"/>
    <w:next w:val="Commentaire"/>
    <w:link w:val="ObjetducommentaireCar"/>
    <w:uiPriority w:val="99"/>
    <w:semiHidden/>
    <w:unhideWhenUsed/>
    <w:rsid w:val="001E7D18"/>
    <w:rPr>
      <w:b/>
      <w:bCs/>
    </w:rPr>
  </w:style>
  <w:style w:type="character" w:customStyle="1" w:styleId="ObjetducommentaireCar">
    <w:name w:val="Objet du commentaire Car"/>
    <w:basedOn w:val="CommentaireCar"/>
    <w:link w:val="Objetducommentaire"/>
    <w:uiPriority w:val="99"/>
    <w:semiHidden/>
    <w:rsid w:val="001E7D18"/>
    <w:rPr>
      <w:rFonts w:ascii="Arial" w:eastAsia="SimSun" w:hAnsi="Arial"/>
      <w:b/>
      <w:bCs/>
      <w:szCs w:val="25"/>
      <w:lang w:eastAsia="zh-CN" w:bidi="bn-BD"/>
    </w:rPr>
  </w:style>
  <w:style w:type="paragraph" w:styleId="NormalWeb">
    <w:name w:val="Normal (Web)"/>
    <w:basedOn w:val="Normal"/>
    <w:uiPriority w:val="99"/>
    <w:unhideWhenUsed/>
    <w:rsid w:val="00B8121F"/>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Rvision">
    <w:name w:val="Revision"/>
    <w:hidden/>
    <w:uiPriority w:val="99"/>
    <w:semiHidden/>
    <w:rsid w:val="00995C8A"/>
    <w:rPr>
      <w:rFonts w:ascii="Arial" w:eastAsia="SimSun" w:hAnsi="Arial"/>
      <w:sz w:val="22"/>
      <w:lang w:eastAsia="zh-CN" w:bidi="bn-BD"/>
    </w:rPr>
  </w:style>
  <w:style w:type="table" w:styleId="Grilledutableau">
    <w:name w:val="Table Grid"/>
    <w:basedOn w:val="TableauNormal"/>
    <w:uiPriority w:val="59"/>
    <w:rsid w:val="00851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BodyText">
    <w:name w:val="11 BodyText"/>
    <w:aliases w:val="Block_Text,np"/>
    <w:basedOn w:val="Normal"/>
    <w:rsid w:val="00603B06"/>
    <w:pPr>
      <w:spacing w:before="0" w:after="220"/>
      <w:ind w:left="1298"/>
      <w:jc w:val="left"/>
    </w:pPr>
    <w:rPr>
      <w:rFonts w:eastAsia="Malgun Gothic"/>
      <w:sz w:val="24"/>
      <w:szCs w:val="24"/>
      <w:lang w:eastAsia="en-US" w:bidi="ar-SA"/>
    </w:rPr>
  </w:style>
  <w:style w:type="character" w:customStyle="1" w:styleId="pln">
    <w:name w:val="pln"/>
    <w:basedOn w:val="Policepardfaut"/>
    <w:rsid w:val="003F3E09"/>
  </w:style>
  <w:style w:type="character" w:customStyle="1" w:styleId="pun">
    <w:name w:val="pun"/>
    <w:basedOn w:val="Policepardfaut"/>
    <w:rsid w:val="003F3E09"/>
  </w:style>
  <w:style w:type="character" w:customStyle="1" w:styleId="typ">
    <w:name w:val="typ"/>
    <w:basedOn w:val="Policepardfaut"/>
    <w:rsid w:val="003F3E09"/>
  </w:style>
  <w:style w:type="paragraph" w:styleId="Corpsdetexte">
    <w:name w:val="Body Text"/>
    <w:basedOn w:val="Normal"/>
    <w:link w:val="CorpsdetexteCar"/>
    <w:uiPriority w:val="19"/>
    <w:qFormat/>
    <w:rsid w:val="00A057A2"/>
    <w:pPr>
      <w:suppressAutoHyphens/>
      <w:spacing w:before="0"/>
      <w:ind w:left="-720"/>
      <w:jc w:val="left"/>
    </w:pPr>
    <w:rPr>
      <w:rFonts w:ascii="Times New Roman" w:eastAsia="Times New Roman" w:hAnsi="Times New Roman"/>
      <w:sz w:val="24"/>
      <w:szCs w:val="24"/>
      <w:lang w:eastAsia="ar-SA" w:bidi="ar-SA"/>
    </w:rPr>
  </w:style>
  <w:style w:type="character" w:customStyle="1" w:styleId="CorpsdetexteCar">
    <w:name w:val="Corps de texte Car"/>
    <w:basedOn w:val="Policepardfaut"/>
    <w:link w:val="Corpsdetexte"/>
    <w:uiPriority w:val="19"/>
    <w:rsid w:val="00A057A2"/>
    <w:rPr>
      <w:rFonts w:ascii="Times New Roman" w:eastAsia="Times New Roman" w:hAnsi="Times New Roman"/>
      <w:sz w:val="24"/>
      <w:szCs w:val="24"/>
      <w:lang w:eastAsia="ar-SA"/>
    </w:rPr>
  </w:style>
  <w:style w:type="character" w:customStyle="1" w:styleId="Normal1">
    <w:name w:val="Normal1"/>
    <w:basedOn w:val="Policepardfaut"/>
    <w:rsid w:val="00364208"/>
  </w:style>
  <w:style w:type="paragraph" w:styleId="Lgende">
    <w:name w:val="caption"/>
    <w:basedOn w:val="Normal"/>
    <w:next w:val="Normal"/>
    <w:uiPriority w:val="35"/>
    <w:unhideWhenUsed/>
    <w:qFormat/>
    <w:rsid w:val="001B4171"/>
    <w:pPr>
      <w:spacing w:before="0" w:after="200"/>
    </w:pPr>
    <w:rPr>
      <w:b/>
      <w:bCs/>
      <w:szCs w:val="22"/>
    </w:rPr>
  </w:style>
  <w:style w:type="table" w:styleId="Listeclaire-Accent2">
    <w:name w:val="Light List Accent 2"/>
    <w:basedOn w:val="TableauNormal"/>
    <w:uiPriority w:val="61"/>
    <w:rsid w:val="00F9778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49"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17"/>
    <w:lsdException w:name="header" w:uiPriority="23"/>
    <w:lsdException w:name="footer" w:uiPriority="0"/>
    <w:lsdException w:name="caption" w:uiPriority="35" w:qFormat="1"/>
    <w:lsdException w:name="List Number" w:uiPriority="6" w:qFormat="1"/>
    <w:lsdException w:name="List Bullet 2" w:uiPriority="2" w:qFormat="1"/>
    <w:lsdException w:name="List Bullet 3" w:uiPriority="2" w:qFormat="1"/>
    <w:lsdException w:name="Title" w:semiHidden="0" w:uiPriority="0" w:unhideWhenUsed="0" w:qFormat="1"/>
    <w:lsdException w:name="Default Paragraph Font" w:uiPriority="1"/>
    <w:lsdException w:name="Body Text" w:uiPriority="19" w:qFormat="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E952D6"/>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rsid w:val="008B643F"/>
    <w:rPr>
      <w:rFonts w:ascii="Arial" w:eastAsia="Times New Roman" w:hAnsi="Arial"/>
      <w:i/>
      <w:sz w:val="22"/>
      <w:lang w:eastAsia="en-US" w:bidi="bn-BD"/>
    </w:rPr>
  </w:style>
  <w:style w:type="character" w:customStyle="1" w:styleId="Heading8Char">
    <w:name w:val="Heading 8 Char"/>
    <w:link w:val="Heading8"/>
    <w:uiPriority w:val="1"/>
    <w:rsid w:val="008B643F"/>
    <w:rPr>
      <w:rFonts w:ascii="Arial" w:eastAsia="Times New Roman" w:hAnsi="Arial"/>
      <w:i/>
      <w:iCs/>
      <w:sz w:val="22"/>
      <w:lang w:val="en-US" w:eastAsia="en-US" w:bidi="bn-BD"/>
    </w:rPr>
  </w:style>
  <w:style w:type="character" w:customStyle="1" w:styleId="Heading9Char">
    <w:name w:val="Heading 9 Char"/>
    <w:link w:val="Heading9"/>
    <w:uiPriority w:val="1"/>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semiHidden/>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paragraph" w:customStyle="1" w:styleId="CRSheetSubtitle">
    <w:name w:val="CRSheet Subtitle"/>
    <w:basedOn w:val="Normal"/>
    <w:uiPriority w:val="29"/>
    <w:qFormat/>
    <w:rsid w:val="007B7AEB"/>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7B7AEB"/>
    <w:pPr>
      <w:framePr w:hSpace="180" w:wrap="around" w:hAnchor="margin" w:xAlign="center" w:y="-756"/>
      <w:spacing w:before="120" w:after="120"/>
    </w:pPr>
    <w:rPr>
      <w:rFonts w:ascii="Arial Bold" w:eastAsia="SimSun" w:hAnsi="Arial Bold"/>
      <w:b/>
      <w:sz w:val="36"/>
      <w:szCs w:val="36"/>
    </w:rPr>
  </w:style>
  <w:style w:type="character" w:styleId="CommentReference">
    <w:name w:val="annotation reference"/>
    <w:basedOn w:val="DefaultParagraphFont"/>
    <w:uiPriority w:val="99"/>
    <w:unhideWhenUsed/>
    <w:rsid w:val="001E7D18"/>
    <w:rPr>
      <w:sz w:val="16"/>
      <w:szCs w:val="16"/>
    </w:rPr>
  </w:style>
  <w:style w:type="paragraph" w:styleId="CommentText">
    <w:name w:val="annotation text"/>
    <w:basedOn w:val="Normal"/>
    <w:link w:val="CommentTextChar"/>
    <w:uiPriority w:val="99"/>
    <w:unhideWhenUsed/>
    <w:rsid w:val="001E7D18"/>
    <w:rPr>
      <w:sz w:val="20"/>
      <w:szCs w:val="25"/>
    </w:rPr>
  </w:style>
  <w:style w:type="character" w:customStyle="1" w:styleId="CommentTextChar">
    <w:name w:val="Comment Text Char"/>
    <w:basedOn w:val="DefaultParagraphFont"/>
    <w:link w:val="CommentText"/>
    <w:uiPriority w:val="99"/>
    <w:rsid w:val="001E7D18"/>
    <w:rPr>
      <w:rFonts w:ascii="Arial" w:eastAsia="SimSun" w:hAnsi="Arial"/>
      <w:szCs w:val="25"/>
      <w:lang w:eastAsia="zh-CN" w:bidi="bn-BD"/>
    </w:rPr>
  </w:style>
  <w:style w:type="paragraph" w:styleId="CommentSubject">
    <w:name w:val="annotation subject"/>
    <w:basedOn w:val="CommentText"/>
    <w:next w:val="CommentText"/>
    <w:link w:val="CommentSubjectChar"/>
    <w:uiPriority w:val="99"/>
    <w:semiHidden/>
    <w:unhideWhenUsed/>
    <w:rsid w:val="001E7D18"/>
    <w:rPr>
      <w:b/>
      <w:bCs/>
    </w:rPr>
  </w:style>
  <w:style w:type="character" w:customStyle="1" w:styleId="CommentSubjectChar">
    <w:name w:val="Comment Subject Char"/>
    <w:basedOn w:val="CommentTextChar"/>
    <w:link w:val="CommentSubject"/>
    <w:uiPriority w:val="99"/>
    <w:semiHidden/>
    <w:rsid w:val="001E7D18"/>
    <w:rPr>
      <w:rFonts w:ascii="Arial" w:eastAsia="SimSun" w:hAnsi="Arial"/>
      <w:b/>
      <w:bCs/>
      <w:szCs w:val="25"/>
      <w:lang w:eastAsia="zh-CN" w:bidi="bn-BD"/>
    </w:rPr>
  </w:style>
  <w:style w:type="paragraph" w:styleId="NormalWeb">
    <w:name w:val="Normal (Web)"/>
    <w:basedOn w:val="Normal"/>
    <w:uiPriority w:val="99"/>
    <w:unhideWhenUsed/>
    <w:rsid w:val="00B8121F"/>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Revision">
    <w:name w:val="Revision"/>
    <w:hidden/>
    <w:uiPriority w:val="99"/>
    <w:semiHidden/>
    <w:rsid w:val="00995C8A"/>
    <w:rPr>
      <w:rFonts w:ascii="Arial" w:eastAsia="SimSun" w:hAnsi="Arial"/>
      <w:sz w:val="22"/>
      <w:lang w:eastAsia="zh-CN" w:bidi="bn-BD"/>
    </w:rPr>
  </w:style>
  <w:style w:type="table" w:styleId="TableGrid">
    <w:name w:val="Table Grid"/>
    <w:basedOn w:val="TableNormal"/>
    <w:uiPriority w:val="59"/>
    <w:rsid w:val="00851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BodyText">
    <w:name w:val="11 BodyText"/>
    <w:aliases w:val="Block_Text,np"/>
    <w:basedOn w:val="Normal"/>
    <w:rsid w:val="00603B06"/>
    <w:pPr>
      <w:spacing w:before="0" w:after="220"/>
      <w:ind w:left="1298"/>
      <w:jc w:val="left"/>
    </w:pPr>
    <w:rPr>
      <w:rFonts w:eastAsia="Malgun Gothic"/>
      <w:sz w:val="24"/>
      <w:szCs w:val="24"/>
      <w:lang w:eastAsia="en-US" w:bidi="ar-SA"/>
    </w:rPr>
  </w:style>
  <w:style w:type="character" w:customStyle="1" w:styleId="pln">
    <w:name w:val="pln"/>
    <w:basedOn w:val="DefaultParagraphFont"/>
    <w:rsid w:val="003F3E09"/>
  </w:style>
  <w:style w:type="character" w:customStyle="1" w:styleId="pun">
    <w:name w:val="pun"/>
    <w:basedOn w:val="DefaultParagraphFont"/>
    <w:rsid w:val="003F3E09"/>
  </w:style>
  <w:style w:type="character" w:customStyle="1" w:styleId="typ">
    <w:name w:val="typ"/>
    <w:basedOn w:val="DefaultParagraphFont"/>
    <w:rsid w:val="003F3E09"/>
  </w:style>
  <w:style w:type="paragraph" w:styleId="BodyText">
    <w:name w:val="Body Text"/>
    <w:basedOn w:val="Normal"/>
    <w:link w:val="BodyTextChar"/>
    <w:uiPriority w:val="19"/>
    <w:qFormat/>
    <w:rsid w:val="00A057A2"/>
    <w:pPr>
      <w:suppressAutoHyphens/>
      <w:spacing w:before="0"/>
      <w:ind w:left="-720"/>
      <w:jc w:val="left"/>
    </w:pPr>
    <w:rPr>
      <w:rFonts w:ascii="Times New Roman" w:eastAsia="Times New Roman" w:hAnsi="Times New Roman"/>
      <w:sz w:val="24"/>
      <w:szCs w:val="24"/>
      <w:lang w:eastAsia="ar-SA" w:bidi="ar-SA"/>
    </w:rPr>
  </w:style>
  <w:style w:type="character" w:customStyle="1" w:styleId="BodyTextChar">
    <w:name w:val="Body Text Char"/>
    <w:basedOn w:val="DefaultParagraphFont"/>
    <w:link w:val="BodyText"/>
    <w:uiPriority w:val="19"/>
    <w:rsid w:val="00A057A2"/>
    <w:rPr>
      <w:rFonts w:ascii="Times New Roman" w:eastAsia="Times New Roman" w:hAnsi="Times New Roman"/>
      <w:sz w:val="24"/>
      <w:szCs w:val="24"/>
      <w:lang w:eastAsia="ar-SA"/>
    </w:rPr>
  </w:style>
  <w:style w:type="character" w:customStyle="1" w:styleId="Normal1">
    <w:name w:val="Normal1"/>
    <w:basedOn w:val="DefaultParagraphFont"/>
    <w:rsid w:val="00364208"/>
  </w:style>
  <w:style w:type="paragraph" w:styleId="Caption">
    <w:name w:val="caption"/>
    <w:basedOn w:val="Normal"/>
    <w:next w:val="Normal"/>
    <w:uiPriority w:val="35"/>
    <w:unhideWhenUsed/>
    <w:qFormat/>
    <w:rsid w:val="001B4171"/>
    <w:pPr>
      <w:spacing w:before="0" w:after="200"/>
    </w:pPr>
    <w:rPr>
      <w:b/>
      <w:bCs/>
      <w:szCs w:val="22"/>
    </w:rPr>
  </w:style>
  <w:style w:type="table" w:styleId="LightList-Accent2">
    <w:name w:val="Light List Accent 2"/>
    <w:basedOn w:val="TableNormal"/>
    <w:uiPriority w:val="61"/>
    <w:rsid w:val="00F9778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25749128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72547587">
          <w:marLeft w:val="0"/>
          <w:marRight w:val="0"/>
          <w:marTop w:val="0"/>
          <w:marBottom w:val="0"/>
          <w:divBdr>
            <w:top w:val="none" w:sz="0" w:space="0" w:color="auto"/>
            <w:left w:val="none" w:sz="0" w:space="0" w:color="auto"/>
            <w:bottom w:val="none" w:sz="0" w:space="0" w:color="auto"/>
            <w:right w:val="none" w:sz="0" w:space="0" w:color="auto"/>
          </w:divBdr>
        </w:div>
      </w:divsChild>
    </w:div>
    <w:div w:id="607859203">
      <w:bodyDiv w:val="1"/>
      <w:marLeft w:val="0"/>
      <w:marRight w:val="0"/>
      <w:marTop w:val="0"/>
      <w:marBottom w:val="0"/>
      <w:divBdr>
        <w:top w:val="none" w:sz="0" w:space="0" w:color="auto"/>
        <w:left w:val="none" w:sz="0" w:space="0" w:color="auto"/>
        <w:bottom w:val="none" w:sz="0" w:space="0" w:color="auto"/>
        <w:right w:val="none" w:sz="0" w:space="0" w:color="auto"/>
      </w:divBdr>
    </w:div>
    <w:div w:id="721832491">
      <w:bodyDiv w:val="1"/>
      <w:marLeft w:val="0"/>
      <w:marRight w:val="0"/>
      <w:marTop w:val="0"/>
      <w:marBottom w:val="0"/>
      <w:divBdr>
        <w:top w:val="none" w:sz="0" w:space="0" w:color="auto"/>
        <w:left w:val="none" w:sz="0" w:space="0" w:color="auto"/>
        <w:bottom w:val="none" w:sz="0" w:space="0" w:color="auto"/>
        <w:right w:val="none" w:sz="0" w:space="0" w:color="auto"/>
      </w:divBdr>
      <w:divsChild>
        <w:div w:id="31342935">
          <w:marLeft w:val="605"/>
          <w:marRight w:val="0"/>
          <w:marTop w:val="115"/>
          <w:marBottom w:val="0"/>
          <w:divBdr>
            <w:top w:val="none" w:sz="0" w:space="0" w:color="auto"/>
            <w:left w:val="none" w:sz="0" w:space="0" w:color="auto"/>
            <w:bottom w:val="none" w:sz="0" w:space="0" w:color="auto"/>
            <w:right w:val="none" w:sz="0" w:space="0" w:color="auto"/>
          </w:divBdr>
        </w:div>
        <w:div w:id="782572460">
          <w:marLeft w:val="605"/>
          <w:marRight w:val="0"/>
          <w:marTop w:val="115"/>
          <w:marBottom w:val="0"/>
          <w:divBdr>
            <w:top w:val="none" w:sz="0" w:space="0" w:color="auto"/>
            <w:left w:val="none" w:sz="0" w:space="0" w:color="auto"/>
            <w:bottom w:val="none" w:sz="0" w:space="0" w:color="auto"/>
            <w:right w:val="none" w:sz="0" w:space="0" w:color="auto"/>
          </w:divBdr>
        </w:div>
        <w:div w:id="1151485469">
          <w:marLeft w:val="1267"/>
          <w:marRight w:val="0"/>
          <w:marTop w:val="96"/>
          <w:marBottom w:val="0"/>
          <w:divBdr>
            <w:top w:val="none" w:sz="0" w:space="0" w:color="auto"/>
            <w:left w:val="none" w:sz="0" w:space="0" w:color="auto"/>
            <w:bottom w:val="none" w:sz="0" w:space="0" w:color="auto"/>
            <w:right w:val="none" w:sz="0" w:space="0" w:color="auto"/>
          </w:divBdr>
        </w:div>
        <w:div w:id="421874756">
          <w:marLeft w:val="1915"/>
          <w:marRight w:val="0"/>
          <w:marTop w:val="86"/>
          <w:marBottom w:val="0"/>
          <w:divBdr>
            <w:top w:val="none" w:sz="0" w:space="0" w:color="auto"/>
            <w:left w:val="none" w:sz="0" w:space="0" w:color="auto"/>
            <w:bottom w:val="none" w:sz="0" w:space="0" w:color="auto"/>
            <w:right w:val="none" w:sz="0" w:space="0" w:color="auto"/>
          </w:divBdr>
        </w:div>
        <w:div w:id="385882944">
          <w:marLeft w:val="1915"/>
          <w:marRight w:val="0"/>
          <w:marTop w:val="86"/>
          <w:marBottom w:val="0"/>
          <w:divBdr>
            <w:top w:val="none" w:sz="0" w:space="0" w:color="auto"/>
            <w:left w:val="none" w:sz="0" w:space="0" w:color="auto"/>
            <w:bottom w:val="none" w:sz="0" w:space="0" w:color="auto"/>
            <w:right w:val="none" w:sz="0" w:space="0" w:color="auto"/>
          </w:divBdr>
        </w:div>
        <w:div w:id="500393529">
          <w:marLeft w:val="1915"/>
          <w:marRight w:val="0"/>
          <w:marTop w:val="86"/>
          <w:marBottom w:val="0"/>
          <w:divBdr>
            <w:top w:val="none" w:sz="0" w:space="0" w:color="auto"/>
            <w:left w:val="none" w:sz="0" w:space="0" w:color="auto"/>
            <w:bottom w:val="none" w:sz="0" w:space="0" w:color="auto"/>
            <w:right w:val="none" w:sz="0" w:space="0" w:color="auto"/>
          </w:divBdr>
        </w:div>
        <w:div w:id="1259871066">
          <w:marLeft w:val="1267"/>
          <w:marRight w:val="0"/>
          <w:marTop w:val="115"/>
          <w:marBottom w:val="0"/>
          <w:divBdr>
            <w:top w:val="none" w:sz="0" w:space="0" w:color="auto"/>
            <w:left w:val="none" w:sz="0" w:space="0" w:color="auto"/>
            <w:bottom w:val="none" w:sz="0" w:space="0" w:color="auto"/>
            <w:right w:val="none" w:sz="0" w:space="0" w:color="auto"/>
          </w:divBdr>
        </w:div>
        <w:div w:id="421806588">
          <w:marLeft w:val="1915"/>
          <w:marRight w:val="0"/>
          <w:marTop w:val="96"/>
          <w:marBottom w:val="0"/>
          <w:divBdr>
            <w:top w:val="none" w:sz="0" w:space="0" w:color="auto"/>
            <w:left w:val="none" w:sz="0" w:space="0" w:color="auto"/>
            <w:bottom w:val="none" w:sz="0" w:space="0" w:color="auto"/>
            <w:right w:val="none" w:sz="0" w:space="0" w:color="auto"/>
          </w:divBdr>
        </w:div>
        <w:div w:id="667095313">
          <w:marLeft w:val="1915"/>
          <w:marRight w:val="0"/>
          <w:marTop w:val="96"/>
          <w:marBottom w:val="0"/>
          <w:divBdr>
            <w:top w:val="none" w:sz="0" w:space="0" w:color="auto"/>
            <w:left w:val="none" w:sz="0" w:space="0" w:color="auto"/>
            <w:bottom w:val="none" w:sz="0" w:space="0" w:color="auto"/>
            <w:right w:val="none" w:sz="0" w:space="0" w:color="auto"/>
          </w:divBdr>
        </w:div>
        <w:div w:id="1075854528">
          <w:marLeft w:val="1915"/>
          <w:marRight w:val="0"/>
          <w:marTop w:val="96"/>
          <w:marBottom w:val="0"/>
          <w:divBdr>
            <w:top w:val="none" w:sz="0" w:space="0" w:color="auto"/>
            <w:left w:val="none" w:sz="0" w:space="0" w:color="auto"/>
            <w:bottom w:val="none" w:sz="0" w:space="0" w:color="auto"/>
            <w:right w:val="none" w:sz="0" w:space="0" w:color="auto"/>
          </w:divBdr>
        </w:div>
      </w:divsChild>
    </w:div>
    <w:div w:id="1416777748">
      <w:bodyDiv w:val="1"/>
      <w:marLeft w:val="0"/>
      <w:marRight w:val="0"/>
      <w:marTop w:val="0"/>
      <w:marBottom w:val="0"/>
      <w:divBdr>
        <w:top w:val="none" w:sz="0" w:space="0" w:color="auto"/>
        <w:left w:val="none" w:sz="0" w:space="0" w:color="auto"/>
        <w:bottom w:val="none" w:sz="0" w:space="0" w:color="auto"/>
        <w:right w:val="none" w:sz="0" w:space="0" w:color="auto"/>
      </w:divBdr>
    </w:div>
    <w:div w:id="1728991169">
      <w:bodyDiv w:val="1"/>
      <w:marLeft w:val="0"/>
      <w:marRight w:val="0"/>
      <w:marTop w:val="0"/>
      <w:marBottom w:val="0"/>
      <w:divBdr>
        <w:top w:val="none" w:sz="0" w:space="0" w:color="auto"/>
        <w:left w:val="none" w:sz="0" w:space="0" w:color="auto"/>
        <w:bottom w:val="none" w:sz="0" w:space="0" w:color="auto"/>
        <w:right w:val="none" w:sz="0" w:space="0" w:color="auto"/>
      </w:divBdr>
    </w:div>
    <w:div w:id="1876190142">
      <w:bodyDiv w:val="1"/>
      <w:marLeft w:val="0"/>
      <w:marRight w:val="0"/>
      <w:marTop w:val="0"/>
      <w:marBottom w:val="0"/>
      <w:divBdr>
        <w:top w:val="none" w:sz="0" w:space="0" w:color="auto"/>
        <w:left w:val="none" w:sz="0" w:space="0" w:color="auto"/>
        <w:bottom w:val="none" w:sz="0" w:space="0" w:color="auto"/>
        <w:right w:val="none" w:sz="0" w:space="0" w:color="auto"/>
      </w:divBdr>
    </w:div>
    <w:div w:id="19868850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606531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gsma.com/" TargetMode="External"/><Relationship Id="rId26" Type="http://schemas.openxmlformats.org/officeDocument/2006/relationships/oleObject" Target="embeddings/oleObject4.bin"/><Relationship Id="rId39"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oleObject" Target="embeddings/oleObject8.bin"/><Relationship Id="rId42" Type="http://schemas.openxmlformats.org/officeDocument/2006/relationships/hyperlink" Target="mailto:prd@gsm.org" TargetMode="Externa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www.gsma.com/rcs/"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Diapositive_Microsoft_Office_PowerPoint1.sld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etf.org/rfc/rfc2119.txt" TargetMode="External"/><Relationship Id="rId20" Type="http://schemas.openxmlformats.org/officeDocument/2006/relationships/image" Target="media/image3.png"/><Relationship Id="rId29" Type="http://schemas.openxmlformats.org/officeDocument/2006/relationships/image" Target="media/image8.emf"/><Relationship Id="rId41" Type="http://schemas.openxmlformats.org/officeDocument/2006/relationships/hyperlink" Target="http://developer.android.com/reference/android/provider/ContactsContract.RawConta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emf"/><Relationship Id="rId40" Type="http://schemas.openxmlformats.org/officeDocument/2006/relationships/package" Target="embeddings/Diapositive_Microsoft_Office_PowerPoint2.sldx"/><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gsma.com/rcs/wp-content/uploads/2012/03/rcs-e_advanced_comms_specification_v1_2_2_approved.pdf" TargetMode="External"/><Relationship Id="rId23" Type="http://schemas.openxmlformats.org/officeDocument/2006/relationships/image" Target="media/image5.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9.emf"/><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2.bin"/><Relationship Id="rId27" Type="http://schemas.openxmlformats.org/officeDocument/2006/relationships/image" Target="media/image7.emf"/><Relationship Id="rId30" Type="http://schemas.openxmlformats.org/officeDocument/2006/relationships/oleObject" Target="embeddings/oleObject6.bin"/><Relationship Id="rId35" Type="http://schemas.openxmlformats.org/officeDocument/2006/relationships/image" Target="media/image11.emf"/><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elt\AppData\Local\Microsoft\Windows\Temporary%20Internet%20Files\Content.Outlook\BPKPX3C4\Official%20Document%20Template%20IC2%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C491827B5F43719D89D29C1F2AFA8B"/>
        <w:category>
          <w:name w:val="General"/>
          <w:gallery w:val="placeholder"/>
        </w:category>
        <w:types>
          <w:type w:val="bbPlcHdr"/>
        </w:types>
        <w:behaviors>
          <w:behavior w:val="content"/>
        </w:behaviors>
        <w:guid w:val="{D5D1AC70-86B2-496F-9581-D28F1FCBA694}"/>
      </w:docPartPr>
      <w:docPartBody>
        <w:p w:rsidR="005E23DE" w:rsidRDefault="005E23DE">
          <w:pPr>
            <w:pStyle w:val="33C491827B5F43719D89D29C1F2AFA8B"/>
          </w:pPr>
          <w:r w:rsidRPr="002E55AA">
            <w:rPr>
              <w:rStyle w:val="Textedelespacerserv"/>
            </w:rPr>
            <w:t>[Title]</w:t>
          </w:r>
        </w:p>
      </w:docPartBody>
    </w:docPart>
    <w:docPart>
      <w:docPartPr>
        <w:name w:val="470ED2DB77D84C83B5C9D9987476A4B1"/>
        <w:category>
          <w:name w:val="General"/>
          <w:gallery w:val="placeholder"/>
        </w:category>
        <w:types>
          <w:type w:val="bbPlcHdr"/>
        </w:types>
        <w:behaviors>
          <w:behavior w:val="content"/>
        </w:behaviors>
        <w:guid w:val="{6EC2F1E5-0D2C-4996-AF03-48D23F9EF123}"/>
      </w:docPartPr>
      <w:docPartBody>
        <w:p w:rsidR="005E23DE" w:rsidRDefault="005E23DE">
          <w:pPr>
            <w:pStyle w:val="470ED2DB77D84C83B5C9D9987476A4B1"/>
          </w:pPr>
          <w:r w:rsidRPr="002E55AA">
            <w:rPr>
              <w:rStyle w:val="Textedelespacerserv"/>
            </w:rPr>
            <w:t>[PRD Version]</w:t>
          </w:r>
        </w:p>
      </w:docPartBody>
    </w:docPart>
    <w:docPart>
      <w:docPartPr>
        <w:name w:val="9A7BAC79D64845E6997A3D7883698D49"/>
        <w:category>
          <w:name w:val="General"/>
          <w:gallery w:val="placeholder"/>
        </w:category>
        <w:types>
          <w:type w:val="bbPlcHdr"/>
        </w:types>
        <w:behaviors>
          <w:behavior w:val="content"/>
        </w:behaviors>
        <w:guid w:val="{F86E52BA-6B0E-479A-AE6F-858E5A7AE226}"/>
      </w:docPartPr>
      <w:docPartBody>
        <w:p w:rsidR="005E23DE" w:rsidRDefault="005E23DE">
          <w:pPr>
            <w:pStyle w:val="9A7BAC79D64845E6997A3D7883698D49"/>
          </w:pPr>
          <w:r w:rsidRPr="002E55AA">
            <w:rPr>
              <w:rStyle w:val="Textedelespacerserv"/>
            </w:rPr>
            <w:t>[Publication Date]</w:t>
          </w:r>
        </w:p>
      </w:docPartBody>
    </w:docPart>
    <w:docPart>
      <w:docPartPr>
        <w:name w:val="841E33ACD3A64686A8CD40EBB2ED2E0B"/>
        <w:category>
          <w:name w:val="General"/>
          <w:gallery w:val="placeholder"/>
        </w:category>
        <w:types>
          <w:type w:val="bbPlcHdr"/>
        </w:types>
        <w:behaviors>
          <w:behavior w:val="content"/>
        </w:behaviors>
        <w:guid w:val="{57E75CC5-D406-414F-8193-2F6E7C4DE3F3}"/>
      </w:docPartPr>
      <w:docPartBody>
        <w:p w:rsidR="005E23DE" w:rsidRDefault="005E23DE">
          <w:pPr>
            <w:pStyle w:val="841E33ACD3A64686A8CD40EBB2ED2E0B"/>
          </w:pPr>
          <w:r w:rsidRPr="002E55AA">
            <w:rPr>
              <w:rStyle w:val="Textedelespacerserv"/>
            </w:rPr>
            <w:t>[Document Type]</w:t>
          </w:r>
        </w:p>
      </w:docPartBody>
    </w:docPart>
    <w:docPart>
      <w:docPartPr>
        <w:name w:val="E36DE4802D884BF8AE83AF45FED666FE"/>
        <w:category>
          <w:name w:val="General"/>
          <w:gallery w:val="placeholder"/>
        </w:category>
        <w:types>
          <w:type w:val="bbPlcHdr"/>
        </w:types>
        <w:behaviors>
          <w:behavior w:val="content"/>
        </w:behaviors>
        <w:guid w:val="{58337D66-40E0-4C37-A72E-7A2D99963603}"/>
      </w:docPartPr>
      <w:docPartBody>
        <w:p w:rsidR="005E23DE" w:rsidRDefault="005E23DE">
          <w:pPr>
            <w:pStyle w:val="E36DE4802D884BF8AE83AF45FED666FE"/>
          </w:pPr>
          <w:r w:rsidRPr="002E55AA">
            <w:rPr>
              <w:rStyle w:val="Textedelespacerserv"/>
            </w:rPr>
            <w:t>[Security Classification]</w:t>
          </w:r>
        </w:p>
      </w:docPartBody>
    </w:docPart>
    <w:docPart>
      <w:docPartPr>
        <w:name w:val="0BD06261F9234778B040103B81A17B95"/>
        <w:category>
          <w:name w:val="General"/>
          <w:gallery w:val="placeholder"/>
        </w:category>
        <w:types>
          <w:type w:val="bbPlcHdr"/>
        </w:types>
        <w:behaviors>
          <w:behavior w:val="content"/>
        </w:behaviors>
        <w:guid w:val="{F79F21A7-9159-4709-8B6A-91ECF1C47320}"/>
      </w:docPartPr>
      <w:docPartBody>
        <w:p w:rsidR="005E23DE" w:rsidRDefault="005E23DE" w:rsidP="005E23DE">
          <w:pPr>
            <w:pStyle w:val="0BD06261F9234778B040103B81A17B95"/>
          </w:pPr>
          <w:r w:rsidRPr="002E55AA">
            <w:rPr>
              <w:rStyle w:val="Textedelespacerserv"/>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hyphenationZone w:val="425"/>
  <w:characterSpacingControl w:val="doNotCompress"/>
  <w:compat>
    <w:useFELayout/>
  </w:compat>
  <w:rsids>
    <w:rsidRoot w:val="005E23DE"/>
    <w:rsid w:val="0012005F"/>
    <w:rsid w:val="00177CBA"/>
    <w:rsid w:val="0022265F"/>
    <w:rsid w:val="0023049D"/>
    <w:rsid w:val="00231987"/>
    <w:rsid w:val="00245110"/>
    <w:rsid w:val="002836BA"/>
    <w:rsid w:val="002B5297"/>
    <w:rsid w:val="002D7BBC"/>
    <w:rsid w:val="002E6593"/>
    <w:rsid w:val="00303355"/>
    <w:rsid w:val="00391D6D"/>
    <w:rsid w:val="003B69AC"/>
    <w:rsid w:val="003B792B"/>
    <w:rsid w:val="0043179B"/>
    <w:rsid w:val="0043647E"/>
    <w:rsid w:val="00563426"/>
    <w:rsid w:val="005D183C"/>
    <w:rsid w:val="005E23DE"/>
    <w:rsid w:val="0061096D"/>
    <w:rsid w:val="00620772"/>
    <w:rsid w:val="006A11CB"/>
    <w:rsid w:val="00772B35"/>
    <w:rsid w:val="007B7172"/>
    <w:rsid w:val="008807DF"/>
    <w:rsid w:val="00950DB3"/>
    <w:rsid w:val="009627BA"/>
    <w:rsid w:val="009B0A2C"/>
    <w:rsid w:val="00A4447D"/>
    <w:rsid w:val="00AA400C"/>
    <w:rsid w:val="00B1100A"/>
    <w:rsid w:val="00B14330"/>
    <w:rsid w:val="00B4277C"/>
    <w:rsid w:val="00B527E5"/>
    <w:rsid w:val="00B71CDD"/>
    <w:rsid w:val="00B954A7"/>
    <w:rsid w:val="00BD384A"/>
    <w:rsid w:val="00BF1081"/>
    <w:rsid w:val="00C6145C"/>
    <w:rsid w:val="00C63D6C"/>
    <w:rsid w:val="00CB3BE8"/>
    <w:rsid w:val="00D14714"/>
    <w:rsid w:val="00D33721"/>
    <w:rsid w:val="00DA4B61"/>
    <w:rsid w:val="00E101AA"/>
    <w:rsid w:val="00E214DB"/>
    <w:rsid w:val="00E45E3A"/>
    <w:rsid w:val="00E91D3F"/>
    <w:rsid w:val="00EB2342"/>
    <w:rsid w:val="00F41CBC"/>
    <w:rsid w:val="00F41E70"/>
    <w:rsid w:val="00F8039D"/>
    <w:rsid w:val="00FD3CF5"/>
    <w:rsid w:val="00FF3C25"/>
  </w:rsids>
  <m:mathPr>
    <m:mathFont m:val="Cambria Math"/>
    <m:brkBin m:val="before"/>
    <m:brkBinSub m:val="--"/>
    <m:smallFrac m:val="off"/>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3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E23DE"/>
    <w:rPr>
      <w:color w:val="808080"/>
    </w:rPr>
  </w:style>
  <w:style w:type="paragraph" w:customStyle="1" w:styleId="33C491827B5F43719D89D29C1F2AFA8B">
    <w:name w:val="33C491827B5F43719D89D29C1F2AFA8B"/>
    <w:rsid w:val="00EB2342"/>
  </w:style>
  <w:style w:type="paragraph" w:customStyle="1" w:styleId="470ED2DB77D84C83B5C9D9987476A4B1">
    <w:name w:val="470ED2DB77D84C83B5C9D9987476A4B1"/>
    <w:rsid w:val="00EB2342"/>
  </w:style>
  <w:style w:type="paragraph" w:customStyle="1" w:styleId="9A7BAC79D64845E6997A3D7883698D49">
    <w:name w:val="9A7BAC79D64845E6997A3D7883698D49"/>
    <w:rsid w:val="00EB2342"/>
  </w:style>
  <w:style w:type="paragraph" w:customStyle="1" w:styleId="841E33ACD3A64686A8CD40EBB2ED2E0B">
    <w:name w:val="841E33ACD3A64686A8CD40EBB2ED2E0B"/>
    <w:rsid w:val="00EB2342"/>
  </w:style>
  <w:style w:type="paragraph" w:customStyle="1" w:styleId="E36DE4802D884BF8AE83AF45FED666FE">
    <w:name w:val="E36DE4802D884BF8AE83AF45FED666FE"/>
    <w:rsid w:val="00EB2342"/>
  </w:style>
  <w:style w:type="paragraph" w:customStyle="1" w:styleId="0BD06261F9234778B040103B81A17B95">
    <w:name w:val="0BD06261F9234778B040103B81A17B95"/>
    <w:rsid w:val="005E23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D Document" ma:contentTypeID="0x010100EC728DFF17A841B193288BA44365FF700092273D6EEDB8485CB097A5F2F89420D500B0EB2C70803C684BBA706E43EFD186C9" ma:contentTypeVersion="2" ma:contentTypeDescription="PRD Document" ma:contentTypeScope="" ma:versionID="b7c52501316b58b7b3665552dc236e05">
  <xsd:schema xmlns:xsd="http://www.w3.org/2001/XMLSchema" xmlns:xs="http://www.w3.org/2001/XMLSchema" xmlns:p="http://schemas.microsoft.com/office/2006/metadata/properties" xmlns:ns1="http://schemas.microsoft.com/sharepoint/v3" xmlns:ns2="ADEDD60E-22E2-4049-BE99-80A2BB237DD5" targetNamespace="http://schemas.microsoft.com/office/2006/metadata/properties" ma:root="true" ma:fieldsID="14c14a92b57f6b9a8d1ddf574f91fbe3" ns1:_="" ns2:_="">
    <xsd:import namespace="http://schemas.microsoft.com/sharepoint/v3"/>
    <xsd:import namespace="ADEDD60E-22E2-4049-BE99-80A2BB237DD5"/>
    <xsd:element name="properties">
      <xsd:complexType>
        <xsd:sequence>
          <xsd:element name="documentManagement">
            <xsd:complexType>
              <xsd:all>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DocumentNumber" minOccurs="0"/>
                <xsd:element ref="ns2:GSMAPRDVersion" minOccurs="0"/>
                <xsd:element ref="ns2:GSMAEditionType" minOccurs="0"/>
                <xsd:element ref="ns2:GSMARemarks" minOccurs="0"/>
                <xsd:element ref="ns2:GSMAOwningGroup" minOccurs="0"/>
                <xsd:element ref="ns1:Comments" minOccurs="0"/>
                <xsd:element ref="ns2:GSMABusinessPurpose" minOccurs="0"/>
                <xsd:element ref="ns2:GSMAChangeRequestApprover" minOccurs="0"/>
                <xsd:element ref="ns2:GSMA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3" nillable="true" ma:displayName="Summary" ma:internalName="Comme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KBCategoryTaxHTField0" ma:index="9" nillable="true" ma:taxonomy="true" ma:internalName="GSMAKBCategoryTaxHTField0" ma:taxonomyFieldName="GSMAKBCategory" ma:displayName="KB Category" ma:readOnly="false" ma:fieldId="{21dee129-e704-4a2f-bbcd-72336400b048}" ma:taxonomyMulti="true" ma:sspId="ccb90670-fc78-4a62-818c-1b4a7a3b993c" ma:termSetId="d4f2d205-aff0-4120-9857-3983a7294359" ma:anchorId="00000000-0000-0000-0000-000000000000" ma:open="false" ma:isKeyword="false">
      <xsd:complexType>
        <xsd:sequence>
          <xsd:element ref="pc:Terms" minOccurs="0" maxOccurs="1"/>
        </xsd:sequence>
      </xsd:complexType>
    </xsd:element>
    <xsd:element name="GSMADocumentTypeTaxHTField0" ma:index="11" nillable="true" ma:taxonomy="true" ma:internalName="GSMADocumentTypeTaxHTField0" ma:taxonomyFieldName="GSMADocumentType" ma:displayName="Document Type" ma:readOnly="false" ma:fieldId="{34a499d2-2c5a-49b8-81ca-7ba3b22c0d34}" ma:sspId="ccb90670-fc78-4a62-818c-1b4a7a3b993c" ma:termSetId="a634318f-ad5c-4d1e-9a0b-5100ee14d264" ma:anchorId="00000000-0000-0000-0000-000000000000" ma:open="false" ma:isKeyword="false">
      <xsd:complexType>
        <xsd:sequence>
          <xsd:element ref="pc:Terms" minOccurs="0" maxOccurs="1"/>
        </xsd:sequence>
      </xsd:complexType>
    </xsd:element>
    <xsd:element name="GSMASecurityGroup" ma:index="12" ma:displayName="Security Classification" ma:format="Dropdow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xsd:restriction>
      </xsd:simpleType>
    </xsd:element>
    <xsd:element name="GSMADocumentOwner" ma:index="13" nillable="true" ma:displayName="Document Owner" ma:list="UserInfo" ma:SearchPeopleOnly="false"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4"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5" nillable="true" ma:displayName="Document Creation Date" ma:internalName="GSMADocumentCreatedDate" ma:readOnly="false">
      <xsd:simpleType>
        <xsd:restriction base="dms:DateTime"/>
      </xsd:simpleType>
    </xsd:element>
    <xsd:element name="GSMADocumentCreatedBy" ma:index="16"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7" nillable="true" ma:displayName="Template Number" ma:internalName="GSMATemplateNumber" ma:readOnly="false">
      <xsd:simpleType>
        <xsd:restriction base="dms:Text"/>
      </xsd:simpleType>
    </xsd:element>
    <xsd:element name="GSMADocumentNumber" ma:index="18" nillable="true" ma:displayName="Document Number" ma:indexed="true" ma:internalName="GSMADocumentNumber" ma:readOnly="false">
      <xsd:simpleType>
        <xsd:restriction base="dms:Text"/>
      </xsd:simpleType>
    </xsd:element>
    <xsd:element name="GSMAPRDVersion" ma:index="19" nillable="true" ma:displayName="PRD Version" ma:internalName="GSMAPRDVersion" ma:readOnly="false">
      <xsd:simpleType>
        <xsd:restriction base="dms:Text"/>
      </xsd:simpleType>
    </xsd:element>
    <xsd:element name="GSMAEditionType" ma:index="20"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1" nillable="true" ma:displayName="Remarks" ma:internalName="GSMARemarks" ma:readOnly="false">
      <xsd:simpleType>
        <xsd:restriction base="dms:Note"/>
      </xsd:simpleType>
    </xsd:element>
    <xsd:element name="GSMAOwningGroup" ma:index="22" nillable="true" ma:displayName="Owning Group" ma:internalName="GSMAOwningGroup" ma:readOnly="false">
      <xsd:simpleType>
        <xsd:restriction base="dms:Text"/>
      </xsd:simpleType>
    </xsd:element>
    <xsd:element name="GSMABusinessPurpose" ma:index="24" nillable="true" ma:displayName="Business Purpose" ma:internalName="GSMABusinessPurpose" ma:readOnly="false">
      <xsd:simpleType>
        <xsd:restriction base="dms:Note"/>
      </xsd:simpleType>
    </xsd:element>
    <xsd:element name="GSMAChangeRequestApprover" ma:index="25" nillable="true" ma:displayName="Change Request Manager" ma:list="UserInfo" ma:SearchPeopleOnly="false" ma:SharePointGroup="0" ma:internalName="GSMAChangeRequest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6" nillable="true" ma:displayName="Publication Date" ma:indexed="true" ma:internalName="GSMA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2013-01-29T09:40:00+00:00</GSMADocumentCreatedDate>
    <GSMAPRDVersion xmlns="ADEDD60E-22E2-4049-BE99-80A2BB237DD5">0.85</GSMAPRDVersion>
    <GSMADocumentCreatedBy xmlns="ADEDD60E-22E2-4049-BE99-80A2BB237DD5">
      <UserInfo>
        <DisplayName>Concentra Admin</DisplayName>
        <AccountId>415</AccountId>
        <AccountType/>
      </UserInfo>
    </GSMADocumentCreatedBy>
    <GSMASecurityGroup xmlns="ADEDD60E-22E2-4049-BE99-80A2BB237DD5">Non-confidential</GSMASecurityGroup>
    <GSMARelatedDiscussion xmlns="ADEDD60E-22E2-4049-BE99-80A2BB237DD5">
      <Url>https://infocentre-qa.concentra.co.uk/gp/wg/SG/Lists/DiscussionBoard/PRD Document Template</Url>
      <Description>PRD Document Template</Description>
    </GSMARelatedDiscussion>
    <GSMADocumentNumber xmlns="ADEDD60E-22E2-4049-BE99-80A2BB237DD5">RCC.70</GSMADocumentNumber>
    <GSMAEditionType xmlns="ADEDD60E-22E2-4049-BE99-80A2BB237DD5">Current</GSMAEditionType>
    <GSMAPublicationDate xmlns="ADEDD60E-22E2-4049-BE99-80A2BB237DD5">2013-05-31T17:00:00+00:00</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ea289b54-1604-4efe-8838-48d28589b41a</TermId>
        </TermInfo>
      </Terms>
    </GSMADocumentTypeTaxHTField0>
    <GSMAChangeRequestApprover xmlns="ADEDD60E-22E2-4049-BE99-80A2BB237DD5">
      <UserInfo>
        <DisplayName>Concentra Admin</DisplayName>
        <AccountId>415</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Concentra Admin</DisplayName>
        <AccountId>415</AccountId>
        <AccountType/>
      </UserInfo>
    </GSMADocumentOwner>
    <GSMARemarks xmlns="ADEDD60E-22E2-4049-BE99-80A2BB237DD5" xsi:nil="true"/>
    <GSMABusinessPurpose xmlns="ADEDD60E-22E2-4049-BE99-80A2BB237DD5" xsi:nil="true"/>
    <Comments xmlns="http://schemas.microsoft.com/sharepoint/v3" xsi:nil="true"/>
    <GSMAOwningGroup xmlns="ADEDD60E-22E2-4049-BE99-80A2BB237DD5">RCS TSG JTA</GSMAOwningGroup>
    <GSMATemplateNumber xmlns="ADEDD60E-22E2-4049-BE99-80A2BB237DD5">1.0</GSMATemplateNumb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A6E3043-2975-40F5-A9FA-87095EDDF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DD60E-22E2-4049-BE99-80A2BB237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4E9DF-0F6C-4EDD-9ED3-68D2F1B9BD57}">
  <ds:schemaRefs>
    <ds:schemaRef ds:uri="http://schemas.microsoft.com/office/2006/metadata/properties"/>
    <ds:schemaRef ds:uri="http://schemas.microsoft.com/office/infopath/2007/PartnerControls"/>
    <ds:schemaRef ds:uri="ADEDD60E-22E2-4049-BE99-80A2BB237DD5"/>
    <ds:schemaRef ds:uri="http://schemas.microsoft.com/sharepoint/v3"/>
  </ds:schemaRefs>
</ds:datastoreItem>
</file>

<file path=customXml/itemProps3.xml><?xml version="1.0" encoding="utf-8"?>
<ds:datastoreItem xmlns:ds="http://schemas.openxmlformats.org/officeDocument/2006/customXml" ds:itemID="{6ADCCB49-1D93-4EED-AF31-E7FBF9B9C061}">
  <ds:schemaRefs>
    <ds:schemaRef ds:uri="http://schemas.microsoft.com/sharepoint/v3/contenttype/forms"/>
  </ds:schemaRefs>
</ds:datastoreItem>
</file>

<file path=customXml/itemProps4.xml><?xml version="1.0" encoding="utf-8"?>
<ds:datastoreItem xmlns:ds="http://schemas.openxmlformats.org/officeDocument/2006/customXml" ds:itemID="{94AA03ED-E968-411E-A3C1-17573CD9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Official Document Template IC2 v1.dotx</Template>
  <TotalTime>0</TotalTime>
  <Pages>56</Pages>
  <Words>14011</Words>
  <Characters>77064</Characters>
  <Application>Microsoft Office Word</Application>
  <DocSecurity>0</DocSecurity>
  <Lines>642</Lines>
  <Paragraphs>181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joyn Terminal API Specification</vt:lpstr>
      <vt:lpstr>joyn Terminal API Specification</vt:lpstr>
    </vt:vector>
  </TitlesOfParts>
  <Company>GSMA</Company>
  <LinksUpToDate>false</LinksUpToDate>
  <CharactersWithSpaces>90894</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joyn Terminal API Specification</dc:title>
  <dc:creator>Tom Van Pelt;kqin@gsma.com</dc:creator>
  <cp:lastModifiedBy>Orange Labs</cp:lastModifiedBy>
  <cp:revision>2</cp:revision>
  <cp:lastPrinted>2013-03-13T06:37:00Z</cp:lastPrinted>
  <dcterms:created xsi:type="dcterms:W3CDTF">2014-04-14T11:28:00Z</dcterms:created>
  <dcterms:modified xsi:type="dcterms:W3CDTF">2014-04-14T11:28:00Z</dcterms:modified>
  <cp:contentStatus>Draft 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82500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0x010100EC728DFF17A841B193288BA44365FF700092273D6EEDB8485CB097A5F2F89420D500B0EB2C70803C684BBA706E43EFD186C9</vt:lpwstr>
  </property>
  <property fmtid="{D5CDD505-2E9C-101B-9397-08002B2CF9AE}" pid="18" name="TaxCatchAll">
    <vt:lpwstr>4;#Non-binding Permanent Reference Document|ea289b54-1604-4efe-8838-48d28589b41a</vt:lpwstr>
  </property>
  <property fmtid="{D5CDD505-2E9C-101B-9397-08002B2CF9AE}" pid="19" name="Approved Date">
    <vt:lpwstr>29th October 2004</vt:lpwstr>
  </property>
  <property fmtid="{D5CDD505-2E9C-101B-9397-08002B2CF9AE}" pid="20" name="GSMAAffectedPRD">
    <vt:lpwstr/>
  </property>
  <property fmtid="{D5CDD505-2E9C-101B-9397-08002B2CF9AE}" pid="21" name="Version Number">
    <vt:lpwstr>0.1</vt:lpwstr>
  </property>
  <property fmtid="{D5CDD505-2E9C-101B-9397-08002B2CF9AE}" pid="22" name="GSMAPRDVersion1">
    <vt:r8>0</vt:r8>
  </property>
  <property fmtid="{D5CDD505-2E9C-101B-9397-08002B2CF9AE}" pid="23" name="TemplateUrl">
    <vt:lpwstr/>
  </property>
  <property fmtid="{D5CDD505-2E9C-101B-9397-08002B2CF9AE}" pid="24" name="GSMABindingPRD">
    <vt:bool>false</vt:bool>
  </property>
  <property fmtid="{D5CDD505-2E9C-101B-9397-08002B2CF9AE}" pid="25" name="Official Number">
    <vt:lpwstr>0</vt:lpwstr>
  </property>
  <property fmtid="{D5CDD505-2E9C-101B-9397-08002B2CF9AE}" pid="26" name="Editor">
    <vt:lpwstr> editor</vt:lpwstr>
  </property>
  <property fmtid="{D5CDD505-2E9C-101B-9397-08002B2CF9AE}" pid="27" name="Security Classification Categories">
    <vt:lpwstr>Unrestricted</vt:lpwstr>
  </property>
  <property fmtid="{D5CDD505-2E9C-101B-9397-08002B2CF9AE}" pid="28" name="GSMADocumentType">
    <vt:lpwstr>4;#Non-binding Permanent Reference Document|ea289b54-1604-4efe-8838-48d28589b41a</vt:lpwstr>
  </property>
  <property fmtid="{D5CDD505-2E9C-101B-9397-08002B2CF9AE}" pid="29" name="GSMAChangeType">
    <vt:lpwstr/>
  </property>
  <property fmtid="{D5CDD505-2E9C-101B-9397-08002B2CF9AE}" pid="30" name="GSMAPRDVersion2">
    <vt:r8>1</vt:r8>
  </property>
  <property fmtid="{D5CDD505-2E9C-101B-9397-08002B2CF9AE}" pid="31" name="GSMATitle">
    <vt:lpwstr>PRD Document Template</vt:lpwstr>
  </property>
  <property fmtid="{D5CDD505-2E9C-101B-9397-08002B2CF9AE}" pid="32" name="_docset_NoMedatataSyncRequired">
    <vt:lpwstr>False</vt:lpwstr>
  </property>
  <property fmtid="{D5CDD505-2E9C-101B-9397-08002B2CF9AE}" pid="33" name="GSMAReasonKeyBusinessBenefits">
    <vt:lpwstr/>
  </property>
</Properties>
</file>